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79B29" w14:textId="77777777" w:rsidR="000C0226" w:rsidRDefault="000C0226"/>
    <w:sdt>
      <w:sdtPr>
        <w:id w:val="381682481"/>
        <w:docPartObj>
          <w:docPartGallery w:val="Cover Pages"/>
          <w:docPartUnique/>
        </w:docPartObj>
      </w:sdtPr>
      <w:sdtContent>
        <w:p w14:paraId="79A85154" w14:textId="77777777" w:rsidR="004102FC" w:rsidRDefault="004102FC"/>
        <w:p w14:paraId="4944F0C3" w14:textId="77777777" w:rsidR="004102FC" w:rsidRDefault="004102FC">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82880" distR="182880" simplePos="0" relativeHeight="251658241" behindDoc="0" locked="0" layoutInCell="1" allowOverlap="1" wp14:anchorId="653A339F" wp14:editId="04DB34AE">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803B2E" w14:textId="219B923C" w:rsidR="00976FD5" w:rsidRPr="00976FD5" w:rsidRDefault="00976FD5">
                                <w:pPr>
                                  <w:pStyle w:val="NoSpacing"/>
                                  <w:spacing w:before="80" w:after="40"/>
                                  <w:rPr>
                                    <w:caps/>
                                    <w:color w:val="5B9BD5" w:themeColor="accent5"/>
                                    <w:sz w:val="96"/>
                                    <w:szCs w:val="96"/>
                                  </w:rPr>
                                </w:pPr>
                                <w:r w:rsidRPr="00976FD5">
                                  <w:rPr>
                                    <w:caps/>
                                    <w:color w:val="5B9BD5" w:themeColor="accent5"/>
                                    <w:sz w:val="96"/>
                                    <w:szCs w:val="96"/>
                                  </w:rPr>
                                  <w:fldChar w:fldCharType="begin"/>
                                </w:r>
                                <w:r w:rsidRPr="00976FD5">
                                  <w:rPr>
                                    <w:caps/>
                                    <w:color w:val="5B9BD5" w:themeColor="accent5"/>
                                    <w:sz w:val="96"/>
                                    <w:szCs w:val="96"/>
                                  </w:rPr>
                                  <w:instrText xml:space="preserve"> FILENAME  \* Caps  \* MERGEFORMAT </w:instrText>
                                </w:r>
                                <w:r w:rsidRPr="00976FD5">
                                  <w:rPr>
                                    <w:caps/>
                                    <w:color w:val="5B9BD5" w:themeColor="accent5"/>
                                    <w:sz w:val="96"/>
                                    <w:szCs w:val="96"/>
                                  </w:rPr>
                                  <w:fldChar w:fldCharType="separate"/>
                                </w:r>
                                <w:r w:rsidR="00CA281F">
                                  <w:rPr>
                                    <w:noProof/>
                                    <w:color w:val="5B9BD5" w:themeColor="accent5"/>
                                    <w:sz w:val="96"/>
                                    <w:szCs w:val="96"/>
                                  </w:rPr>
                                  <w:t>Bacpypes</w:t>
                                </w:r>
                                <w:r w:rsidR="00E9047C">
                                  <w:rPr>
                                    <w:noProof/>
                                    <w:color w:val="5B9BD5" w:themeColor="accent5"/>
                                    <w:sz w:val="96"/>
                                    <w:szCs w:val="96"/>
                                  </w:rPr>
                                  <w:t xml:space="preserve"> Simulator</w:t>
                                </w:r>
                                <w:r w:rsidRPr="00976FD5">
                                  <w:rPr>
                                    <w:caps/>
                                    <w:color w:val="5B9BD5" w:themeColor="accent5"/>
                                    <w:sz w:val="96"/>
                                    <w:szCs w:val="96"/>
                                  </w:rPr>
                                  <w:fldChar w:fldCharType="end"/>
                                </w:r>
                              </w:p>
                              <w:p w14:paraId="066B3EA3" w14:textId="77777777" w:rsidR="00976FD5" w:rsidRDefault="00976FD5">
                                <w:pPr>
                                  <w:pStyle w:val="NoSpacing"/>
                                  <w:spacing w:before="80" w:after="40"/>
                                  <w:rPr>
                                    <w:caps/>
                                    <w:color w:val="5B9BD5" w:themeColor="accent5"/>
                                    <w:sz w:val="24"/>
                                    <w:szCs w:val="24"/>
                                  </w:rPr>
                                </w:pPr>
                              </w:p>
                              <w:p w14:paraId="5B4EAE68" w14:textId="77777777" w:rsidR="00661E7E" w:rsidRDefault="00976FD5">
                                <w:pPr>
                                  <w:pStyle w:val="NoSpacing"/>
                                  <w:spacing w:before="80" w:after="40"/>
                                  <w:rPr>
                                    <w:caps/>
                                    <w:color w:val="5B9BD5" w:themeColor="accent5"/>
                                    <w:sz w:val="24"/>
                                    <w:szCs w:val="24"/>
                                  </w:rPr>
                                </w:pPr>
                                <w:r>
                                  <w:rPr>
                                    <w:caps/>
                                    <w:color w:val="5B9BD5" w:themeColor="accent5"/>
                                    <w:sz w:val="24"/>
                                    <w:szCs w:val="24"/>
                                  </w:rPr>
                                  <w:t xml:space="preserve">Author: </w:t>
                                </w:r>
                                <w:r>
                                  <w:rPr>
                                    <w:caps/>
                                    <w:color w:val="5B9BD5" w:themeColor="accent5"/>
                                    <w:sz w:val="24"/>
                                    <w:szCs w:val="24"/>
                                  </w:rPr>
                                  <w:fldChar w:fldCharType="begin"/>
                                </w:r>
                                <w:r>
                                  <w:rPr>
                                    <w:caps/>
                                    <w:color w:val="5B9BD5" w:themeColor="accent5"/>
                                    <w:sz w:val="24"/>
                                    <w:szCs w:val="24"/>
                                  </w:rPr>
                                  <w:instrText xml:space="preserve"> AUTHOR  \* Caps  \* MERGEFORMAT </w:instrText>
                                </w:r>
                                <w:r>
                                  <w:rPr>
                                    <w:caps/>
                                    <w:color w:val="5B9BD5" w:themeColor="accent5"/>
                                    <w:sz w:val="24"/>
                                    <w:szCs w:val="24"/>
                                  </w:rPr>
                                  <w:fldChar w:fldCharType="separate"/>
                                </w:r>
                                <w:r w:rsidR="00053F2A">
                                  <w:rPr>
                                    <w:noProof/>
                                    <w:color w:val="5B9BD5" w:themeColor="accent5"/>
                                    <w:sz w:val="24"/>
                                    <w:szCs w:val="24"/>
                                  </w:rPr>
                                  <w:t>Brian Smith</w:t>
                                </w:r>
                                <w:r>
                                  <w:rPr>
                                    <w:caps/>
                                    <w:color w:val="5B9BD5" w:themeColor="accent5"/>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53A339F" id="_x0000_t202" coordsize="21600,21600" o:spt="202" path="m,l,21600r21600,l21600,xe">
                    <v:stroke joinstyle="miter"/>
                    <v:path gradientshapeok="t" o:connecttype="rect"/>
                  </v:shapetype>
                  <v:shape id="Text Box 131" o:spid="_x0000_s1026" type="#_x0000_t202"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4803B2E" w14:textId="219B923C" w:rsidR="00976FD5" w:rsidRPr="00976FD5" w:rsidRDefault="00976FD5">
                          <w:pPr>
                            <w:pStyle w:val="NoSpacing"/>
                            <w:spacing w:before="80" w:after="40"/>
                            <w:rPr>
                              <w:caps/>
                              <w:color w:val="5B9BD5" w:themeColor="accent5"/>
                              <w:sz w:val="96"/>
                              <w:szCs w:val="96"/>
                            </w:rPr>
                          </w:pPr>
                          <w:r w:rsidRPr="00976FD5">
                            <w:rPr>
                              <w:caps/>
                              <w:color w:val="5B9BD5" w:themeColor="accent5"/>
                              <w:sz w:val="96"/>
                              <w:szCs w:val="96"/>
                            </w:rPr>
                            <w:fldChar w:fldCharType="begin"/>
                          </w:r>
                          <w:r w:rsidRPr="00976FD5">
                            <w:rPr>
                              <w:caps/>
                              <w:color w:val="5B9BD5" w:themeColor="accent5"/>
                              <w:sz w:val="96"/>
                              <w:szCs w:val="96"/>
                            </w:rPr>
                            <w:instrText xml:space="preserve"> FILENAME  \* Caps  \* MERGEFORMAT </w:instrText>
                          </w:r>
                          <w:r w:rsidRPr="00976FD5">
                            <w:rPr>
                              <w:caps/>
                              <w:color w:val="5B9BD5" w:themeColor="accent5"/>
                              <w:sz w:val="96"/>
                              <w:szCs w:val="96"/>
                            </w:rPr>
                            <w:fldChar w:fldCharType="separate"/>
                          </w:r>
                          <w:r w:rsidR="00CA281F">
                            <w:rPr>
                              <w:noProof/>
                              <w:color w:val="5B9BD5" w:themeColor="accent5"/>
                              <w:sz w:val="96"/>
                              <w:szCs w:val="96"/>
                            </w:rPr>
                            <w:t>Bacpypes</w:t>
                          </w:r>
                          <w:r w:rsidR="00E9047C">
                            <w:rPr>
                              <w:noProof/>
                              <w:color w:val="5B9BD5" w:themeColor="accent5"/>
                              <w:sz w:val="96"/>
                              <w:szCs w:val="96"/>
                            </w:rPr>
                            <w:t xml:space="preserve"> Simulator</w:t>
                          </w:r>
                          <w:r w:rsidRPr="00976FD5">
                            <w:rPr>
                              <w:caps/>
                              <w:color w:val="5B9BD5" w:themeColor="accent5"/>
                              <w:sz w:val="96"/>
                              <w:szCs w:val="96"/>
                            </w:rPr>
                            <w:fldChar w:fldCharType="end"/>
                          </w:r>
                        </w:p>
                        <w:p w14:paraId="066B3EA3" w14:textId="77777777" w:rsidR="00976FD5" w:rsidRDefault="00976FD5">
                          <w:pPr>
                            <w:pStyle w:val="NoSpacing"/>
                            <w:spacing w:before="80" w:after="40"/>
                            <w:rPr>
                              <w:caps/>
                              <w:color w:val="5B9BD5" w:themeColor="accent5"/>
                              <w:sz w:val="24"/>
                              <w:szCs w:val="24"/>
                            </w:rPr>
                          </w:pPr>
                        </w:p>
                        <w:p w14:paraId="5B4EAE68" w14:textId="77777777" w:rsidR="00661E7E" w:rsidRDefault="00976FD5">
                          <w:pPr>
                            <w:pStyle w:val="NoSpacing"/>
                            <w:spacing w:before="80" w:after="40"/>
                            <w:rPr>
                              <w:caps/>
                              <w:color w:val="5B9BD5" w:themeColor="accent5"/>
                              <w:sz w:val="24"/>
                              <w:szCs w:val="24"/>
                            </w:rPr>
                          </w:pPr>
                          <w:r>
                            <w:rPr>
                              <w:caps/>
                              <w:color w:val="5B9BD5" w:themeColor="accent5"/>
                              <w:sz w:val="24"/>
                              <w:szCs w:val="24"/>
                            </w:rPr>
                            <w:t xml:space="preserve">Author: </w:t>
                          </w:r>
                          <w:r>
                            <w:rPr>
                              <w:caps/>
                              <w:color w:val="5B9BD5" w:themeColor="accent5"/>
                              <w:sz w:val="24"/>
                              <w:szCs w:val="24"/>
                            </w:rPr>
                            <w:fldChar w:fldCharType="begin"/>
                          </w:r>
                          <w:r>
                            <w:rPr>
                              <w:caps/>
                              <w:color w:val="5B9BD5" w:themeColor="accent5"/>
                              <w:sz w:val="24"/>
                              <w:szCs w:val="24"/>
                            </w:rPr>
                            <w:instrText xml:space="preserve"> AUTHOR  \* Caps  \* MERGEFORMAT </w:instrText>
                          </w:r>
                          <w:r>
                            <w:rPr>
                              <w:caps/>
                              <w:color w:val="5B9BD5" w:themeColor="accent5"/>
                              <w:sz w:val="24"/>
                              <w:szCs w:val="24"/>
                            </w:rPr>
                            <w:fldChar w:fldCharType="separate"/>
                          </w:r>
                          <w:r w:rsidR="00053F2A">
                            <w:rPr>
                              <w:noProof/>
                              <w:color w:val="5B9BD5" w:themeColor="accent5"/>
                              <w:sz w:val="24"/>
                              <w:szCs w:val="24"/>
                            </w:rPr>
                            <w:t>Brian Smith</w:t>
                          </w:r>
                          <w:r>
                            <w:rPr>
                              <w:caps/>
                              <w:color w:val="5B9BD5" w:themeColor="accent5"/>
                              <w:sz w:val="24"/>
                              <w:szCs w:val="24"/>
                            </w:rPr>
                            <w:fldChar w:fldCharType="end"/>
                          </w:r>
                        </w:p>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6880A97C" wp14:editId="2AF2F5A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23T00:00:00Z">
                                    <w:dateFormat w:val="yyyy"/>
                                    <w:lid w:val="en-US"/>
                                    <w:storeMappedDataAs w:val="dateTime"/>
                                    <w:calendar w:val="gregorian"/>
                                  </w:date>
                                </w:sdtPr>
                                <w:sdtContent>
                                  <w:p w14:paraId="4909B596" w14:textId="77777777" w:rsidR="00661E7E" w:rsidRDefault="00661E7E">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880A97C" id="Rectangle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23T00:00:00Z">
                              <w:dateFormat w:val="yyyy"/>
                              <w:lid w:val="en-US"/>
                              <w:storeMappedDataAs w:val="dateTime"/>
                              <w:calendar w:val="gregorian"/>
                            </w:date>
                          </w:sdtPr>
                          <w:sdtContent>
                            <w:p w14:paraId="4909B596" w14:textId="77777777" w:rsidR="00661E7E" w:rsidRDefault="00661E7E">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3576DD12" w14:textId="77777777" w:rsidR="00D34DDA" w:rsidRDefault="002E0E59" w:rsidP="00567F92">
      <w:pPr>
        <w:pStyle w:val="Heading1"/>
        <w:numPr>
          <w:ilvl w:val="0"/>
          <w:numId w:val="1"/>
        </w:numPr>
      </w:pPr>
      <w:r>
        <w:lastRenderedPageBreak/>
        <w:t>Overview</w:t>
      </w:r>
    </w:p>
    <w:p w14:paraId="224E07C4" w14:textId="77777777" w:rsidR="00915685" w:rsidRDefault="00915685" w:rsidP="00915685"/>
    <w:p w14:paraId="13CF9D4A" w14:textId="09E55572" w:rsidR="001F35DB" w:rsidRDefault="0043036E" w:rsidP="00915685">
      <w:r>
        <w:t>The BACpypes simulator comes with all of the needed BACpypes files, which have been modified.</w:t>
      </w:r>
    </w:p>
    <w:p w14:paraId="5EE653FE" w14:textId="77777777" w:rsidR="0043036E" w:rsidRDefault="0043036E" w:rsidP="00915685"/>
    <w:p w14:paraId="086CE010" w14:textId="67C6BC42" w:rsidR="0043036E" w:rsidRDefault="0043036E" w:rsidP="00915685">
      <w:r>
        <w:t>This should be updated to also utilize git patches so that a full version of BACpypes can be downloaded and have the patch applied to it.</w:t>
      </w:r>
    </w:p>
    <w:p w14:paraId="56BA837E" w14:textId="77777777" w:rsidR="0043036E" w:rsidRDefault="0043036E" w:rsidP="00915685"/>
    <w:p w14:paraId="4E183D25" w14:textId="3DC7AE38" w:rsidR="0043036E" w:rsidRDefault="0043036E" w:rsidP="00915685">
      <w:r>
        <w:t>It is good to have the full BACpypes for simplicity and so we can recreate the exact simulator executable.</w:t>
      </w:r>
    </w:p>
    <w:p w14:paraId="59B58FCE" w14:textId="77777777" w:rsidR="0043036E" w:rsidRDefault="0043036E" w:rsidP="00915685"/>
    <w:p w14:paraId="21FD4315" w14:textId="7276C5B6" w:rsidR="0043036E" w:rsidRDefault="0043036E" w:rsidP="00915685">
      <w:r>
        <w:t>It is good to have the patch files created so that a good diff can be performed to see what we modified and also to upgrade BACpypes as needed.</w:t>
      </w:r>
    </w:p>
    <w:p w14:paraId="093EF1FF" w14:textId="77777777" w:rsidR="003F25B1" w:rsidRDefault="003F25B1" w:rsidP="00915685"/>
    <w:p w14:paraId="133195E5" w14:textId="77777777" w:rsidR="003F25B1" w:rsidRDefault="003F25B1" w:rsidP="00915685"/>
    <w:p w14:paraId="7ADC0D09" w14:textId="77777777" w:rsidR="0043036E" w:rsidRDefault="0043036E" w:rsidP="00915685"/>
    <w:p w14:paraId="61DFD389" w14:textId="420B0C94" w:rsidR="005F699D" w:rsidRDefault="005F699D" w:rsidP="005F699D">
      <w:pPr>
        <w:pStyle w:val="Heading1"/>
        <w:numPr>
          <w:ilvl w:val="0"/>
          <w:numId w:val="1"/>
        </w:numPr>
      </w:pPr>
      <w:r>
        <w:t>Pre-Requisites</w:t>
      </w:r>
    </w:p>
    <w:p w14:paraId="21AC34C2" w14:textId="77777777" w:rsidR="005F699D" w:rsidRDefault="005F699D" w:rsidP="00915685"/>
    <w:p w14:paraId="0C31BBEF" w14:textId="1B36D7FD" w:rsidR="005F699D" w:rsidRDefault="005F699D">
      <w:pPr>
        <w:pStyle w:val="ListParagraph"/>
        <w:numPr>
          <w:ilvl w:val="0"/>
          <w:numId w:val="7"/>
        </w:numPr>
      </w:pPr>
      <w:r>
        <w:t>Install the latest version of Python</w:t>
      </w:r>
    </w:p>
    <w:p w14:paraId="11F49E74" w14:textId="23E7D5F9" w:rsidR="005F699D" w:rsidRDefault="005F699D">
      <w:pPr>
        <w:pStyle w:val="ListParagraph"/>
        <w:numPr>
          <w:ilvl w:val="1"/>
          <w:numId w:val="7"/>
        </w:numPr>
      </w:pPr>
      <w:r>
        <w:t>I have 3.</w:t>
      </w:r>
      <w:r w:rsidR="004D2C64">
        <w:t>1</w:t>
      </w:r>
      <w:r w:rsidR="00364C88">
        <w:t>1</w:t>
      </w:r>
      <w:r>
        <w:t>.</w:t>
      </w:r>
      <w:r w:rsidR="00364C88">
        <w:t>8</w:t>
      </w:r>
      <w:r>
        <w:t xml:space="preserve"> as of this writing, which will work with the current Simulator</w:t>
      </w:r>
    </w:p>
    <w:p w14:paraId="6B187A32" w14:textId="75F7163A" w:rsidR="005F699D" w:rsidRDefault="005F699D">
      <w:pPr>
        <w:pStyle w:val="ListParagraph"/>
        <w:numPr>
          <w:ilvl w:val="1"/>
          <w:numId w:val="7"/>
        </w:numPr>
      </w:pPr>
      <w:r>
        <w:t>It must be added to the system PATH</w:t>
      </w:r>
    </w:p>
    <w:p w14:paraId="376E331B" w14:textId="008814A1" w:rsidR="00364C88" w:rsidRDefault="00364C88">
      <w:pPr>
        <w:pStyle w:val="ListParagraph"/>
        <w:numPr>
          <w:ilvl w:val="1"/>
          <w:numId w:val="7"/>
        </w:numPr>
      </w:pPr>
      <w:r>
        <w:t xml:space="preserve">Mine is in </w:t>
      </w:r>
      <w:r w:rsidRPr="00364C88">
        <w:t>C:\Users\sesa565821\AppData\Local\Programs\Python\Python311</w:t>
      </w:r>
    </w:p>
    <w:p w14:paraId="1882AD9D" w14:textId="5A60BFAD" w:rsidR="005F699D" w:rsidRDefault="005F699D">
      <w:pPr>
        <w:pStyle w:val="ListParagraph"/>
        <w:numPr>
          <w:ilvl w:val="0"/>
          <w:numId w:val="7"/>
        </w:numPr>
      </w:pPr>
      <w:r>
        <w:t xml:space="preserve">Install </w:t>
      </w:r>
      <w:r w:rsidR="0043036E">
        <w:t xml:space="preserve">pyinstaller </w:t>
      </w:r>
      <w:r>
        <w:t>using pip</w:t>
      </w:r>
    </w:p>
    <w:p w14:paraId="27BEF6C0" w14:textId="0B2B5DF9" w:rsidR="008F3E6D" w:rsidRDefault="008F3E6D">
      <w:pPr>
        <w:pStyle w:val="ListParagraph"/>
        <w:numPr>
          <w:ilvl w:val="1"/>
          <w:numId w:val="7"/>
        </w:numPr>
      </w:pPr>
      <w:r>
        <w:t xml:space="preserve">I have </w:t>
      </w:r>
      <w:r w:rsidR="0043036E">
        <w:t xml:space="preserve">pyinstaller </w:t>
      </w:r>
      <w:r>
        <w:t>6.</w:t>
      </w:r>
      <w:r w:rsidR="0043036E">
        <w:t>4</w:t>
      </w:r>
    </w:p>
    <w:p w14:paraId="497DAFAF" w14:textId="381C6246" w:rsidR="005F699D" w:rsidRDefault="00364C88">
      <w:pPr>
        <w:pStyle w:val="ListParagraph"/>
        <w:numPr>
          <w:ilvl w:val="1"/>
          <w:numId w:val="7"/>
        </w:numPr>
      </w:pPr>
      <w:r>
        <w:t xml:space="preserve">python -m </w:t>
      </w:r>
      <w:r w:rsidR="005F699D">
        <w:t xml:space="preserve">pip install </w:t>
      </w:r>
      <w:r w:rsidR="0043036E">
        <w:t>pyinstaller</w:t>
      </w:r>
    </w:p>
    <w:p w14:paraId="5A175143" w14:textId="2F928109" w:rsidR="005F699D" w:rsidRDefault="0043036E">
      <w:pPr>
        <w:pStyle w:val="ListParagraph"/>
        <w:numPr>
          <w:ilvl w:val="1"/>
          <w:numId w:val="7"/>
        </w:numPr>
      </w:pPr>
      <w:r>
        <w:t>pyinstaller</w:t>
      </w:r>
      <w:r w:rsidRPr="005F699D">
        <w:t xml:space="preserve"> </w:t>
      </w:r>
      <w:r w:rsidR="005F699D" w:rsidRPr="005F699D">
        <w:t>creates standalone executables from Python scripts</w:t>
      </w:r>
      <w:r>
        <w:t xml:space="preserve">. These are not </w:t>
      </w:r>
      <w:r w:rsidR="005F699D" w:rsidRPr="005F699D">
        <w:t>cross-platform</w:t>
      </w:r>
      <w:r>
        <w:t xml:space="preserve"> but our Fit tests are run on Windows.</w:t>
      </w:r>
    </w:p>
    <w:p w14:paraId="6F4A7BA8" w14:textId="2BB38E36" w:rsidR="001B6317" w:rsidRDefault="001B6317">
      <w:pPr>
        <w:pStyle w:val="ListParagraph"/>
        <w:numPr>
          <w:ilvl w:val="1"/>
          <w:numId w:val="7"/>
        </w:numPr>
      </w:pPr>
      <w:r>
        <w:t>It must be added to the system PATH</w:t>
      </w:r>
    </w:p>
    <w:p w14:paraId="5AE06E47" w14:textId="6DDAD8FA" w:rsidR="001B6317" w:rsidRDefault="001B6317">
      <w:pPr>
        <w:pStyle w:val="ListParagraph"/>
        <w:numPr>
          <w:ilvl w:val="1"/>
          <w:numId w:val="7"/>
        </w:numPr>
      </w:pPr>
      <w:r>
        <w:t xml:space="preserve">Mine is in </w:t>
      </w:r>
      <w:r w:rsidRPr="00364C88">
        <w:t>C:\Users\sesa565821\AppData\Local\Programs\Python\Python311</w:t>
      </w:r>
      <w:r>
        <w:t>\Scripts</w:t>
      </w:r>
    </w:p>
    <w:p w14:paraId="0283116C" w14:textId="78E345A9" w:rsidR="00097081" w:rsidRDefault="00097081">
      <w:pPr>
        <w:pStyle w:val="ListParagraph"/>
        <w:numPr>
          <w:ilvl w:val="0"/>
          <w:numId w:val="7"/>
        </w:numPr>
      </w:pPr>
      <w:r>
        <w:t>Install the python ConfigParser</w:t>
      </w:r>
    </w:p>
    <w:p w14:paraId="506FE308" w14:textId="28254561" w:rsidR="001F35DB" w:rsidRDefault="00097081">
      <w:pPr>
        <w:pStyle w:val="ListParagraph"/>
        <w:numPr>
          <w:ilvl w:val="1"/>
          <w:numId w:val="7"/>
        </w:numPr>
      </w:pPr>
      <w:r>
        <w:t>python -m pip install ConfigParser</w:t>
      </w:r>
    </w:p>
    <w:p w14:paraId="1C8BA07F" w14:textId="77777777" w:rsidR="0043036E" w:rsidRDefault="0043036E">
      <w:pPr>
        <w:pStyle w:val="ListParagraph"/>
        <w:numPr>
          <w:ilvl w:val="0"/>
          <w:numId w:val="7"/>
        </w:numPr>
      </w:pPr>
      <w:r>
        <w:t xml:space="preserve">The BACpypesSimulator comes with a modified version </w:t>
      </w:r>
      <w:r w:rsidR="005F699D">
        <w:t>of BACpypes</w:t>
      </w:r>
    </w:p>
    <w:p w14:paraId="2892A4C0" w14:textId="4EF40115" w:rsidR="005F699D" w:rsidRDefault="0043036E">
      <w:pPr>
        <w:pStyle w:val="ListParagraph"/>
        <w:numPr>
          <w:ilvl w:val="1"/>
          <w:numId w:val="7"/>
        </w:numPr>
      </w:pPr>
      <w:r>
        <w:t>If the latest BACpypes is needed then it can be obtained</w:t>
      </w:r>
      <w:r w:rsidR="005F699D">
        <w:t xml:space="preserve"> </w:t>
      </w:r>
      <w:r>
        <w:t>from</w:t>
      </w:r>
      <w:r w:rsidR="005F699D">
        <w:t xml:space="preserve"> GitHub at </w:t>
      </w:r>
      <w:hyperlink r:id="rId9" w:history="1">
        <w:r w:rsidR="005F699D" w:rsidRPr="003D03FC">
          <w:rPr>
            <w:rStyle w:val="Hyperlink"/>
          </w:rPr>
          <w:t>https://github.com/JoelBender/bacpypes</w:t>
        </w:r>
      </w:hyperlink>
    </w:p>
    <w:p w14:paraId="7DF98D13" w14:textId="0AED8512" w:rsidR="005F699D" w:rsidRDefault="005F699D">
      <w:pPr>
        <w:pStyle w:val="ListParagraph"/>
        <w:numPr>
          <w:ilvl w:val="1"/>
          <w:numId w:val="7"/>
        </w:numPr>
      </w:pPr>
      <w:r>
        <w:t>It can be obtained from the command line with</w:t>
      </w:r>
    </w:p>
    <w:p w14:paraId="597BD8D8" w14:textId="77777777" w:rsidR="005F699D" w:rsidRDefault="005F699D">
      <w:pPr>
        <w:pStyle w:val="ListParagraph"/>
        <w:numPr>
          <w:ilvl w:val="1"/>
          <w:numId w:val="7"/>
        </w:numPr>
      </w:pPr>
      <w:r w:rsidRPr="005F699D">
        <w:t>git clone git@github.com:JoelBender/bacpypes.git clean_bacpypes</w:t>
      </w:r>
    </w:p>
    <w:p w14:paraId="0AD8C967" w14:textId="1E931BA7" w:rsidR="005F699D" w:rsidRPr="005F699D" w:rsidRDefault="005F699D">
      <w:pPr>
        <w:pStyle w:val="ListParagraph"/>
        <w:numPr>
          <w:ilvl w:val="2"/>
          <w:numId w:val="7"/>
        </w:numPr>
      </w:pPr>
      <w:r>
        <w:t xml:space="preserve">I call it clean_bacpypes since we </w:t>
      </w:r>
      <w:r w:rsidR="0043036E">
        <w:t xml:space="preserve">should </w:t>
      </w:r>
      <w:r>
        <w:t>use patches to update it locally</w:t>
      </w:r>
    </w:p>
    <w:p w14:paraId="4FD12719" w14:textId="4F5DB880" w:rsidR="005F699D" w:rsidRDefault="005F699D">
      <w:pPr>
        <w:pStyle w:val="ListParagraph"/>
        <w:numPr>
          <w:ilvl w:val="0"/>
          <w:numId w:val="7"/>
        </w:numPr>
      </w:pPr>
      <w:r>
        <w:t>Install 7-Zip</w:t>
      </w:r>
    </w:p>
    <w:p w14:paraId="572C7691" w14:textId="7958C3CC" w:rsidR="005F699D" w:rsidRDefault="005F699D">
      <w:pPr>
        <w:pStyle w:val="ListParagraph"/>
        <w:numPr>
          <w:ilvl w:val="1"/>
          <w:numId w:val="7"/>
        </w:numPr>
      </w:pPr>
      <w:r>
        <w:t>This should be available from the Schneider Electric Software Updater</w:t>
      </w:r>
    </w:p>
    <w:p w14:paraId="1B7E23E3" w14:textId="14FD8A27" w:rsidR="00693FA9" w:rsidRDefault="00693FA9">
      <w:pPr>
        <w:pStyle w:val="ListParagraph"/>
        <w:numPr>
          <w:ilvl w:val="1"/>
          <w:numId w:val="7"/>
        </w:numPr>
      </w:pPr>
      <w:r>
        <w:t>It must be added to the system PATH</w:t>
      </w:r>
    </w:p>
    <w:p w14:paraId="5268D9C0" w14:textId="059D7709" w:rsidR="00693FA9" w:rsidRDefault="00693FA9">
      <w:pPr>
        <w:pStyle w:val="ListParagraph"/>
        <w:numPr>
          <w:ilvl w:val="2"/>
          <w:numId w:val="7"/>
        </w:numPr>
      </w:pPr>
      <w:r>
        <w:t>Mine is here :</w:t>
      </w:r>
      <w:r w:rsidRPr="00693FA9">
        <w:t xml:space="preserve"> "C:\Program Files\7-Zip\7zFM.exe"</w:t>
      </w:r>
    </w:p>
    <w:p w14:paraId="74ED767A" w14:textId="77777777" w:rsidR="005F699D" w:rsidRDefault="005F699D" w:rsidP="00915685"/>
    <w:p w14:paraId="55C69866" w14:textId="08E5A761" w:rsidR="00366F12" w:rsidRDefault="00366F12" w:rsidP="00366F12">
      <w:pPr>
        <w:pStyle w:val="Heading1"/>
        <w:numPr>
          <w:ilvl w:val="0"/>
          <w:numId w:val="1"/>
        </w:numPr>
      </w:pPr>
      <w:r>
        <w:t>BACpypes</w:t>
      </w:r>
    </w:p>
    <w:p w14:paraId="6D52D6ED" w14:textId="6CE6AB25" w:rsidR="00366F12" w:rsidRDefault="00366F12" w:rsidP="00033F59"/>
    <w:p w14:paraId="68409D9B" w14:textId="658B5DB5" w:rsidR="00366F12" w:rsidRDefault="00366F12" w:rsidP="00366F12">
      <w:pPr>
        <w:pStyle w:val="Heading1"/>
        <w:numPr>
          <w:ilvl w:val="1"/>
          <w:numId w:val="1"/>
        </w:numPr>
      </w:pPr>
      <w:r>
        <w:t>Configuring</w:t>
      </w:r>
    </w:p>
    <w:p w14:paraId="2E96E18A" w14:textId="5D0ED751" w:rsidR="00366F12" w:rsidRDefault="00366F12" w:rsidP="00366F12"/>
    <w:p w14:paraId="2F1E66D0" w14:textId="48DD753E" w:rsidR="0043036E" w:rsidRDefault="0043036E" w:rsidP="00366F12">
      <w:r>
        <w:lastRenderedPageBreak/>
        <w:t>This information is useful if a full version of BACpypes is downloaded from git, since it will need to be updated to use the latest version of Python.</w:t>
      </w:r>
    </w:p>
    <w:p w14:paraId="0ACDE192" w14:textId="77777777" w:rsidR="0043036E" w:rsidRDefault="0043036E" w:rsidP="00366F12"/>
    <w:p w14:paraId="23810F3B" w14:textId="125F0215" w:rsidR="00366F12" w:rsidRDefault="00366F12">
      <w:pPr>
        <w:pStyle w:val="ListParagraph"/>
        <w:numPr>
          <w:ilvl w:val="0"/>
          <w:numId w:val="5"/>
        </w:numPr>
      </w:pPr>
      <w:r>
        <w:t>BACpypes has a file named setup.py that tells it what version of Python uses a specific source_folder.</w:t>
      </w:r>
    </w:p>
    <w:p w14:paraId="0E34747A" w14:textId="43B464C4" w:rsidR="00366F12" w:rsidRDefault="00366F12" w:rsidP="00366F12"/>
    <w:p w14:paraId="7A8A8C97" w14:textId="597B24C6" w:rsidR="00366F12" w:rsidRDefault="00366F12">
      <w:pPr>
        <w:pStyle w:val="ListParagraph"/>
        <w:numPr>
          <w:ilvl w:val="0"/>
          <w:numId w:val="4"/>
        </w:numPr>
      </w:pPr>
      <w:r>
        <w:t>Type the following from the command line to determine which version of Python is installed</w:t>
      </w:r>
    </w:p>
    <w:p w14:paraId="643EB078" w14:textId="4EDACD7D" w:rsidR="00366F12" w:rsidRDefault="00082E4A" w:rsidP="00366F12">
      <w:pPr>
        <w:pStyle w:val="ListParagraph"/>
      </w:pPr>
      <w:r>
        <w:t>p</w:t>
      </w:r>
      <w:r w:rsidR="00366F12">
        <w:t>ython –version</w:t>
      </w:r>
    </w:p>
    <w:p w14:paraId="09861684" w14:textId="182E4792" w:rsidR="00366F12" w:rsidRDefault="00366F12">
      <w:pPr>
        <w:pStyle w:val="ListParagraph"/>
        <w:numPr>
          <w:ilvl w:val="0"/>
          <w:numId w:val="4"/>
        </w:numPr>
      </w:pPr>
      <w:r>
        <w:t>Mine is showing 3.</w:t>
      </w:r>
      <w:r w:rsidR="00072A75">
        <w:t>1</w:t>
      </w:r>
      <w:r w:rsidR="00961276">
        <w:t>1</w:t>
      </w:r>
      <w:r>
        <w:t>.</w:t>
      </w:r>
      <w:r w:rsidR="00961276">
        <w:t>8</w:t>
      </w:r>
    </w:p>
    <w:p w14:paraId="3E4C002D" w14:textId="73BD83EE" w:rsidR="00366F12" w:rsidRDefault="00366F12">
      <w:pPr>
        <w:pStyle w:val="ListParagraph"/>
        <w:numPr>
          <w:ilvl w:val="0"/>
          <w:numId w:val="4"/>
        </w:numPr>
      </w:pPr>
      <w:r>
        <w:t>I added the following to the source_folder table:</w:t>
      </w:r>
    </w:p>
    <w:p w14:paraId="3E50B6DF" w14:textId="77777777" w:rsidR="00366F12" w:rsidRPr="00366F12" w:rsidRDefault="00366F12" w:rsidP="00366F12">
      <w:pPr>
        <w:ind w:left="720"/>
      </w:pPr>
      <w:r w:rsidRPr="00366F12">
        <w:t>source_folder = {</w:t>
      </w:r>
    </w:p>
    <w:p w14:paraId="39845810" w14:textId="77777777" w:rsidR="00366F12" w:rsidRPr="00366F12" w:rsidRDefault="00366F12" w:rsidP="00366F12">
      <w:pPr>
        <w:ind w:left="720"/>
      </w:pPr>
      <w:r w:rsidRPr="00366F12">
        <w:t>    (2, 5): 'py25',</w:t>
      </w:r>
    </w:p>
    <w:p w14:paraId="2533297E" w14:textId="77777777" w:rsidR="00366F12" w:rsidRPr="00366F12" w:rsidRDefault="00366F12" w:rsidP="00366F12">
      <w:pPr>
        <w:ind w:left="720"/>
      </w:pPr>
      <w:r w:rsidRPr="00366F12">
        <w:t>    (2, 6): 'py25',</w:t>
      </w:r>
    </w:p>
    <w:p w14:paraId="36CB8BC9" w14:textId="77777777" w:rsidR="00366F12" w:rsidRPr="00366F12" w:rsidRDefault="00366F12" w:rsidP="00366F12">
      <w:pPr>
        <w:ind w:left="720"/>
      </w:pPr>
      <w:r w:rsidRPr="00366F12">
        <w:t>    (2, 7): 'py27',</w:t>
      </w:r>
    </w:p>
    <w:p w14:paraId="39BE5CA9" w14:textId="77777777" w:rsidR="00366F12" w:rsidRPr="00366F12" w:rsidRDefault="00366F12" w:rsidP="00366F12">
      <w:pPr>
        <w:ind w:left="720"/>
      </w:pPr>
      <w:r w:rsidRPr="00366F12">
        <w:t>    (3, 4): 'py34',</w:t>
      </w:r>
    </w:p>
    <w:p w14:paraId="56F5938A" w14:textId="77777777" w:rsidR="00366F12" w:rsidRPr="00366F12" w:rsidRDefault="00366F12" w:rsidP="00366F12">
      <w:pPr>
        <w:ind w:left="720"/>
      </w:pPr>
      <w:r w:rsidRPr="00366F12">
        <w:t>    (3, 5): 'py34',</w:t>
      </w:r>
    </w:p>
    <w:p w14:paraId="2629EE4D" w14:textId="77777777" w:rsidR="00366F12" w:rsidRPr="00366F12" w:rsidRDefault="00366F12" w:rsidP="00366F12">
      <w:pPr>
        <w:ind w:left="720"/>
      </w:pPr>
      <w:r w:rsidRPr="00366F12">
        <w:t>    (3, 6): 'py34',</w:t>
      </w:r>
    </w:p>
    <w:p w14:paraId="31A7B94B" w14:textId="77777777" w:rsidR="00366F12" w:rsidRPr="00366F12" w:rsidRDefault="00366F12" w:rsidP="00366F12">
      <w:pPr>
        <w:ind w:left="720"/>
      </w:pPr>
      <w:r w:rsidRPr="00366F12">
        <w:t>    (3, 7): 'py34',</w:t>
      </w:r>
    </w:p>
    <w:p w14:paraId="0A7C4A5E" w14:textId="77777777" w:rsidR="00366F12" w:rsidRPr="00366F12" w:rsidRDefault="00366F12" w:rsidP="00366F12">
      <w:pPr>
        <w:ind w:left="720"/>
      </w:pPr>
      <w:r w:rsidRPr="00366F12">
        <w:t>    (3, 8): 'py34',</w:t>
      </w:r>
    </w:p>
    <w:p w14:paraId="5D3D9CA3" w14:textId="77777777" w:rsidR="00366F12" w:rsidRDefault="00366F12" w:rsidP="00366F12">
      <w:pPr>
        <w:ind w:left="720"/>
      </w:pPr>
      <w:r w:rsidRPr="00366F12">
        <w:t xml:space="preserve">    </w:t>
      </w:r>
      <w:r w:rsidRPr="002B7B19">
        <w:t>(3, 9): 'py34',</w:t>
      </w:r>
    </w:p>
    <w:p w14:paraId="7532164E" w14:textId="39888FB1" w:rsidR="00072A75" w:rsidRPr="00366F12" w:rsidRDefault="00072A75" w:rsidP="00366F12">
      <w:pPr>
        <w:ind w:left="720"/>
      </w:pPr>
      <w:r w:rsidRPr="002B7B19">
        <w:t xml:space="preserve">    (3, 1</w:t>
      </w:r>
      <w:r w:rsidR="00961276">
        <w:t>1</w:t>
      </w:r>
      <w:r w:rsidRPr="002B7B19">
        <w:t>): 'py34',</w:t>
      </w:r>
    </w:p>
    <w:p w14:paraId="630E7FFB" w14:textId="487B33CD" w:rsidR="00366F12" w:rsidRDefault="00366F12" w:rsidP="00366F12">
      <w:pPr>
        <w:pStyle w:val="ListParagraph"/>
        <w:rPr>
          <w:rFonts w:ascii="Calibri" w:hAnsi="Calibri" w:cs="Calibri"/>
        </w:rPr>
      </w:pPr>
      <w:r w:rsidRPr="00366F12">
        <w:rPr>
          <w:rFonts w:ascii="Calibri" w:hAnsi="Calibri" w:cs="Calibri"/>
        </w:rPr>
        <w:t>    }.get(version_info, None)</w:t>
      </w:r>
    </w:p>
    <w:p w14:paraId="06ABE19B" w14:textId="2177F4B6" w:rsidR="00246F92" w:rsidRDefault="00246F92" w:rsidP="00C02ECA"/>
    <w:p w14:paraId="79431930" w14:textId="3EDEF70A" w:rsidR="00C02ECA" w:rsidRDefault="00C02ECA" w:rsidP="00C02ECA">
      <w:pPr>
        <w:pStyle w:val="Heading1"/>
        <w:numPr>
          <w:ilvl w:val="1"/>
          <w:numId w:val="1"/>
        </w:numPr>
      </w:pPr>
      <w:r>
        <w:t>Logging</w:t>
      </w:r>
    </w:p>
    <w:p w14:paraId="0A56112B" w14:textId="77777777" w:rsidR="00C02ECA" w:rsidRDefault="00C02ECA" w:rsidP="00C02ECA"/>
    <w:p w14:paraId="207D3A59" w14:textId="77777777" w:rsidR="00C02ECA" w:rsidRDefault="00C02ECA">
      <w:pPr>
        <w:pStyle w:val="ListParagraph"/>
        <w:numPr>
          <w:ilvl w:val="0"/>
          <w:numId w:val="2"/>
        </w:numPr>
      </w:pPr>
      <w:r>
        <w:t>Import the needed module for logging</w:t>
      </w:r>
    </w:p>
    <w:p w14:paraId="0DBA9561" w14:textId="334575D1" w:rsidR="00C02ECA" w:rsidRDefault="00C02ECA" w:rsidP="00C02ECA">
      <w:pPr>
        <w:pStyle w:val="ListParagraph"/>
      </w:pPr>
      <w:r w:rsidRPr="00C02ECA">
        <w:t>from bacpypes.debugging import ModuleLogger</w:t>
      </w:r>
    </w:p>
    <w:p w14:paraId="58ED327C" w14:textId="110511D3" w:rsidR="00C02ECA" w:rsidRDefault="00C02ECA">
      <w:pPr>
        <w:pStyle w:val="ListParagraph"/>
        <w:numPr>
          <w:ilvl w:val="0"/>
          <w:numId w:val="2"/>
        </w:numPr>
      </w:pPr>
      <w:r>
        <w:t>Import the ability to turn on the logging via the console</w:t>
      </w:r>
    </w:p>
    <w:p w14:paraId="59EFE5DE" w14:textId="3DE46AA5" w:rsidR="00C02ECA" w:rsidRPr="00C02ECA" w:rsidRDefault="00C02ECA" w:rsidP="00C02ECA">
      <w:pPr>
        <w:pStyle w:val="ListParagraph"/>
      </w:pPr>
      <w:r w:rsidRPr="00C02ECA">
        <w:t>from bacpypes.consolelogging import ConfigArgumentParser</w:t>
      </w:r>
    </w:p>
    <w:p w14:paraId="0F964CB6" w14:textId="58A1F97E" w:rsidR="00C02ECA" w:rsidRDefault="00C02ECA">
      <w:pPr>
        <w:pStyle w:val="ListParagraph"/>
        <w:numPr>
          <w:ilvl w:val="0"/>
          <w:numId w:val="2"/>
        </w:numPr>
      </w:pPr>
      <w:r>
        <w:t>Enable the debugging</w:t>
      </w:r>
    </w:p>
    <w:p w14:paraId="3CE5A4A1" w14:textId="2870DBEF" w:rsidR="00C02ECA" w:rsidRDefault="00C02ECA" w:rsidP="00C02ECA">
      <w:pPr>
        <w:pStyle w:val="ListParagraph"/>
      </w:pPr>
      <w:r>
        <w:t>_debug = 1</w:t>
      </w:r>
    </w:p>
    <w:p w14:paraId="268200DE" w14:textId="77777777" w:rsidR="00C02ECA" w:rsidRDefault="00C02ECA" w:rsidP="00C02ECA">
      <w:pPr>
        <w:pStyle w:val="ListParagraph"/>
      </w:pPr>
      <w:r>
        <w:t>_log = ModuleLogger(globals())</w:t>
      </w:r>
    </w:p>
    <w:p w14:paraId="09B637D9" w14:textId="3097110C" w:rsidR="00C02ECA" w:rsidRDefault="00C02ECA">
      <w:pPr>
        <w:pStyle w:val="ListParagraph"/>
        <w:numPr>
          <w:ilvl w:val="0"/>
          <w:numId w:val="2"/>
        </w:numPr>
      </w:pPr>
      <w:r>
        <w:t>Add the template code that lists the names of the debugging log handlers</w:t>
      </w:r>
    </w:p>
    <w:p w14:paraId="529E676A" w14:textId="77777777" w:rsidR="00C02ECA" w:rsidRPr="00C02ECA" w:rsidRDefault="00C02ECA" w:rsidP="00C02ECA">
      <w:pPr>
        <w:pStyle w:val="ListParagraph"/>
      </w:pPr>
      <w:r w:rsidRPr="00C02ECA">
        <w:t>args = ConfigArgumentParser(description=__doc__).parse_args()</w:t>
      </w:r>
    </w:p>
    <w:p w14:paraId="76377F99" w14:textId="41ABA8BA" w:rsidR="00C02ECA" w:rsidRPr="00C02ECA" w:rsidRDefault="00C02ECA">
      <w:pPr>
        <w:pStyle w:val="ListParagraph"/>
        <w:numPr>
          <w:ilvl w:val="0"/>
          <w:numId w:val="2"/>
        </w:numPr>
      </w:pPr>
      <w:r>
        <w:t>Launch the script from the command line with the debugging option</w:t>
      </w:r>
    </w:p>
    <w:p w14:paraId="54A2845C" w14:textId="259D1CCB" w:rsidR="00C02ECA" w:rsidRDefault="00C02ECA" w:rsidP="00C02ECA">
      <w:pPr>
        <w:pStyle w:val="ListParagraph"/>
      </w:pPr>
      <w:r w:rsidRPr="00C02ECA">
        <w:t>python BACpypesSim.py --debug __main__</w:t>
      </w:r>
    </w:p>
    <w:p w14:paraId="52E9D82D" w14:textId="77777777" w:rsidR="00C02ECA" w:rsidRDefault="00C02ECA" w:rsidP="00C02ECA"/>
    <w:p w14:paraId="306E83A4" w14:textId="73CFF40D" w:rsidR="00693FA9" w:rsidRDefault="00693FA9" w:rsidP="00693FA9">
      <w:pPr>
        <w:pStyle w:val="Heading1"/>
        <w:numPr>
          <w:ilvl w:val="1"/>
          <w:numId w:val="1"/>
        </w:numPr>
      </w:pPr>
      <w:r>
        <w:t>Starting Simulator</w:t>
      </w:r>
    </w:p>
    <w:p w14:paraId="286ADA0E" w14:textId="77777777" w:rsidR="00693FA9" w:rsidRDefault="00693FA9" w:rsidP="00C02ECA"/>
    <w:p w14:paraId="6C402314" w14:textId="77777777" w:rsidR="0043036E" w:rsidRDefault="0043036E" w:rsidP="00C02ECA">
      <w:r>
        <w:t>TODO: Update this section with the latest testing to help make it easier to understand and more accurate.</w:t>
      </w:r>
    </w:p>
    <w:p w14:paraId="3CC546B0" w14:textId="738EB62A" w:rsidR="0043036E" w:rsidRDefault="0043036E" w:rsidP="00C02ECA"/>
    <w:p w14:paraId="4D5D4B50" w14:textId="0784E488" w:rsidR="00693FA9" w:rsidRPr="00693FA9" w:rsidRDefault="00693FA9" w:rsidP="00693FA9">
      <w:pPr>
        <w:rPr>
          <w:b/>
          <w:bCs/>
          <w:u w:val="single"/>
        </w:rPr>
      </w:pPr>
      <w:r w:rsidRPr="00693FA9">
        <w:rPr>
          <w:b/>
          <w:bCs/>
          <w:u w:val="single"/>
        </w:rPr>
        <w:t>From the script</w:t>
      </w:r>
    </w:p>
    <w:p w14:paraId="00AA82B3" w14:textId="77777777" w:rsidR="00693FA9" w:rsidRDefault="00693FA9" w:rsidP="00693FA9"/>
    <w:p w14:paraId="393A6911" w14:textId="003FCB71" w:rsidR="00693FA9" w:rsidRDefault="00693FA9" w:rsidP="00693FA9">
      <w:r>
        <w:t>Type:</w:t>
      </w:r>
    </w:p>
    <w:p w14:paraId="531FFC12" w14:textId="1B6C3116" w:rsidR="00E62427" w:rsidRDefault="00E62427" w:rsidP="00693FA9">
      <w:r>
        <w:t>export PYTHONPATH=D:/dev/</w:t>
      </w:r>
      <w:r w:rsidR="000123D4">
        <w:t>bacnet_tools/bacpypes_simulator/</w:t>
      </w:r>
      <w:r>
        <w:t>bacpypes (for bash)</w:t>
      </w:r>
    </w:p>
    <w:p w14:paraId="37B3EEBE" w14:textId="3F6FC26F" w:rsidR="00E62427" w:rsidRDefault="00E62427" w:rsidP="00693FA9">
      <w:r>
        <w:t>or</w:t>
      </w:r>
    </w:p>
    <w:p w14:paraId="62616F7E" w14:textId="158E9A77" w:rsidR="00E62427" w:rsidRDefault="00E62427" w:rsidP="00693FA9">
      <w:r>
        <w:t>set PYTHONPATH=D:/dev/</w:t>
      </w:r>
      <w:r w:rsidR="000123D4" w:rsidRPr="000123D4">
        <w:t xml:space="preserve"> </w:t>
      </w:r>
      <w:r w:rsidR="000123D4">
        <w:t>bacnet_tools/bacpypes_simulator/bacpypes</w:t>
      </w:r>
      <w:r>
        <w:t xml:space="preserve"> (for Windows command prompt)</w:t>
      </w:r>
    </w:p>
    <w:p w14:paraId="242CEB11" w14:textId="70942BFD" w:rsidR="00E62427" w:rsidRDefault="00E62427" w:rsidP="00693FA9">
      <w:r>
        <w:lastRenderedPageBreak/>
        <w:t>then type</w:t>
      </w:r>
    </w:p>
    <w:p w14:paraId="009188F6" w14:textId="33F64EFE" w:rsidR="00693FA9" w:rsidRDefault="008E503A" w:rsidP="00693FA9">
      <w:r w:rsidRPr="008E503A">
        <w:t>python BACpypesSim.py --ini=BACpypes.ini --localAddress=10.169.94.127:47809 --bbmdAddress=10.169.94.127:47808 --objects=object_configurations\basic_objects_cfg.py</w:t>
      </w:r>
    </w:p>
    <w:p w14:paraId="5CF2BBFF" w14:textId="77777777" w:rsidR="008E503A" w:rsidRDefault="008E503A" w:rsidP="00693FA9"/>
    <w:p w14:paraId="30716837" w14:textId="6670B367" w:rsidR="00693FA9" w:rsidRPr="00693FA9" w:rsidRDefault="00693FA9" w:rsidP="00693FA9">
      <w:pPr>
        <w:rPr>
          <w:b/>
          <w:bCs/>
          <w:u w:val="single"/>
        </w:rPr>
      </w:pPr>
      <w:r w:rsidRPr="00693FA9">
        <w:rPr>
          <w:b/>
          <w:bCs/>
          <w:u w:val="single"/>
        </w:rPr>
        <w:t>From the executable script</w:t>
      </w:r>
    </w:p>
    <w:p w14:paraId="57388140" w14:textId="77777777" w:rsidR="00693FA9" w:rsidRDefault="00693FA9" w:rsidP="00693FA9"/>
    <w:p w14:paraId="06D9E96B" w14:textId="77777777" w:rsidR="00693FA9" w:rsidRDefault="00693FA9" w:rsidP="00693FA9">
      <w:r>
        <w:t xml:space="preserve">Type: </w:t>
      </w:r>
    </w:p>
    <w:p w14:paraId="3A8603C9" w14:textId="18D036FB" w:rsidR="00693FA9" w:rsidRDefault="00693FA9" w:rsidP="00693FA9">
      <w:r>
        <w:t>build.bat</w:t>
      </w:r>
    </w:p>
    <w:p w14:paraId="51F9C038" w14:textId="108796C3" w:rsidR="00693FA9" w:rsidRDefault="00693FA9" w:rsidP="00693FA9">
      <w:r>
        <w:t>go to the newly created simulator directory and type:</w:t>
      </w:r>
    </w:p>
    <w:p w14:paraId="6D080D4B" w14:textId="4FDF94B2" w:rsidR="003959DD" w:rsidRPr="003959DD" w:rsidRDefault="003959DD" w:rsidP="003959DD">
      <w:r w:rsidRPr="003959DD">
        <w:t>./BACpypesSim.exe --ini=../../BACpypesSim.ini --localAddress=10.169.94.125:47809 --bbmdAddress=10.169.94.125:47808 --objects=../../object_configurations\basic_objects_cfg.py</w:t>
      </w:r>
    </w:p>
    <w:p w14:paraId="41C87B65" w14:textId="77777777" w:rsidR="00693FA9" w:rsidRDefault="00693FA9" w:rsidP="00693FA9"/>
    <w:p w14:paraId="073F56A1" w14:textId="5B97A727" w:rsidR="00565D14" w:rsidRDefault="00565D14" w:rsidP="00693FA9">
      <w:pPr>
        <w:rPr>
          <w:b/>
          <w:bCs/>
          <w:u w:val="single"/>
        </w:rPr>
      </w:pPr>
      <w:r w:rsidRPr="00565D14">
        <w:rPr>
          <w:b/>
          <w:bCs/>
          <w:u w:val="single"/>
        </w:rPr>
        <w:t>Similar to Fit test</w:t>
      </w:r>
    </w:p>
    <w:p w14:paraId="4DC52A62" w14:textId="77777777" w:rsidR="00565D14" w:rsidRPr="00565D14" w:rsidRDefault="00565D14" w:rsidP="00693FA9">
      <w:pPr>
        <w:rPr>
          <w:b/>
          <w:bCs/>
          <w:u w:val="single"/>
        </w:rPr>
      </w:pPr>
    </w:p>
    <w:p w14:paraId="7D2986D1" w14:textId="03EEB4F0" w:rsidR="00565D14" w:rsidRDefault="00565D14" w:rsidP="00693FA9">
      <w:r>
        <w:t>export PYTHONPATH=</w:t>
      </w:r>
      <w:r w:rsidR="000123D4">
        <w:t>D:/dev/bacnet_tools/bacpypes_simulator/bacpypes</w:t>
      </w:r>
    </w:p>
    <w:p w14:paraId="323ED4C7" w14:textId="466AF761" w:rsidR="00565D14" w:rsidRDefault="00565D14" w:rsidP="00565D14">
      <w:r>
        <w:t xml:space="preserve">python BACpypesSim.py --ini=BACpypes.ini </w:t>
      </w:r>
      <w:r w:rsidRPr="00565D14">
        <w:t>--localAddress=10.169.94.127:4780</w:t>
      </w:r>
      <w:r w:rsidR="000123D4">
        <w:t xml:space="preserve">9 </w:t>
      </w:r>
      <w:r w:rsidR="00D550C7">
        <w:t>--</w:t>
      </w:r>
      <w:r w:rsidR="000123D4">
        <w:t>bbmdAddress=10.169.94.127:47808</w:t>
      </w:r>
      <w:r w:rsidRPr="00565D14">
        <w:t xml:space="preserve"> --objects=</w:t>
      </w:r>
      <w:r>
        <w:t>object_configurations</w:t>
      </w:r>
      <w:r w:rsidRPr="00565D14">
        <w:t>\empty_config.py</w:t>
      </w:r>
    </w:p>
    <w:p w14:paraId="7583C7DF" w14:textId="77777777" w:rsidR="00565D14" w:rsidRDefault="00565D14" w:rsidP="00693FA9"/>
    <w:p w14:paraId="17343E10" w14:textId="52E11E57" w:rsidR="0038738D" w:rsidRPr="009A316C" w:rsidRDefault="000123D4" w:rsidP="00693FA9">
      <w:pPr>
        <w:rPr>
          <w:b/>
          <w:bCs/>
          <w:u w:val="single"/>
        </w:rPr>
      </w:pPr>
      <w:r>
        <w:rPr>
          <w:b/>
          <w:bCs/>
          <w:u w:val="single"/>
        </w:rPr>
        <w:t>Loading</w:t>
      </w:r>
      <w:r w:rsidR="0038738D" w:rsidRPr="009A316C">
        <w:rPr>
          <w:b/>
          <w:bCs/>
          <w:u w:val="single"/>
        </w:rPr>
        <w:t xml:space="preserve"> all Objects</w:t>
      </w:r>
      <w:r>
        <w:rPr>
          <w:b/>
          <w:bCs/>
          <w:u w:val="single"/>
        </w:rPr>
        <w:t xml:space="preserve"> into the BACpypes Server</w:t>
      </w:r>
      <w:r w:rsidR="0038738D" w:rsidRPr="009A316C">
        <w:rPr>
          <w:b/>
          <w:bCs/>
          <w:u w:val="single"/>
        </w:rPr>
        <w:t>:</w:t>
      </w:r>
    </w:p>
    <w:p w14:paraId="6741D0F4" w14:textId="77777777" w:rsidR="0038738D" w:rsidRDefault="0038738D" w:rsidP="00693FA9"/>
    <w:p w14:paraId="31C923D4" w14:textId="47FA3983" w:rsidR="000123D4" w:rsidRDefault="000123D4" w:rsidP="00693FA9">
      <w:r>
        <w:t>export PYTHONPATH=D:/dev/bacnet_tools/bacpypes_simulator/bacpypes</w:t>
      </w:r>
    </w:p>
    <w:p w14:paraId="5CCD79C7" w14:textId="2FBB3454" w:rsidR="0038738D" w:rsidRDefault="000123D4" w:rsidP="0038738D">
      <w:r>
        <w:t xml:space="preserve">python BACpypesSim.py --ini=BACpypes.ini </w:t>
      </w:r>
      <w:r w:rsidRPr="00565D14">
        <w:t>--localAddress=10.169.94.127:4780</w:t>
      </w:r>
      <w:r>
        <w:t xml:space="preserve">9 </w:t>
      </w:r>
      <w:r w:rsidR="00D550C7">
        <w:t>--</w:t>
      </w:r>
      <w:r>
        <w:t>bbmdAddress=10.169.94.127:47808</w:t>
      </w:r>
      <w:r w:rsidRPr="00565D14">
        <w:t xml:space="preserve"> --objects=</w:t>
      </w:r>
      <w:r>
        <w:t>object_configurations</w:t>
      </w:r>
      <w:r w:rsidRPr="00565D14">
        <w:t>\</w:t>
      </w:r>
      <w:r w:rsidR="0038738D">
        <w:t>basic_objects_cfg</w:t>
      </w:r>
      <w:r w:rsidR="0038738D" w:rsidRPr="00565D14">
        <w:t>.py</w:t>
      </w:r>
    </w:p>
    <w:p w14:paraId="2A3A4844" w14:textId="73FC582B" w:rsidR="00E61CE6" w:rsidRDefault="00E61CE6" w:rsidP="00E61CE6"/>
    <w:p w14:paraId="514FC89E" w14:textId="36679CEB" w:rsidR="00D550C7" w:rsidRPr="00D550C7" w:rsidRDefault="00D550C7" w:rsidP="00E61CE6">
      <w:pPr>
        <w:rPr>
          <w:b/>
          <w:bCs/>
          <w:u w:val="single"/>
        </w:rPr>
      </w:pPr>
      <w:r w:rsidRPr="00D550C7">
        <w:rPr>
          <w:b/>
          <w:bCs/>
          <w:u w:val="single"/>
        </w:rPr>
        <w:t>Working with EBO</w:t>
      </w:r>
      <w:r>
        <w:rPr>
          <w:b/>
          <w:bCs/>
          <w:u w:val="single"/>
        </w:rPr>
        <w:t>:</w:t>
      </w:r>
    </w:p>
    <w:p w14:paraId="7481E629" w14:textId="77777777" w:rsidR="00D550C7" w:rsidRDefault="00D550C7" w:rsidP="00E61CE6"/>
    <w:p w14:paraId="37B910BD" w14:textId="30CB0840" w:rsidR="00D550C7" w:rsidRDefault="00D550C7">
      <w:pPr>
        <w:pStyle w:val="ListParagraph"/>
        <w:numPr>
          <w:ilvl w:val="0"/>
          <w:numId w:val="17"/>
        </w:numPr>
      </w:pPr>
      <w:r>
        <w:t>Start EBO server and Workstation</w:t>
      </w:r>
    </w:p>
    <w:p w14:paraId="70C21662" w14:textId="3F707796" w:rsidR="00D550C7" w:rsidRDefault="00D550C7">
      <w:pPr>
        <w:pStyle w:val="ListParagraph"/>
        <w:numPr>
          <w:ilvl w:val="0"/>
          <w:numId w:val="17"/>
        </w:numPr>
      </w:pPr>
      <w:r>
        <w:t>Create a BACnet Interface with an IP Network</w:t>
      </w:r>
    </w:p>
    <w:p w14:paraId="52A7030C" w14:textId="629F8565" w:rsidR="00D550C7" w:rsidRDefault="00D550C7">
      <w:pPr>
        <w:pStyle w:val="ListParagraph"/>
        <w:numPr>
          <w:ilvl w:val="0"/>
          <w:numId w:val="17"/>
        </w:numPr>
      </w:pPr>
      <w:r>
        <w:t>Create a BBMD</w:t>
      </w:r>
    </w:p>
    <w:p w14:paraId="0F711A8D" w14:textId="77120101" w:rsidR="00D550C7" w:rsidRDefault="00D550C7">
      <w:pPr>
        <w:pStyle w:val="ListParagraph"/>
        <w:numPr>
          <w:ilvl w:val="1"/>
          <w:numId w:val="17"/>
        </w:numPr>
      </w:pPr>
      <w:r>
        <w:t>This is mandatory if the BACpypes is on the same IP address but uses a different port</w:t>
      </w:r>
    </w:p>
    <w:p w14:paraId="690887DF" w14:textId="73912F1B" w:rsidR="00D550C7" w:rsidRDefault="00D550C7">
      <w:pPr>
        <w:pStyle w:val="ListParagraph"/>
        <w:numPr>
          <w:ilvl w:val="0"/>
          <w:numId w:val="17"/>
        </w:numPr>
      </w:pPr>
      <w:r>
        <w:t>Start the BACpypes simulator as shown in one of the steps above</w:t>
      </w:r>
    </w:p>
    <w:p w14:paraId="71819842" w14:textId="2CA657C3" w:rsidR="00D550C7" w:rsidRDefault="00D550C7">
      <w:pPr>
        <w:pStyle w:val="ListParagraph"/>
        <w:numPr>
          <w:ilvl w:val="0"/>
          <w:numId w:val="17"/>
        </w:numPr>
      </w:pPr>
      <w:r>
        <w:t>A discovery will find the BACpypes server as long as it was started with the --bbmdAddress entry.</w:t>
      </w:r>
    </w:p>
    <w:p w14:paraId="1B507D4A" w14:textId="50C4683A" w:rsidR="003F25B1" w:rsidRDefault="003F25B1">
      <w:pPr>
        <w:pStyle w:val="ListParagraph"/>
        <w:numPr>
          <w:ilvl w:val="0"/>
          <w:numId w:val="17"/>
        </w:numPr>
      </w:pPr>
      <w:r>
        <w:t>Right click on the BACpypes server and do an upload all. This will obtain all of the objects.</w:t>
      </w:r>
    </w:p>
    <w:p w14:paraId="4CDECD02" w14:textId="77777777" w:rsidR="003F25B1" w:rsidRDefault="003F25B1" w:rsidP="003F25B1"/>
    <w:p w14:paraId="79BCA16D" w14:textId="09E55358" w:rsidR="003F25B1" w:rsidRPr="00D550C7" w:rsidRDefault="003F25B1" w:rsidP="003F25B1">
      <w:pPr>
        <w:rPr>
          <w:b/>
          <w:bCs/>
          <w:u w:val="single"/>
        </w:rPr>
      </w:pPr>
      <w:r w:rsidRPr="00D550C7">
        <w:rPr>
          <w:b/>
          <w:bCs/>
          <w:u w:val="single"/>
        </w:rPr>
        <w:t xml:space="preserve">Working with </w:t>
      </w:r>
      <w:r>
        <w:rPr>
          <w:b/>
          <w:bCs/>
          <w:u w:val="single"/>
        </w:rPr>
        <w:t>Fit Test</w:t>
      </w:r>
    </w:p>
    <w:p w14:paraId="644D04C3" w14:textId="77777777" w:rsidR="003F25B1" w:rsidRDefault="003F25B1" w:rsidP="003F25B1"/>
    <w:p w14:paraId="4AB7D2A8" w14:textId="5E532763" w:rsidR="003F25B1" w:rsidRDefault="003F25B1" w:rsidP="003F25B1">
      <w:pPr>
        <w:pStyle w:val="ListParagraph"/>
        <w:numPr>
          <w:ilvl w:val="0"/>
          <w:numId w:val="20"/>
        </w:numPr>
      </w:pPr>
      <w:r>
        <w:t>Go to the EBO directory</w:t>
      </w:r>
    </w:p>
    <w:p w14:paraId="0AF80BF5" w14:textId="17CABA91" w:rsidR="003F25B1" w:rsidRDefault="003F25B1" w:rsidP="003F25B1">
      <w:pPr>
        <w:pStyle w:val="ListParagraph"/>
        <w:numPr>
          <w:ilvl w:val="0"/>
          <w:numId w:val="20"/>
        </w:numPr>
      </w:pPr>
      <w:r>
        <w:t>Open wireshark on the ‘Adapter for loopback traffic capture’</w:t>
      </w:r>
    </w:p>
    <w:p w14:paraId="33412003" w14:textId="4EF93940" w:rsidR="003F25B1" w:rsidRDefault="003F25B1" w:rsidP="003F25B1">
      <w:pPr>
        <w:pStyle w:val="ListParagraph"/>
        <w:numPr>
          <w:ilvl w:val="1"/>
          <w:numId w:val="20"/>
        </w:numPr>
      </w:pPr>
      <w:r>
        <w:t>Follow the instruction in the Wireshark section to setup Wireshark correctly</w:t>
      </w:r>
    </w:p>
    <w:p w14:paraId="1BEC2FB8" w14:textId="77777777" w:rsidR="003F25B1" w:rsidRPr="003F25B1" w:rsidRDefault="003F25B1" w:rsidP="003F25B1">
      <w:pPr>
        <w:pStyle w:val="ListParagraph"/>
        <w:numPr>
          <w:ilvl w:val="0"/>
          <w:numId w:val="20"/>
        </w:numPr>
        <w:rPr>
          <w:rFonts w:ascii="Lucida Console" w:hAnsi="Lucida Console" w:cs="Lucida Console"/>
          <w:sz w:val="18"/>
          <w:szCs w:val="18"/>
          <w14:ligatures w14:val="none"/>
        </w:rPr>
      </w:pPr>
      <w:r>
        <w:t>Type the following to run the DownloadUpload test</w:t>
      </w:r>
    </w:p>
    <w:p w14:paraId="570B0E87" w14:textId="150FD85D" w:rsidR="003F25B1" w:rsidRDefault="003F25B1" w:rsidP="003F25B1">
      <w:pPr>
        <w:pStyle w:val="ListParagraph"/>
        <w:rPr>
          <w:rFonts w:ascii="Lucida Console" w:hAnsi="Lucida Console" w:cs="Lucida Console"/>
          <w:sz w:val="18"/>
          <w:szCs w:val="18"/>
          <w14:ligatures w14:val="none"/>
        </w:rPr>
      </w:pPr>
      <w:r w:rsidRPr="003F25B1">
        <w:t>./nspbuild.exe acceptancetest nspclients --suite=single:BACnetDone/BACnetDownloadUploadTest.html</w:t>
      </w:r>
    </w:p>
    <w:p w14:paraId="4D98E8B1" w14:textId="07A172A6" w:rsidR="003F25B1" w:rsidRDefault="003F25B1" w:rsidP="003F25B1">
      <w:pPr>
        <w:pStyle w:val="ListParagraph"/>
        <w:numPr>
          <w:ilvl w:val="0"/>
          <w:numId w:val="20"/>
        </w:numPr>
      </w:pPr>
      <w:r>
        <w:t xml:space="preserve">When the test finishes, go to the </w:t>
      </w:r>
      <w:r w:rsidRPr="003F25B1">
        <w:t>ebo\clientcomponents\Fit\test_results\SuiteNsp\SuiteDone\BACnetDone</w:t>
      </w:r>
      <w:r>
        <w:t xml:space="preserve"> directory</w:t>
      </w:r>
    </w:p>
    <w:p w14:paraId="46A849C9" w14:textId="01055E05" w:rsidR="003F25B1" w:rsidRDefault="003F25B1" w:rsidP="003F25B1">
      <w:pPr>
        <w:pStyle w:val="ListParagraph"/>
        <w:numPr>
          <w:ilvl w:val="0"/>
          <w:numId w:val="20"/>
        </w:numPr>
      </w:pPr>
      <w:r>
        <w:t xml:space="preserve">Open the </w:t>
      </w:r>
      <w:r w:rsidRPr="003F25B1">
        <w:t>BACnetDownloadUploadTest.html</w:t>
      </w:r>
      <w:r>
        <w:t xml:space="preserve"> file to see the result of the test</w:t>
      </w:r>
    </w:p>
    <w:p w14:paraId="46BB2868" w14:textId="36B8A1DE" w:rsidR="003F25B1" w:rsidRDefault="003F25B1" w:rsidP="003F25B1">
      <w:pPr>
        <w:pStyle w:val="ListParagraph"/>
        <w:numPr>
          <w:ilvl w:val="0"/>
          <w:numId w:val="20"/>
        </w:numPr>
      </w:pPr>
      <w:r>
        <w:t>Save the Wireshark to see the packets going to/from the BACpypesSim</w:t>
      </w:r>
    </w:p>
    <w:p w14:paraId="021ABC9B" w14:textId="62DE7330" w:rsidR="000730B0" w:rsidRDefault="000730B0" w:rsidP="003F25B1">
      <w:pPr>
        <w:pStyle w:val="ListParagraph"/>
        <w:numPr>
          <w:ilvl w:val="0"/>
          <w:numId w:val="20"/>
        </w:numPr>
      </w:pPr>
      <w:r>
        <w:t>Open the Windows Task Manager and delete the BACpypesSim.exe (it doesn’t always get removed)</w:t>
      </w:r>
    </w:p>
    <w:p w14:paraId="74179317" w14:textId="77777777" w:rsidR="003F25B1" w:rsidRDefault="003F25B1" w:rsidP="003F25B1"/>
    <w:p w14:paraId="4A819567" w14:textId="62D21FFF" w:rsidR="00680929" w:rsidRDefault="00680929" w:rsidP="00680929">
      <w:pPr>
        <w:pStyle w:val="Heading1"/>
        <w:numPr>
          <w:ilvl w:val="0"/>
          <w:numId w:val="1"/>
        </w:numPr>
      </w:pPr>
      <w:r>
        <w:lastRenderedPageBreak/>
        <w:t>pyInstaller</w:t>
      </w:r>
    </w:p>
    <w:p w14:paraId="6DDFF356" w14:textId="77777777" w:rsidR="00680929" w:rsidRDefault="00680929" w:rsidP="00E61CE6"/>
    <w:p w14:paraId="6FAF9D9D" w14:textId="5A98F408" w:rsidR="00680929" w:rsidRDefault="00680929">
      <w:pPr>
        <w:pStyle w:val="ListParagraph"/>
        <w:numPr>
          <w:ilvl w:val="0"/>
          <w:numId w:val="10"/>
        </w:numPr>
      </w:pPr>
      <w:r>
        <w:t>I placed the bacpypes folder in the same location as the BACpypesSimulator</w:t>
      </w:r>
      <w:r w:rsidR="0043036E">
        <w:t xml:space="preserve"> so that pyInstaller can easily find it and create the executable without issues.</w:t>
      </w:r>
    </w:p>
    <w:p w14:paraId="5455EB25" w14:textId="16387351" w:rsidR="00680929" w:rsidRDefault="00680929">
      <w:pPr>
        <w:pStyle w:val="ListParagraph"/>
        <w:numPr>
          <w:ilvl w:val="0"/>
          <w:numId w:val="10"/>
        </w:numPr>
      </w:pPr>
      <w:r>
        <w:t>I ran</w:t>
      </w:r>
    </w:p>
    <w:p w14:paraId="1162FF60" w14:textId="3A656DEF" w:rsidR="00680929" w:rsidRDefault="00680929" w:rsidP="00680929">
      <w:pPr>
        <w:pStyle w:val="ListParagraph"/>
      </w:pPr>
      <w:r>
        <w:t>pyinstaller BACpypesSim.spec</w:t>
      </w:r>
    </w:p>
    <w:p w14:paraId="3F9C6B6D" w14:textId="022C712B" w:rsidR="00680929" w:rsidRDefault="00680929">
      <w:pPr>
        <w:pStyle w:val="ListParagraph"/>
        <w:numPr>
          <w:ilvl w:val="0"/>
          <w:numId w:val="3"/>
        </w:numPr>
      </w:pPr>
      <w:r>
        <w:t>I originally ran ‘pyinstaller BACpypesSim.py’ and then modified the newly created BACpypesSim.spec so that it has “bacpypes” in the hi</w:t>
      </w:r>
      <w:r w:rsidR="00D77072">
        <w:t>d</w:t>
      </w:r>
      <w:r>
        <w:t>denimports section.</w:t>
      </w:r>
    </w:p>
    <w:p w14:paraId="41172A6F" w14:textId="77777777" w:rsidR="00D77072" w:rsidRDefault="00801426">
      <w:pPr>
        <w:pStyle w:val="ListParagraph"/>
        <w:numPr>
          <w:ilvl w:val="0"/>
          <w:numId w:val="10"/>
        </w:numPr>
      </w:pPr>
      <w:r>
        <w:t xml:space="preserve">I then </w:t>
      </w:r>
      <w:r w:rsidR="00D77072">
        <w:t xml:space="preserve">ran build.bat, which will zip </w:t>
      </w:r>
      <w:r>
        <w:t xml:space="preserve">the </w:t>
      </w:r>
      <w:r w:rsidR="00D77072">
        <w:t xml:space="preserve">BACpypesSim.exe </w:t>
      </w:r>
      <w:r>
        <w:t xml:space="preserve">file and </w:t>
      </w:r>
      <w:r w:rsidR="00D77072">
        <w:t>the ‘_internal’ subfolder</w:t>
      </w:r>
      <w:r>
        <w:t xml:space="preserve"> that is in ‘dist-&gt;BACpypesSim’,</w:t>
      </w:r>
      <w:r w:rsidR="00D77072">
        <w:t xml:space="preserve"> into a file called simulator.zip</w:t>
      </w:r>
    </w:p>
    <w:p w14:paraId="24C19FE5" w14:textId="456C4B41" w:rsidR="00D77072" w:rsidRDefault="00D77072">
      <w:pPr>
        <w:pStyle w:val="ListParagraph"/>
        <w:numPr>
          <w:ilvl w:val="0"/>
          <w:numId w:val="10"/>
        </w:numPr>
      </w:pPr>
      <w:r>
        <w:t>I then unzipped the simulator.zip file in</w:t>
      </w:r>
      <w:r w:rsidR="00801426">
        <w:t xml:space="preserve"> the </w:t>
      </w:r>
      <w:r w:rsidR="00801426" w:rsidRPr="00801426">
        <w:t>C:\dev\ebo\artifacts\tools\bacpypessimulator</w:t>
      </w:r>
      <w:r w:rsidR="00801426">
        <w:t xml:space="preserve"> directory</w:t>
      </w:r>
    </w:p>
    <w:p w14:paraId="1D6728A7" w14:textId="606884F5" w:rsidR="00D77072" w:rsidRDefault="00D77072">
      <w:pPr>
        <w:pStyle w:val="ListParagraph"/>
        <w:numPr>
          <w:ilvl w:val="1"/>
          <w:numId w:val="10"/>
        </w:numPr>
      </w:pPr>
      <w:r>
        <w:t>This is so that the fit tests will use the new simulator</w:t>
      </w:r>
    </w:p>
    <w:p w14:paraId="55A0AE60" w14:textId="77777777" w:rsidR="00915685" w:rsidRDefault="00915685" w:rsidP="00915685"/>
    <w:p w14:paraId="62D35DA0" w14:textId="53F6F1AB" w:rsidR="00A23A13" w:rsidRDefault="00A23A13" w:rsidP="00A23A13">
      <w:pPr>
        <w:pStyle w:val="Heading1"/>
        <w:numPr>
          <w:ilvl w:val="0"/>
          <w:numId w:val="1"/>
        </w:numPr>
      </w:pPr>
      <w:r>
        <w:t>BBMD (BACnet Broadcast Management Device)</w:t>
      </w:r>
    </w:p>
    <w:p w14:paraId="1AD32A96" w14:textId="77777777" w:rsidR="00A23A13" w:rsidRDefault="00A23A13" w:rsidP="00915685"/>
    <w:p w14:paraId="57A89AC9" w14:textId="646A0BB3" w:rsidR="00FE23E8" w:rsidRDefault="00FE23E8" w:rsidP="00915685">
      <w:r>
        <w:t>The BBMD foreign device handling is shown in the BACnet standard in Annex J.5.</w:t>
      </w:r>
    </w:p>
    <w:p w14:paraId="327E5573" w14:textId="77777777" w:rsidR="00FE23E8" w:rsidRDefault="00FE23E8" w:rsidP="00915685"/>
    <w:p w14:paraId="79D3649D" w14:textId="6DDA496A" w:rsidR="00A23A13" w:rsidRDefault="00A23A13" w:rsidP="00915685">
      <w:r>
        <w:t xml:space="preserve">EBO will interact with the BACpypes server with the use of a BBMD. The BACpypes server resides on the same IP Address as the EBO server. Because of this, they must both use different ports. The BBMD will allow the EBO workstation to </w:t>
      </w:r>
      <w:r w:rsidR="00436BD2">
        <w:t>communicate to the BACpypesSim with</w:t>
      </w:r>
      <w:r>
        <w:t xml:space="preserve"> a who-is.</w:t>
      </w:r>
    </w:p>
    <w:p w14:paraId="32610423" w14:textId="77777777" w:rsidR="00A23A13" w:rsidRDefault="00A23A13" w:rsidP="00915685"/>
    <w:p w14:paraId="1C49D093" w14:textId="60DF3981" w:rsidR="00436BD2" w:rsidRDefault="00436BD2" w:rsidP="00915685">
      <w:r>
        <w:t>The BACpypesSim interacts with the EBO BBMD using a foreign device. A foreign device is a BACnet device that resides on a different subnet than the BACnet network the device seeks to join.</w:t>
      </w:r>
    </w:p>
    <w:p w14:paraId="21ABCF0E" w14:textId="77777777" w:rsidR="00436BD2" w:rsidRDefault="00436BD2" w:rsidP="00915685"/>
    <w:p w14:paraId="5BA83BCB" w14:textId="6EE68062" w:rsidR="00436BD2" w:rsidRDefault="00436BD2" w:rsidP="00915685">
      <w:r>
        <w:t xml:space="preserve">BBMD </w:t>
      </w:r>
      <w:r w:rsidR="0063509C">
        <w:t>operation</w:t>
      </w:r>
      <w:r>
        <w:t>:</w:t>
      </w:r>
    </w:p>
    <w:p w14:paraId="098F30BB" w14:textId="4A164ECB" w:rsidR="0063509C" w:rsidRDefault="0063509C">
      <w:pPr>
        <w:pStyle w:val="ListParagraph"/>
        <w:numPr>
          <w:ilvl w:val="0"/>
          <w:numId w:val="3"/>
        </w:numPr>
      </w:pPr>
      <w:r>
        <w:t>The foreign device must register itself with a BBMD. It does this by sending a BVLL Register-Foreign-Device message to the BBMD and receives a BVLC-Result message of X’0000’ .</w:t>
      </w:r>
    </w:p>
    <w:p w14:paraId="28435B0A" w14:textId="3815DB56" w:rsidR="00FE23E8" w:rsidRDefault="00FE23E8">
      <w:pPr>
        <w:pStyle w:val="ListParagraph"/>
        <w:numPr>
          <w:ilvl w:val="0"/>
          <w:numId w:val="3"/>
        </w:numPr>
      </w:pPr>
      <w:r>
        <w:t>The BBMD has an FDT (Foreign device table). When a foreign device registers with a BBMD, it is added the the BBMD’s FDT.</w:t>
      </w:r>
    </w:p>
    <w:p w14:paraId="57327CED" w14:textId="5A7A5D5B" w:rsidR="0063509C" w:rsidRDefault="00436BD2">
      <w:pPr>
        <w:pStyle w:val="ListParagraph"/>
        <w:numPr>
          <w:ilvl w:val="0"/>
          <w:numId w:val="3"/>
        </w:numPr>
      </w:pPr>
      <w:r>
        <w:t>Has NetworkPort information for the BACnet_IP_Mode that signifies the device is operating as a foreign devi</w:t>
      </w:r>
      <w:r w:rsidR="0063509C">
        <w:t>ce.</w:t>
      </w:r>
    </w:p>
    <w:p w14:paraId="2089C9B7" w14:textId="77777777" w:rsidR="00436BD2" w:rsidRDefault="00436BD2" w:rsidP="00915685"/>
    <w:p w14:paraId="4748B915" w14:textId="1A03040F" w:rsidR="00A23A13" w:rsidRDefault="00A23A13" w:rsidP="00915685">
      <w:r>
        <w:t>This is configured the following way:</w:t>
      </w:r>
    </w:p>
    <w:p w14:paraId="4CFB7FD1" w14:textId="0219BBF5" w:rsidR="00A23A13" w:rsidRDefault="00A23A13">
      <w:pPr>
        <w:pStyle w:val="ListParagraph"/>
        <w:numPr>
          <w:ilvl w:val="0"/>
          <w:numId w:val="11"/>
        </w:numPr>
      </w:pPr>
      <w:r>
        <w:t>The EBO server IP Network has an IP address:port of 10.0.0.77:51917</w:t>
      </w:r>
    </w:p>
    <w:p w14:paraId="7B31C0F6" w14:textId="77DCBB3D" w:rsidR="00A23A13" w:rsidRDefault="00A23A13">
      <w:pPr>
        <w:pStyle w:val="ListParagraph"/>
        <w:numPr>
          <w:ilvl w:val="0"/>
          <w:numId w:val="11"/>
        </w:numPr>
      </w:pPr>
      <w:r>
        <w:t>The BACpypes server has an IP address:port of 10.0.0.77:51918</w:t>
      </w:r>
    </w:p>
    <w:p w14:paraId="7EE03DAA" w14:textId="245570FC" w:rsidR="00A23A13" w:rsidRDefault="001926F3">
      <w:pPr>
        <w:pStyle w:val="ListParagraph"/>
        <w:numPr>
          <w:ilvl w:val="0"/>
          <w:numId w:val="11"/>
        </w:numPr>
      </w:pPr>
      <w:r>
        <w:t>The BACpypesSim.py will create a foreign device application that will work with EBO</w:t>
      </w:r>
    </w:p>
    <w:p w14:paraId="2D5A363A" w14:textId="77777777" w:rsidR="00A23A13" w:rsidRDefault="00A23A13" w:rsidP="00915685"/>
    <w:p w14:paraId="7FF0F8DC" w14:textId="2C5B4EF7" w:rsidR="00B62D13" w:rsidRDefault="00B62D13" w:rsidP="00B62D13">
      <w:pPr>
        <w:pStyle w:val="Heading1"/>
        <w:numPr>
          <w:ilvl w:val="0"/>
          <w:numId w:val="1"/>
        </w:numPr>
      </w:pPr>
      <w:r>
        <w:t>Artifactory</w:t>
      </w:r>
    </w:p>
    <w:p w14:paraId="504EA57B" w14:textId="77777777" w:rsidR="00B62D13" w:rsidRDefault="00B62D13" w:rsidP="00915685"/>
    <w:p w14:paraId="3E69AB31" w14:textId="77777777" w:rsidR="00ED6F34" w:rsidRDefault="00ED6F34" w:rsidP="00ED6F34">
      <w:pPr>
        <w:ind w:left="720"/>
        <w:rPr>
          <w:rFonts w:ascii="Arial" w:eastAsia="Times New Roman" w:hAnsi="Arial" w:cs="Arial"/>
          <w:color w:val="000000"/>
          <w:sz w:val="24"/>
          <w:szCs w:val="24"/>
        </w:rPr>
      </w:pPr>
      <w:r>
        <w:rPr>
          <w:rFonts w:ascii="Arial" w:eastAsia="Times New Roman" w:hAnsi="Arial" w:cs="Arial"/>
          <w:color w:val="000000"/>
          <w:sz w:val="24"/>
          <w:szCs w:val="24"/>
        </w:rPr>
        <w:t>From Patrik Hartlen:</w:t>
      </w:r>
    </w:p>
    <w:p w14:paraId="76A8A25C" w14:textId="77777777" w:rsidR="00ED6F34" w:rsidRDefault="00ED6F34" w:rsidP="00915685"/>
    <w:p w14:paraId="54051D1D" w14:textId="25DA8397" w:rsidR="00B62D13" w:rsidRPr="00ED6F34" w:rsidRDefault="00B62D13" w:rsidP="00ED6F34">
      <w:pPr>
        <w:ind w:left="720"/>
        <w:rPr>
          <w:sz w:val="16"/>
          <w:szCs w:val="16"/>
        </w:rPr>
      </w:pPr>
      <w:r w:rsidRPr="00ED6F34">
        <w:rPr>
          <w:sz w:val="16"/>
          <w:szCs w:val="16"/>
        </w:rPr>
        <w:t>The EBO packages are described in:</w:t>
      </w:r>
    </w:p>
    <w:p w14:paraId="3757D9C3" w14:textId="4AF70482" w:rsidR="00B62D13" w:rsidRPr="00ED6F34" w:rsidRDefault="00B62D13" w:rsidP="00ED6F34">
      <w:pPr>
        <w:ind w:left="720"/>
        <w:rPr>
          <w:sz w:val="16"/>
          <w:szCs w:val="16"/>
        </w:rPr>
      </w:pPr>
      <w:r w:rsidRPr="00ED6F34">
        <w:rPr>
          <w:sz w:val="16"/>
          <w:szCs w:val="16"/>
        </w:rPr>
        <w:t>buildsystem/configuration/packages.xml (ebo repo)</w:t>
      </w:r>
    </w:p>
    <w:p w14:paraId="4049EECC" w14:textId="77777777" w:rsidR="00B62D13" w:rsidRPr="00ED6F34" w:rsidRDefault="00B62D13" w:rsidP="00ED6F34">
      <w:pPr>
        <w:ind w:left="720"/>
        <w:rPr>
          <w:sz w:val="16"/>
          <w:szCs w:val="16"/>
        </w:rPr>
      </w:pPr>
    </w:p>
    <w:p w14:paraId="6F5AE398" w14:textId="77777777" w:rsidR="00B62D13" w:rsidRPr="00ED6F34" w:rsidRDefault="00B62D13" w:rsidP="00ED6F34">
      <w:pPr>
        <w:ind w:left="720"/>
        <w:rPr>
          <w:sz w:val="16"/>
          <w:szCs w:val="16"/>
        </w:rPr>
      </w:pPr>
      <w:r w:rsidRPr="00ED6F34">
        <w:rPr>
          <w:sz w:val="16"/>
          <w:szCs w:val="16"/>
        </w:rPr>
        <w:t>you can see this line</w:t>
      </w:r>
    </w:p>
    <w:p w14:paraId="0CDA361C" w14:textId="77777777" w:rsidR="00B62D13" w:rsidRPr="00ED6F34" w:rsidRDefault="00B62D13" w:rsidP="00ED6F34">
      <w:pPr>
        <w:ind w:left="720"/>
        <w:rPr>
          <w:sz w:val="16"/>
          <w:szCs w:val="16"/>
        </w:rPr>
      </w:pPr>
      <w:r w:rsidRPr="00ED6F34">
        <w:rPr>
          <w:sz w:val="16"/>
          <w:szCs w:val="16"/>
        </w:rPr>
        <w:t>&lt;binary name="BACpypesSimulator" destination="artifacts/tools/BACpypesSimulator" version="1.3.3-se1" category="tools" platforms="windows" symlink="true"/&gt;</w:t>
      </w:r>
    </w:p>
    <w:p w14:paraId="2A5A7543" w14:textId="77777777" w:rsidR="00B62D13" w:rsidRPr="00ED6F34" w:rsidRDefault="00B62D13" w:rsidP="00ED6F34">
      <w:pPr>
        <w:ind w:left="720"/>
        <w:rPr>
          <w:sz w:val="16"/>
          <w:szCs w:val="16"/>
        </w:rPr>
      </w:pPr>
    </w:p>
    <w:p w14:paraId="6B5161CE" w14:textId="77777777" w:rsidR="00B62D13" w:rsidRPr="00ED6F34" w:rsidRDefault="00B62D13" w:rsidP="00ED6F34">
      <w:pPr>
        <w:ind w:left="720"/>
        <w:rPr>
          <w:sz w:val="16"/>
          <w:szCs w:val="16"/>
        </w:rPr>
      </w:pPr>
      <w:r w:rsidRPr="00ED6F34">
        <w:rPr>
          <w:sz w:val="16"/>
          <w:szCs w:val="16"/>
        </w:rPr>
        <w:t>So you need to deploy a new package to Artifactory (if its the same version use 1.3.3-se2 other vice 1.x.y-se1</w:t>
      </w:r>
    </w:p>
    <w:p w14:paraId="2C220D34" w14:textId="77777777" w:rsidR="00B62D13" w:rsidRPr="00ED6F34" w:rsidRDefault="00000000" w:rsidP="00ED6F34">
      <w:pPr>
        <w:ind w:left="720"/>
        <w:rPr>
          <w:rFonts w:eastAsia="Times New Roman"/>
          <w:sz w:val="16"/>
          <w:szCs w:val="16"/>
        </w:rPr>
      </w:pPr>
      <w:hyperlink r:id="rId10" w:history="1">
        <w:r w:rsidR="00B62D13" w:rsidRPr="00ED6F34">
          <w:rPr>
            <w:rStyle w:val="Hyperlink"/>
            <w:rFonts w:ascii="Arial" w:eastAsia="Times New Roman" w:hAnsi="Arial" w:cs="Arial"/>
            <w:sz w:val="16"/>
            <w:szCs w:val="16"/>
          </w:rPr>
          <w:t>https://artifactory.eur.gad.schneider-electric.com/ui/repos/tree/General/Artifacts-Release/tools/BACpypesSimulator</w:t>
        </w:r>
      </w:hyperlink>
    </w:p>
    <w:p w14:paraId="5162CB00" w14:textId="77777777" w:rsidR="00B62D13" w:rsidRDefault="00B62D13" w:rsidP="00915685"/>
    <w:p w14:paraId="1F39ED8E" w14:textId="3578EBA0" w:rsidR="00ED6F34" w:rsidRDefault="00ED6F34" w:rsidP="00915685">
      <w:r>
        <w:t>In order to get the BACpypes zip file, created by the build.bat file, to Artifactory:</w:t>
      </w:r>
    </w:p>
    <w:p w14:paraId="012F4F21" w14:textId="77777777" w:rsidR="00ED6F34" w:rsidRDefault="00ED6F34" w:rsidP="00915685"/>
    <w:p w14:paraId="681BF8A7" w14:textId="0F99FF98" w:rsidR="00ED6F34" w:rsidRDefault="00ED6F34" w:rsidP="00ED6F34">
      <w:pPr>
        <w:ind w:left="720"/>
        <w:rPr>
          <w:rFonts w:ascii="Arial" w:eastAsia="Times New Roman" w:hAnsi="Arial" w:cs="Arial"/>
          <w:color w:val="000000"/>
          <w:sz w:val="24"/>
          <w:szCs w:val="24"/>
        </w:rPr>
      </w:pPr>
      <w:r>
        <w:rPr>
          <w:rFonts w:ascii="Arial" w:eastAsia="Times New Roman" w:hAnsi="Arial" w:cs="Arial"/>
          <w:color w:val="000000"/>
          <w:sz w:val="24"/>
          <w:szCs w:val="24"/>
        </w:rPr>
        <w:t>From Patrik Hartlen:</w:t>
      </w:r>
    </w:p>
    <w:p w14:paraId="52D4B5BC" w14:textId="77777777" w:rsidR="00ED6F34" w:rsidRDefault="00ED6F34" w:rsidP="00ED6F34">
      <w:pPr>
        <w:ind w:left="720"/>
        <w:rPr>
          <w:rFonts w:ascii="Arial" w:eastAsia="Times New Roman" w:hAnsi="Arial" w:cs="Arial"/>
          <w:color w:val="000000"/>
          <w:sz w:val="24"/>
          <w:szCs w:val="24"/>
        </w:rPr>
      </w:pPr>
    </w:p>
    <w:p w14:paraId="7DBF4F8D" w14:textId="5F9EBF41" w:rsidR="00ED6F34" w:rsidRPr="00ED6F34" w:rsidRDefault="00ED6F34" w:rsidP="00ED6F34">
      <w:pPr>
        <w:ind w:left="720"/>
        <w:rPr>
          <w:rFonts w:eastAsia="Times New Roman"/>
          <w:sz w:val="16"/>
          <w:szCs w:val="16"/>
          <w14:ligatures w14:val="none"/>
        </w:rPr>
      </w:pPr>
      <w:r w:rsidRPr="00ED6F34">
        <w:rPr>
          <w:rFonts w:ascii="Arial" w:eastAsia="Times New Roman" w:hAnsi="Arial" w:cs="Arial"/>
          <w:color w:val="000000"/>
          <w:sz w:val="16"/>
          <w:szCs w:val="16"/>
        </w:rPr>
        <w:t>zip the files to BACpypesSimulator-2.0.0-se1.zip</w:t>
      </w:r>
    </w:p>
    <w:p w14:paraId="2F5BC225" w14:textId="77777777" w:rsidR="00ED6F34" w:rsidRPr="00ED6F34" w:rsidRDefault="00ED6F34" w:rsidP="00ED6F34">
      <w:pPr>
        <w:ind w:left="720"/>
        <w:rPr>
          <w:rFonts w:eastAsia="Times New Roman"/>
          <w:sz w:val="16"/>
          <w:szCs w:val="16"/>
        </w:rPr>
      </w:pPr>
    </w:p>
    <w:p w14:paraId="6E33CAE6" w14:textId="77777777" w:rsidR="00ED6F34" w:rsidRPr="00ED6F34" w:rsidRDefault="00ED6F34" w:rsidP="00ED6F34">
      <w:pPr>
        <w:ind w:left="720"/>
        <w:rPr>
          <w:rFonts w:eastAsia="Times New Roman"/>
          <w:sz w:val="16"/>
          <w:szCs w:val="16"/>
        </w:rPr>
      </w:pPr>
      <w:r w:rsidRPr="00ED6F34">
        <w:rPr>
          <w:rFonts w:ascii="Arial" w:eastAsia="Times New Roman" w:hAnsi="Arial" w:cs="Arial"/>
          <w:color w:val="000000"/>
          <w:sz w:val="16"/>
          <w:szCs w:val="16"/>
        </w:rPr>
        <w:t>and then after logging in to Artifactory upload the zip file to:</w:t>
      </w:r>
    </w:p>
    <w:p w14:paraId="53FBC201" w14:textId="77777777" w:rsidR="00ED6F34" w:rsidRPr="00ED6F34" w:rsidRDefault="00000000" w:rsidP="00ED6F34">
      <w:pPr>
        <w:ind w:left="720"/>
        <w:rPr>
          <w:rFonts w:ascii="Arial" w:eastAsia="Times New Roman" w:hAnsi="Arial" w:cs="Arial"/>
          <w:color w:val="000000"/>
          <w:sz w:val="16"/>
          <w:szCs w:val="16"/>
        </w:rPr>
      </w:pPr>
      <w:hyperlink r:id="rId11" w:history="1">
        <w:r w:rsidR="00ED6F34" w:rsidRPr="00ED6F34">
          <w:rPr>
            <w:rStyle w:val="Hyperlink"/>
            <w:rFonts w:ascii="Arial" w:eastAsia="Times New Roman" w:hAnsi="Arial" w:cs="Arial"/>
            <w:sz w:val="16"/>
            <w:szCs w:val="16"/>
          </w:rPr>
          <w:t>https://artifactory.eur.gad.schneider-electric.com/ui/repos/tree/General/Artifacts-Release/tools/BACpypesSimulator</w:t>
        </w:r>
      </w:hyperlink>
    </w:p>
    <w:p w14:paraId="7C4E824B" w14:textId="77777777" w:rsidR="00ED6F34" w:rsidRPr="00ED6F34" w:rsidRDefault="00ED6F34" w:rsidP="00ED6F34">
      <w:pPr>
        <w:ind w:left="720"/>
        <w:rPr>
          <w:rFonts w:ascii="Arial" w:eastAsia="Times New Roman" w:hAnsi="Arial" w:cs="Arial"/>
          <w:color w:val="000000"/>
          <w:sz w:val="16"/>
          <w:szCs w:val="16"/>
        </w:rPr>
      </w:pPr>
    </w:p>
    <w:p w14:paraId="6AE96098" w14:textId="77777777" w:rsidR="00ED6F34" w:rsidRPr="00ED6F34" w:rsidRDefault="00ED6F34" w:rsidP="00ED6F34">
      <w:pPr>
        <w:ind w:left="720"/>
        <w:rPr>
          <w:rFonts w:ascii="Arial" w:eastAsia="Times New Roman" w:hAnsi="Arial" w:cs="Arial"/>
          <w:color w:val="000000"/>
          <w:sz w:val="16"/>
          <w:szCs w:val="16"/>
        </w:rPr>
      </w:pPr>
      <w:r w:rsidRPr="00ED6F34">
        <w:rPr>
          <w:rFonts w:ascii="Arial" w:eastAsia="Times New Roman" w:hAnsi="Arial" w:cs="Arial"/>
          <w:color w:val="000000"/>
          <w:sz w:val="16"/>
          <w:szCs w:val="16"/>
        </w:rPr>
        <w:t>Note the version path:</w:t>
      </w:r>
    </w:p>
    <w:p w14:paraId="162B900C" w14:textId="77777777" w:rsidR="00ED6F34" w:rsidRPr="00ED6F34" w:rsidRDefault="00ED6F34" w:rsidP="00ED6F34">
      <w:pPr>
        <w:ind w:left="720"/>
        <w:rPr>
          <w:rFonts w:eastAsia="Times New Roman"/>
          <w:sz w:val="16"/>
          <w:szCs w:val="16"/>
        </w:rPr>
      </w:pPr>
      <w:r w:rsidRPr="00ED6F34">
        <w:rPr>
          <w:rFonts w:ascii="Arial" w:eastAsia="Times New Roman" w:hAnsi="Arial" w:cs="Arial"/>
          <w:color w:val="000000"/>
          <w:sz w:val="16"/>
          <w:szCs w:val="16"/>
        </w:rPr>
        <w:t>Artifacts-Release/tools/BACpypesSimulator/</w:t>
      </w:r>
      <w:r w:rsidRPr="00ED6F34">
        <w:rPr>
          <w:rFonts w:ascii="Arial" w:eastAsia="Times New Roman" w:hAnsi="Arial" w:cs="Arial"/>
          <w:b/>
          <w:bCs/>
          <w:color w:val="000000"/>
          <w:sz w:val="16"/>
          <w:szCs w:val="16"/>
        </w:rPr>
        <w:t>2.0.0-se1</w:t>
      </w:r>
      <w:r w:rsidRPr="00ED6F34">
        <w:rPr>
          <w:rFonts w:ascii="Arial" w:eastAsia="Times New Roman" w:hAnsi="Arial" w:cs="Arial"/>
          <w:color w:val="000000"/>
          <w:sz w:val="16"/>
          <w:szCs w:val="16"/>
        </w:rPr>
        <w:t>/BACpypesSimulator-2.0.0-se1.zip</w:t>
      </w:r>
    </w:p>
    <w:p w14:paraId="2041D455" w14:textId="77777777" w:rsidR="00ED6F34" w:rsidRPr="00ED6F34" w:rsidRDefault="00ED6F34" w:rsidP="00ED6F34">
      <w:pPr>
        <w:ind w:left="720"/>
        <w:rPr>
          <w:rFonts w:eastAsia="Times New Roman"/>
          <w:sz w:val="16"/>
          <w:szCs w:val="16"/>
        </w:rPr>
      </w:pPr>
    </w:p>
    <w:p w14:paraId="187B8EA8" w14:textId="77777777" w:rsidR="00ED6F34" w:rsidRPr="00ED6F34" w:rsidRDefault="00ED6F34" w:rsidP="00ED6F34">
      <w:pPr>
        <w:ind w:left="720"/>
        <w:rPr>
          <w:rFonts w:eastAsia="Times New Roman"/>
          <w:sz w:val="16"/>
          <w:szCs w:val="16"/>
        </w:rPr>
      </w:pPr>
      <w:r w:rsidRPr="00ED6F34">
        <w:rPr>
          <w:rFonts w:ascii="Arial" w:eastAsia="Times New Roman" w:hAnsi="Arial" w:cs="Arial"/>
          <w:color w:val="000000"/>
          <w:sz w:val="16"/>
          <w:szCs w:val="16"/>
        </w:rPr>
        <w:t>Then change the version in packages.xml to match the new uploaded version:</w:t>
      </w:r>
    </w:p>
    <w:p w14:paraId="571C8B56" w14:textId="77777777" w:rsidR="00ED6F34" w:rsidRPr="00ED6F34" w:rsidRDefault="00ED6F34" w:rsidP="00ED6F34">
      <w:pPr>
        <w:ind w:left="720"/>
        <w:rPr>
          <w:rFonts w:eastAsia="Times New Roman"/>
          <w:sz w:val="16"/>
          <w:szCs w:val="16"/>
        </w:rPr>
      </w:pPr>
      <w:r w:rsidRPr="00ED6F34">
        <w:rPr>
          <w:rFonts w:ascii="Segoe UI Symbol" w:eastAsia="Times New Roman" w:hAnsi="Segoe UI Symbol" w:cs="Segoe UI Symbol"/>
          <w:color w:val="000000"/>
          <w:sz w:val="16"/>
          <w:szCs w:val="16"/>
        </w:rPr>
        <w:t>❯</w:t>
      </w:r>
      <w:r w:rsidRPr="00ED6F34">
        <w:rPr>
          <w:rFonts w:ascii="Arial" w:eastAsia="Times New Roman" w:hAnsi="Arial" w:cs="Arial"/>
          <w:color w:val="000000"/>
          <w:sz w:val="16"/>
          <w:szCs w:val="16"/>
        </w:rPr>
        <w:t xml:space="preserve"> grep "BACpypesSimulator" buildsystem/configuration/packages.xml</w:t>
      </w:r>
    </w:p>
    <w:p w14:paraId="7D1A46F1" w14:textId="77777777" w:rsidR="00ED6F34" w:rsidRDefault="00ED6F34" w:rsidP="00ED6F34">
      <w:pPr>
        <w:ind w:left="720"/>
        <w:rPr>
          <w:rFonts w:ascii="Arial" w:eastAsia="Times New Roman" w:hAnsi="Arial" w:cs="Arial"/>
          <w:color w:val="000000"/>
          <w:sz w:val="16"/>
          <w:szCs w:val="16"/>
        </w:rPr>
      </w:pPr>
      <w:r w:rsidRPr="00ED6F34">
        <w:rPr>
          <w:rFonts w:ascii="Arial" w:eastAsia="Times New Roman" w:hAnsi="Arial" w:cs="Arial"/>
          <w:color w:val="000000"/>
          <w:sz w:val="16"/>
          <w:szCs w:val="16"/>
        </w:rPr>
        <w:t>    &lt;binary name="BACpypesSimulator" destination="artifacts/tools/BACpypesSimulator" version="</w:t>
      </w:r>
      <w:r w:rsidRPr="00ED6F34">
        <w:rPr>
          <w:rFonts w:ascii="Arial" w:eastAsia="Times New Roman" w:hAnsi="Arial" w:cs="Arial"/>
          <w:color w:val="000000"/>
          <w:sz w:val="16"/>
          <w:szCs w:val="16"/>
          <w:shd w:val="clear" w:color="auto" w:fill="FFFF00"/>
        </w:rPr>
        <w:t>1.3.3-se1</w:t>
      </w:r>
      <w:r w:rsidRPr="00ED6F34">
        <w:rPr>
          <w:rFonts w:ascii="Arial" w:eastAsia="Times New Roman" w:hAnsi="Arial" w:cs="Arial"/>
          <w:color w:val="000000"/>
          <w:sz w:val="16"/>
          <w:szCs w:val="16"/>
        </w:rPr>
        <w:t>" category="tools" platforms="windows" symlink="true"/&gt;</w:t>
      </w:r>
    </w:p>
    <w:p w14:paraId="5463A4DA" w14:textId="77777777" w:rsidR="00AD6B67" w:rsidRPr="00ED6F34" w:rsidRDefault="00AD6B67" w:rsidP="00ED6F34">
      <w:pPr>
        <w:ind w:left="720"/>
        <w:rPr>
          <w:rFonts w:eastAsia="Times New Roman"/>
          <w:sz w:val="16"/>
          <w:szCs w:val="16"/>
        </w:rPr>
      </w:pPr>
    </w:p>
    <w:p w14:paraId="02B90852" w14:textId="77777777" w:rsidR="00ED6F34" w:rsidRDefault="00ED6F34" w:rsidP="00915685"/>
    <w:p w14:paraId="6AADDF8D" w14:textId="58592F86" w:rsidR="00AD6B67" w:rsidRDefault="00AD6B67" w:rsidP="00915685">
      <w:r>
        <w:t>I initially ran into an issue and got this error:</w:t>
      </w:r>
    </w:p>
    <w:p w14:paraId="0E2AC2A2" w14:textId="77777777" w:rsidR="00AD6B67" w:rsidRDefault="00AD6B67" w:rsidP="00AD6B67">
      <w:pPr>
        <w:rPr>
          <w:rFonts w:eastAsia="Times New Roman"/>
          <w:noProof/>
          <w14:ligatures w14:val="none"/>
        </w:rPr>
      </w:pPr>
    </w:p>
    <w:p w14:paraId="661F8D47" w14:textId="77777777" w:rsidR="00AD6B67" w:rsidRDefault="00AD6B67" w:rsidP="00AD6B67">
      <w:pPr>
        <w:rPr>
          <w:rFonts w:eastAsia="Times New Roman"/>
          <w:noProof/>
          <w14:ligatures w14:val="none"/>
        </w:rPr>
      </w:pPr>
    </w:p>
    <w:p w14:paraId="7CDD98A9" w14:textId="1979863D" w:rsidR="00AD6B67" w:rsidRDefault="00AD6B67" w:rsidP="00AD6B67">
      <w:pPr>
        <w:rPr>
          <w:rFonts w:eastAsia="Times New Roman"/>
          <w14:ligatures w14:val="none"/>
        </w:rPr>
      </w:pPr>
      <w:r w:rsidRPr="00AD6B67">
        <w:rPr>
          <w:rFonts w:eastAsia="Times New Roman"/>
          <w:noProof/>
          <w14:ligatures w14:val="none"/>
        </w:rPr>
        <w:drawing>
          <wp:inline distT="0" distB="0" distL="0" distR="0" wp14:anchorId="38785EE7" wp14:editId="3E93F5E6">
            <wp:extent cx="5947257" cy="4614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0525" cy="4616615"/>
                    </a:xfrm>
                    <a:prstGeom prst="rect">
                      <a:avLst/>
                    </a:prstGeom>
                    <a:noFill/>
                    <a:ln>
                      <a:noFill/>
                    </a:ln>
                  </pic:spPr>
                </pic:pic>
              </a:graphicData>
            </a:graphic>
          </wp:inline>
        </w:drawing>
      </w:r>
    </w:p>
    <w:p w14:paraId="285395E7" w14:textId="77777777" w:rsidR="00AD6B67" w:rsidRDefault="00AD6B67" w:rsidP="00AD6B67">
      <w:pPr>
        <w:rPr>
          <w:rFonts w:eastAsia="Times New Roman"/>
          <w14:ligatures w14:val="none"/>
        </w:rPr>
      </w:pPr>
    </w:p>
    <w:p w14:paraId="0E0CBAAC" w14:textId="4AE2C18E" w:rsidR="00AD6B67" w:rsidRDefault="00AD6B67" w:rsidP="00AD6B67">
      <w:pPr>
        <w:rPr>
          <w:rFonts w:eastAsia="Times New Roman"/>
          <w14:ligatures w14:val="none"/>
        </w:rPr>
      </w:pPr>
      <w:r>
        <w:rPr>
          <w:rFonts w:eastAsia="Times New Roman"/>
          <w14:ligatures w14:val="none"/>
        </w:rPr>
        <w:t>The solution was to upload to the ‘Artifacts-Release’ repository.</w:t>
      </w:r>
    </w:p>
    <w:p w14:paraId="3937E10F" w14:textId="77777777" w:rsidR="00AD6B67" w:rsidRPr="00AD6B67" w:rsidRDefault="00AD6B67" w:rsidP="00AD6B67">
      <w:pPr>
        <w:rPr>
          <w:rFonts w:eastAsia="Times New Roman"/>
          <w14:ligatures w14:val="none"/>
        </w:rPr>
      </w:pPr>
    </w:p>
    <w:p w14:paraId="23547843" w14:textId="77777777" w:rsidR="00AD6B67" w:rsidRDefault="00AD6B67" w:rsidP="00915685"/>
    <w:p w14:paraId="7F15C86D" w14:textId="3D90BC26" w:rsidR="003E2F19" w:rsidRDefault="003E2F19" w:rsidP="00915685">
      <w:r>
        <w:lastRenderedPageBreak/>
        <w:t>Note: If you manually modify the artifacts/tools/BACpypesSimulator directory, then you will have to delete the whole directory and run ‘./nspbuild.exe config nspclients’ in order to get it back.</w:t>
      </w:r>
    </w:p>
    <w:p w14:paraId="1326FBC0" w14:textId="39EBDA93" w:rsidR="00F552DF" w:rsidRDefault="00F552DF" w:rsidP="00F552DF">
      <w:pPr>
        <w:pStyle w:val="ListParagraph"/>
        <w:numPr>
          <w:ilvl w:val="0"/>
          <w:numId w:val="3"/>
        </w:numPr>
      </w:pPr>
      <w:r>
        <w:t>The artifacts/tools/BACpypesSimulator directory is a link to the artifactory download cache on your local PC.</w:t>
      </w:r>
    </w:p>
    <w:p w14:paraId="61FD9D93" w14:textId="23F1049A" w:rsidR="00F552DF" w:rsidRDefault="00F552DF" w:rsidP="00F552DF">
      <w:pPr>
        <w:pStyle w:val="ListParagraph"/>
        <w:numPr>
          <w:ilvl w:val="0"/>
          <w:numId w:val="3"/>
        </w:numPr>
      </w:pPr>
      <w:r>
        <w:t xml:space="preserve">My cache is located at </w:t>
      </w:r>
      <w:r w:rsidRPr="00F552DF">
        <w:t>C:\dev\nspbuild_cache\</w:t>
      </w:r>
    </w:p>
    <w:p w14:paraId="0145A4B4" w14:textId="282D03F5" w:rsidR="00F552DF" w:rsidRDefault="00F552DF" w:rsidP="00F552DF">
      <w:pPr>
        <w:pStyle w:val="ListParagraph"/>
        <w:numPr>
          <w:ilvl w:val="0"/>
          <w:numId w:val="3"/>
        </w:numPr>
      </w:pPr>
      <w:r>
        <w:t>I had to delete the following directory:</w:t>
      </w:r>
    </w:p>
    <w:p w14:paraId="6E9C4473" w14:textId="30FE9534" w:rsidR="00F552DF" w:rsidRDefault="00F552DF" w:rsidP="00F552DF">
      <w:pPr>
        <w:pStyle w:val="ListParagraph"/>
        <w:numPr>
          <w:ilvl w:val="0"/>
          <w:numId w:val="3"/>
        </w:numPr>
      </w:pPr>
      <w:r w:rsidRPr="00F552DF">
        <w:t>C:\dev\nspbuild_cache\BACpypesSimulator-1.3.3-se1</w:t>
      </w:r>
    </w:p>
    <w:p w14:paraId="269A8AA0" w14:textId="77777777" w:rsidR="003E2F19" w:rsidRDefault="003E2F19" w:rsidP="00915685"/>
    <w:p w14:paraId="534102A4" w14:textId="2931F956" w:rsidR="005C5D6D" w:rsidRDefault="0091738F" w:rsidP="00536966">
      <w:pPr>
        <w:pStyle w:val="Heading1"/>
        <w:numPr>
          <w:ilvl w:val="0"/>
          <w:numId w:val="1"/>
        </w:numPr>
      </w:pPr>
      <w:r>
        <w:t xml:space="preserve">Debugging </w:t>
      </w:r>
      <w:r w:rsidR="00536966">
        <w:t>VSCode</w:t>
      </w:r>
    </w:p>
    <w:p w14:paraId="00135B0D" w14:textId="77777777" w:rsidR="00536966" w:rsidRDefault="00536966" w:rsidP="00C17B21"/>
    <w:p w14:paraId="7D1DAD5A" w14:textId="167914A2" w:rsidR="000E468D" w:rsidRDefault="000E468D" w:rsidP="00C17B21">
      <w:r>
        <w:t xml:space="preserve">In order to </w:t>
      </w:r>
      <w:r w:rsidR="002E3469">
        <w:t>debug the python scripts using VSCode, I have done the following:</w:t>
      </w:r>
    </w:p>
    <w:p w14:paraId="2FE623C9" w14:textId="595ECCC5" w:rsidR="004F02F9" w:rsidRDefault="002E3469">
      <w:pPr>
        <w:pStyle w:val="ListParagraph"/>
        <w:numPr>
          <w:ilvl w:val="0"/>
          <w:numId w:val="6"/>
        </w:numPr>
      </w:pPr>
      <w:r>
        <w:t>I created a .env file and placed it in the BACpypes_</w:t>
      </w:r>
      <w:r w:rsidR="003B3904">
        <w:t>Simulator</w:t>
      </w:r>
      <w:r>
        <w:t xml:space="preserve"> </w:t>
      </w:r>
      <w:r w:rsidR="00685C41">
        <w:t>folder</w:t>
      </w:r>
    </w:p>
    <w:p w14:paraId="4AAC4DBF" w14:textId="67B1ED36" w:rsidR="00685C41" w:rsidRDefault="00685C41">
      <w:pPr>
        <w:pStyle w:val="ListParagraph"/>
        <w:numPr>
          <w:ilvl w:val="1"/>
          <w:numId w:val="6"/>
        </w:numPr>
      </w:pPr>
      <w:r>
        <w:t>This file contains the following line</w:t>
      </w:r>
    </w:p>
    <w:p w14:paraId="36D352C0" w14:textId="2753B57E" w:rsidR="004F02F9" w:rsidRDefault="004F02F9" w:rsidP="004F02F9">
      <w:pPr>
        <w:pStyle w:val="ListParagraph"/>
        <w:ind w:left="1440"/>
      </w:pPr>
      <w:r w:rsidRPr="004F02F9">
        <w:t>PYTHONPATH=D:/dev/</w:t>
      </w:r>
      <w:r w:rsidR="003B3904">
        <w:t>bac</w:t>
      </w:r>
      <w:r w:rsidRPr="004F02F9">
        <w:t>pype</w:t>
      </w:r>
      <w:r w:rsidR="003B3904">
        <w:t>s</w:t>
      </w:r>
      <w:r w:rsidRPr="004F02F9">
        <w:t>/py34</w:t>
      </w:r>
    </w:p>
    <w:p w14:paraId="369D84C3" w14:textId="3CD4F0C8" w:rsidR="00261F57" w:rsidRDefault="00261F57">
      <w:pPr>
        <w:pStyle w:val="ListParagraph"/>
        <w:numPr>
          <w:ilvl w:val="1"/>
          <w:numId w:val="6"/>
        </w:numPr>
      </w:pPr>
      <w:r>
        <w:t xml:space="preserve">Make sure to replace the D:/dev with the location your </w:t>
      </w:r>
      <w:r w:rsidR="003B3904">
        <w:t>bac</w:t>
      </w:r>
      <w:r>
        <w:t>pypes code is in</w:t>
      </w:r>
    </w:p>
    <w:p w14:paraId="6C6692FD" w14:textId="77777777" w:rsidR="00274D83" w:rsidRPr="006232FC" w:rsidRDefault="00261F57">
      <w:pPr>
        <w:pStyle w:val="ListParagraph"/>
        <w:numPr>
          <w:ilvl w:val="0"/>
          <w:numId w:val="6"/>
        </w:numPr>
      </w:pPr>
      <w:r w:rsidRPr="006232FC">
        <w:t>I created a launch.json file in the VSCode debugger tab</w:t>
      </w:r>
    </w:p>
    <w:p w14:paraId="118C7E49" w14:textId="5FCD91FD" w:rsidR="00536966" w:rsidRDefault="004B7C61">
      <w:pPr>
        <w:pStyle w:val="ListParagraph"/>
        <w:numPr>
          <w:ilvl w:val="1"/>
          <w:numId w:val="6"/>
        </w:numPr>
      </w:pPr>
      <w:r>
        <w:t xml:space="preserve">This is the </w:t>
      </w:r>
      <w:r w:rsidR="003D4B47">
        <w:t>launch.json file I use:</w:t>
      </w:r>
    </w:p>
    <w:p w14:paraId="26BEEB48" w14:textId="77777777" w:rsidR="003D4B47" w:rsidRDefault="003D4B47" w:rsidP="00C17B21"/>
    <w:p w14:paraId="074F6991" w14:textId="77777777" w:rsidR="003D4B47" w:rsidRPr="003D4B47" w:rsidRDefault="003D4B47" w:rsidP="00274D83">
      <w:pPr>
        <w:ind w:left="1080"/>
      </w:pPr>
      <w:r w:rsidRPr="003D4B47">
        <w:t>{</w:t>
      </w:r>
    </w:p>
    <w:p w14:paraId="2285CE84" w14:textId="77777777" w:rsidR="003D4B47" w:rsidRPr="003D4B47" w:rsidRDefault="003D4B47" w:rsidP="00274D83">
      <w:pPr>
        <w:ind w:left="1080"/>
      </w:pPr>
      <w:r w:rsidRPr="003D4B47">
        <w:t>    "version": "0.2.0",</w:t>
      </w:r>
    </w:p>
    <w:p w14:paraId="025067E9" w14:textId="77777777" w:rsidR="003D4B47" w:rsidRPr="003D4B47" w:rsidRDefault="003D4B47" w:rsidP="00274D83">
      <w:pPr>
        <w:ind w:left="1080"/>
      </w:pPr>
      <w:r w:rsidRPr="003D4B47">
        <w:t>    "configurations": [</w:t>
      </w:r>
    </w:p>
    <w:p w14:paraId="61AF13D5" w14:textId="77777777" w:rsidR="003D4B47" w:rsidRPr="003D4B47" w:rsidRDefault="003D4B47" w:rsidP="00274D83">
      <w:pPr>
        <w:ind w:left="1080"/>
      </w:pPr>
      <w:r w:rsidRPr="003D4B47">
        <w:t>        {</w:t>
      </w:r>
    </w:p>
    <w:p w14:paraId="04911506" w14:textId="77777777" w:rsidR="00507E45" w:rsidRPr="00507E45" w:rsidRDefault="00507E45" w:rsidP="00507E45">
      <w:pPr>
        <w:ind w:left="1080"/>
      </w:pPr>
      <w:r w:rsidRPr="00507E45">
        <w:t>            "name": "BACpypesSim: Current File",</w:t>
      </w:r>
    </w:p>
    <w:p w14:paraId="4CE04811" w14:textId="77777777" w:rsidR="00507E45" w:rsidRPr="00507E45" w:rsidRDefault="00507E45" w:rsidP="00507E45">
      <w:pPr>
        <w:ind w:left="1080"/>
      </w:pPr>
      <w:r w:rsidRPr="00507E45">
        <w:t>            "type": "debugpy",</w:t>
      </w:r>
    </w:p>
    <w:p w14:paraId="5339998E" w14:textId="77777777" w:rsidR="00507E45" w:rsidRPr="00507E45" w:rsidRDefault="00507E45" w:rsidP="00507E45">
      <w:pPr>
        <w:ind w:left="1080"/>
      </w:pPr>
      <w:r w:rsidRPr="00507E45">
        <w:t>            "request": "launch",</w:t>
      </w:r>
    </w:p>
    <w:p w14:paraId="63C4AD35" w14:textId="77777777" w:rsidR="00507E45" w:rsidRPr="00507E45" w:rsidRDefault="00507E45" w:rsidP="00507E45">
      <w:pPr>
        <w:ind w:left="1080"/>
      </w:pPr>
      <w:r w:rsidRPr="00507E45">
        <w:t>            "program": "${file}",</w:t>
      </w:r>
    </w:p>
    <w:p w14:paraId="0B35B52E" w14:textId="77777777" w:rsidR="00507E45" w:rsidRPr="00507E45" w:rsidRDefault="00507E45" w:rsidP="00507E45">
      <w:pPr>
        <w:ind w:left="1080"/>
      </w:pPr>
      <w:r w:rsidRPr="00507E45">
        <w:t>            "args":[</w:t>
      </w:r>
    </w:p>
    <w:p w14:paraId="267460E8" w14:textId="77777777" w:rsidR="00507E45" w:rsidRPr="00507E45" w:rsidRDefault="00507E45" w:rsidP="00507E45">
      <w:pPr>
        <w:ind w:left="1080"/>
      </w:pPr>
      <w:r w:rsidRPr="00507E45">
        <w:t>                "--ini","BACpypesServer.ini",</w:t>
      </w:r>
    </w:p>
    <w:p w14:paraId="59B66ACA" w14:textId="77777777" w:rsidR="00507E45" w:rsidRPr="00507E45" w:rsidRDefault="00507E45" w:rsidP="00507E45">
      <w:pPr>
        <w:ind w:left="1080"/>
      </w:pPr>
      <w:r w:rsidRPr="00507E45">
        <w:t>                "--deviceIdentifier", "4194302",</w:t>
      </w:r>
    </w:p>
    <w:p w14:paraId="462B9E4D" w14:textId="77777777" w:rsidR="00507E45" w:rsidRPr="00507E45" w:rsidRDefault="00507E45" w:rsidP="00507E45">
      <w:pPr>
        <w:ind w:left="1080"/>
      </w:pPr>
      <w:r w:rsidRPr="00507E45">
        <w:t>                "--localAddress", "10.0.0.77:51918",</w:t>
      </w:r>
    </w:p>
    <w:p w14:paraId="1264BE6D" w14:textId="77777777" w:rsidR="00507E45" w:rsidRPr="00507E45" w:rsidRDefault="00507E45" w:rsidP="00507E45">
      <w:pPr>
        <w:ind w:left="1080"/>
      </w:pPr>
      <w:r w:rsidRPr="00507E45">
        <w:t>                "--bbmdAddress", "10.0.0.77:51917",</w:t>
      </w:r>
    </w:p>
    <w:p w14:paraId="3DEA15E4" w14:textId="77777777" w:rsidR="00507E45" w:rsidRPr="00507E45" w:rsidRDefault="00507E45" w:rsidP="00507E45">
      <w:pPr>
        <w:ind w:left="1080"/>
      </w:pPr>
      <w:r w:rsidRPr="00507E45">
        <w:t>                "--objects", "object_configurations/basic_objects_cfg_small.py"</w:t>
      </w:r>
    </w:p>
    <w:p w14:paraId="5856B1CE" w14:textId="77777777" w:rsidR="00507E45" w:rsidRPr="00507E45" w:rsidRDefault="00507E45" w:rsidP="00507E45">
      <w:pPr>
        <w:ind w:left="1080"/>
      </w:pPr>
      <w:r w:rsidRPr="00507E45">
        <w:t>            ],</w:t>
      </w:r>
    </w:p>
    <w:p w14:paraId="10F00DD8" w14:textId="77777777" w:rsidR="00507E45" w:rsidRPr="00507E45" w:rsidRDefault="00507E45" w:rsidP="00507E45">
      <w:pPr>
        <w:ind w:left="1080"/>
      </w:pPr>
      <w:r w:rsidRPr="00507E45">
        <w:t>            "console": "integratedTerminal",</w:t>
      </w:r>
    </w:p>
    <w:p w14:paraId="644FE16C" w14:textId="77777777" w:rsidR="00507E45" w:rsidRPr="00507E45" w:rsidRDefault="00507E45" w:rsidP="00507E45">
      <w:pPr>
        <w:ind w:left="1080"/>
      </w:pPr>
      <w:r w:rsidRPr="00507E45">
        <w:t>            "justMyCode": true</w:t>
      </w:r>
    </w:p>
    <w:p w14:paraId="34AA0B84" w14:textId="2B60AC85" w:rsidR="003D4B47" w:rsidRPr="003D4B47" w:rsidRDefault="003D4B47" w:rsidP="00274D83">
      <w:pPr>
        <w:ind w:left="1080"/>
      </w:pPr>
      <w:r w:rsidRPr="003D4B47">
        <w:t>        }</w:t>
      </w:r>
    </w:p>
    <w:p w14:paraId="47F684A4" w14:textId="77777777" w:rsidR="003D4B47" w:rsidRPr="003D4B47" w:rsidRDefault="003D4B47" w:rsidP="00274D83">
      <w:pPr>
        <w:ind w:left="1080"/>
      </w:pPr>
      <w:r w:rsidRPr="003D4B47">
        <w:t>    ]</w:t>
      </w:r>
    </w:p>
    <w:p w14:paraId="574B5F2B" w14:textId="77777777" w:rsidR="003D4B47" w:rsidRPr="003D4B47" w:rsidRDefault="003D4B47" w:rsidP="00274D83">
      <w:pPr>
        <w:ind w:left="1080"/>
      </w:pPr>
      <w:r w:rsidRPr="003D4B47">
        <w:t>}</w:t>
      </w:r>
    </w:p>
    <w:p w14:paraId="00E93432" w14:textId="77777777" w:rsidR="003D4B47" w:rsidRDefault="003D4B47" w:rsidP="00C17B21"/>
    <w:p w14:paraId="7290466E" w14:textId="72A8FDA4" w:rsidR="004B1E17" w:rsidRDefault="00C57752">
      <w:pPr>
        <w:pStyle w:val="ListParagraph"/>
        <w:numPr>
          <w:ilvl w:val="0"/>
          <w:numId w:val="6"/>
        </w:numPr>
      </w:pPr>
      <w:r>
        <w:t>Modify the launch.json file to use the desired device, ip address, commands, etc…</w:t>
      </w:r>
    </w:p>
    <w:p w14:paraId="16DEA4A2" w14:textId="17E8DDDD" w:rsidR="00C57752" w:rsidRDefault="00C57752">
      <w:pPr>
        <w:pStyle w:val="ListParagraph"/>
        <w:numPr>
          <w:ilvl w:val="0"/>
          <w:numId w:val="6"/>
        </w:numPr>
      </w:pPr>
      <w:r>
        <w:t xml:space="preserve">When debugging, </w:t>
      </w:r>
      <w:r w:rsidR="00326337">
        <w:t>make sure the file to be debugged is the active file in the editor</w:t>
      </w:r>
    </w:p>
    <w:p w14:paraId="2F9484BF" w14:textId="77777777" w:rsidR="005C14C2" w:rsidRDefault="005C14C2" w:rsidP="005C14C2"/>
    <w:p w14:paraId="44C93801" w14:textId="5252D7DD" w:rsidR="0091738F" w:rsidRDefault="0091738F" w:rsidP="0091738F">
      <w:pPr>
        <w:pStyle w:val="Heading1"/>
        <w:numPr>
          <w:ilvl w:val="0"/>
          <w:numId w:val="1"/>
        </w:numPr>
      </w:pPr>
      <w:r>
        <w:t>Debugging Workstation</w:t>
      </w:r>
    </w:p>
    <w:p w14:paraId="0365D846" w14:textId="77777777" w:rsidR="0091738F" w:rsidRDefault="0091738F" w:rsidP="005C14C2"/>
    <w:p w14:paraId="1DB1B82F" w14:textId="3FF8684D" w:rsidR="00565D14" w:rsidRPr="00565D14" w:rsidRDefault="00565D14" w:rsidP="005C14C2">
      <w:pPr>
        <w:rPr>
          <w:b/>
          <w:bCs/>
          <w:u w:val="single"/>
        </w:rPr>
      </w:pPr>
      <w:r w:rsidRPr="00565D14">
        <w:rPr>
          <w:b/>
          <w:bCs/>
          <w:u w:val="single"/>
        </w:rPr>
        <w:t>With Fit Test Breakpoint</w:t>
      </w:r>
    </w:p>
    <w:p w14:paraId="0A510EA2" w14:textId="60F0B775" w:rsidR="0091738F" w:rsidRPr="0091738F" w:rsidRDefault="0091738F">
      <w:pPr>
        <w:pStyle w:val="ListParagraph"/>
        <w:numPr>
          <w:ilvl w:val="0"/>
          <w:numId w:val="3"/>
        </w:numPr>
        <w:ind w:left="720"/>
        <w:rPr>
          <w:rFonts w:eastAsia="Times New Roman"/>
          <w14:ligatures w14:val="none"/>
        </w:rPr>
      </w:pPr>
      <w:r w:rsidRPr="0091738F">
        <w:rPr>
          <w:rFonts w:eastAsia="Times New Roman"/>
          <w14:ligatures w14:val="none"/>
        </w:rPr>
        <w:t xml:space="preserve">Put a break in the acceptance test. </w:t>
      </w:r>
      <w:r>
        <w:rPr>
          <w:rFonts w:eastAsia="Times New Roman"/>
          <w14:ligatures w14:val="none"/>
        </w:rPr>
        <w:t>T</w:t>
      </w:r>
      <w:r w:rsidRPr="0091738F">
        <w:rPr>
          <w:rFonts w:eastAsia="Times New Roman"/>
          <w14:ligatures w14:val="none"/>
        </w:rPr>
        <w:t>his must be put anywhere after the startTest table</w:t>
      </w:r>
    </w:p>
    <w:p w14:paraId="62AB1AD1" w14:textId="77777777" w:rsidR="0091738F" w:rsidRDefault="0091738F" w:rsidP="0091738F">
      <w:pPr>
        <w:ind w:left="720"/>
        <w:rPr>
          <w:rFonts w:eastAsia="Times New Roman"/>
          <w14:ligatures w14:val="none"/>
        </w:rPr>
      </w:pPr>
      <w:r w:rsidRPr="0091738F">
        <w:rPr>
          <w:rFonts w:eastAsia="Times New Roman"/>
          <w14:ligatures w14:val="none"/>
        </w:rPr>
        <w:t>&lt;table&gt;&lt;tr&gt;&lt;td&gt;Debug message&lt;/td&gt;&lt;td&gt;Your message here&lt;/td&gt;&lt;/tr&gt;&lt;/table&gt;</w:t>
      </w:r>
    </w:p>
    <w:p w14:paraId="58792038" w14:textId="77777777" w:rsidR="0091738F" w:rsidRPr="0091738F" w:rsidRDefault="0091738F" w:rsidP="0091738F">
      <w:pPr>
        <w:ind w:left="720"/>
        <w:rPr>
          <w:rFonts w:eastAsia="Times New Roman"/>
          <w14:ligatures w14:val="none"/>
        </w:rPr>
      </w:pPr>
    </w:p>
    <w:p w14:paraId="5930A615" w14:textId="1F270923" w:rsidR="0091738F" w:rsidRPr="0091738F" w:rsidRDefault="0091738F">
      <w:pPr>
        <w:pStyle w:val="ListParagraph"/>
        <w:numPr>
          <w:ilvl w:val="0"/>
          <w:numId w:val="3"/>
        </w:numPr>
        <w:rPr>
          <w:rFonts w:eastAsia="Times New Roman"/>
          <w14:ligatures w14:val="none"/>
        </w:rPr>
      </w:pPr>
      <w:r>
        <w:rPr>
          <w:rFonts w:eastAsia="Times New Roman"/>
          <w14:ligatures w14:val="none"/>
        </w:rPr>
        <w:t>B</w:t>
      </w:r>
      <w:r w:rsidRPr="0091738F">
        <w:rPr>
          <w:rFonts w:eastAsia="Times New Roman"/>
          <w14:ligatures w14:val="none"/>
        </w:rPr>
        <w:t>uild and run the Workstation from Visual studio</w:t>
      </w:r>
    </w:p>
    <w:p w14:paraId="28C39F49" w14:textId="77777777" w:rsidR="0091738F" w:rsidRDefault="0091738F">
      <w:pPr>
        <w:pStyle w:val="ListParagraph"/>
        <w:numPr>
          <w:ilvl w:val="0"/>
          <w:numId w:val="3"/>
        </w:numPr>
        <w:rPr>
          <w:rFonts w:eastAsia="Times New Roman"/>
          <w14:ligatures w14:val="none"/>
        </w:rPr>
      </w:pPr>
      <w:r>
        <w:rPr>
          <w:rFonts w:eastAsia="Times New Roman"/>
          <w14:ligatures w14:val="none"/>
        </w:rPr>
        <w:t>R</w:t>
      </w:r>
      <w:r w:rsidRPr="0091738F">
        <w:rPr>
          <w:rFonts w:eastAsia="Times New Roman"/>
          <w14:ligatures w14:val="none"/>
        </w:rPr>
        <w:t>un the acceptance test</w:t>
      </w:r>
    </w:p>
    <w:p w14:paraId="64935AD9" w14:textId="77777777" w:rsidR="0091738F" w:rsidRDefault="0091738F">
      <w:pPr>
        <w:pStyle w:val="ListParagraph"/>
        <w:numPr>
          <w:ilvl w:val="1"/>
          <w:numId w:val="3"/>
        </w:numPr>
        <w:rPr>
          <w:rFonts w:eastAsia="Times New Roman"/>
          <w14:ligatures w14:val="none"/>
        </w:rPr>
      </w:pPr>
      <w:r>
        <w:rPr>
          <w:rFonts w:eastAsia="Times New Roman"/>
          <w14:ligatures w14:val="none"/>
        </w:rPr>
        <w:t>W</w:t>
      </w:r>
      <w:r w:rsidRPr="0091738F">
        <w:rPr>
          <w:rFonts w:eastAsia="Times New Roman"/>
          <w14:ligatures w14:val="none"/>
        </w:rPr>
        <w:t>hen it stops waiting for you to acknowledge the debug message, then from Visual studio, attach to the “runner” process.</w:t>
      </w:r>
    </w:p>
    <w:p w14:paraId="4791877C" w14:textId="4A633128" w:rsidR="00565D14" w:rsidRDefault="0091738F">
      <w:pPr>
        <w:pStyle w:val="ListParagraph"/>
        <w:numPr>
          <w:ilvl w:val="1"/>
          <w:numId w:val="3"/>
        </w:numPr>
        <w:rPr>
          <w:rFonts w:eastAsia="Times New Roman"/>
          <w14:ligatures w14:val="none"/>
        </w:rPr>
      </w:pPr>
      <w:r>
        <w:rPr>
          <w:rFonts w:eastAsia="Times New Roman"/>
          <w14:ligatures w14:val="none"/>
        </w:rPr>
        <w:t>A</w:t>
      </w:r>
      <w:r w:rsidRPr="0091738F">
        <w:rPr>
          <w:rFonts w:eastAsia="Times New Roman"/>
          <w14:ligatures w14:val="none"/>
        </w:rPr>
        <w:t>cknowledge the debug message and the test will continue to run</w:t>
      </w:r>
    </w:p>
    <w:p w14:paraId="7222BBE0" w14:textId="15B47672" w:rsidR="00565D14" w:rsidRPr="00565D14" w:rsidRDefault="00565D14" w:rsidP="00565D14">
      <w:pPr>
        <w:rPr>
          <w:rFonts w:eastAsia="Times New Roman"/>
          <w:b/>
          <w:bCs/>
          <w:u w:val="single"/>
          <w14:ligatures w14:val="none"/>
        </w:rPr>
      </w:pPr>
      <w:r w:rsidRPr="00565D14">
        <w:rPr>
          <w:rFonts w:eastAsia="Times New Roman"/>
          <w:b/>
          <w:bCs/>
          <w:u w:val="single"/>
          <w14:ligatures w14:val="none"/>
        </w:rPr>
        <w:t>With Visual Studio Debugger</w:t>
      </w:r>
    </w:p>
    <w:p w14:paraId="2FB61F0E" w14:textId="77777777" w:rsidR="00565D14" w:rsidRPr="00565D14" w:rsidRDefault="00565D14" w:rsidP="00565D14">
      <w:pPr>
        <w:rPr>
          <w:rFonts w:eastAsia="Times New Roman"/>
          <w14:ligatures w14:val="none"/>
        </w:rPr>
      </w:pPr>
    </w:p>
    <w:p w14:paraId="5ABC59AC" w14:textId="686CF721" w:rsidR="0091738F" w:rsidRDefault="00740F61" w:rsidP="0091738F">
      <w:pPr>
        <w:rPr>
          <w:rFonts w:eastAsia="Times New Roman"/>
          <w14:ligatures w14:val="none"/>
        </w:rPr>
      </w:pPr>
      <w:r w:rsidRPr="00740F61">
        <w:rPr>
          <w:rFonts w:eastAsia="Times New Roman"/>
          <w:noProof/>
          <w14:ligatures w14:val="none"/>
        </w:rPr>
        <w:drawing>
          <wp:inline distT="0" distB="0" distL="0" distR="0" wp14:anchorId="375193B7" wp14:editId="0FA66B2E">
            <wp:extent cx="6858000" cy="4297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4297680"/>
                    </a:xfrm>
                    <a:prstGeom prst="rect">
                      <a:avLst/>
                    </a:prstGeom>
                  </pic:spPr>
                </pic:pic>
              </a:graphicData>
            </a:graphic>
          </wp:inline>
        </w:drawing>
      </w:r>
    </w:p>
    <w:p w14:paraId="32C7BE24" w14:textId="77777777" w:rsidR="00565D14" w:rsidRPr="0091738F" w:rsidRDefault="00565D14" w:rsidP="0091738F">
      <w:pPr>
        <w:rPr>
          <w:rFonts w:eastAsia="Times New Roman"/>
          <w14:ligatures w14:val="none"/>
        </w:rPr>
      </w:pPr>
    </w:p>
    <w:p w14:paraId="06EF3F57" w14:textId="0946B43F" w:rsidR="007F28DD" w:rsidRDefault="007F28DD" w:rsidP="007F28DD">
      <w:pPr>
        <w:ind w:left="720"/>
      </w:pPr>
    </w:p>
    <w:p w14:paraId="235DB151" w14:textId="16870BF2" w:rsidR="007F28DD" w:rsidRDefault="00620B0A" w:rsidP="007F28DD">
      <w:pPr>
        <w:ind w:left="720"/>
      </w:pPr>
      <w:r>
        <w:t>For the executable: s</w:t>
      </w:r>
      <w:r w:rsidR="007F28DD">
        <w:t>elect C:\dev\ebo\clientcomponents\Fit\bin\Debug\Runner.exe</w:t>
      </w:r>
    </w:p>
    <w:p w14:paraId="5C68398E" w14:textId="7D87DCB2" w:rsidR="007F28DD" w:rsidRDefault="00EB1EF6" w:rsidP="007F28DD">
      <w:pPr>
        <w:ind w:left="720"/>
      </w:pPr>
      <w:r>
        <w:t xml:space="preserve">For the Working directory: </w:t>
      </w:r>
      <w:r w:rsidRPr="00EB1EF6">
        <w:t>C:\dev\ebo\clientcomponents\Fit\bin\Debug</w:t>
      </w:r>
    </w:p>
    <w:p w14:paraId="2574E137" w14:textId="611F956F" w:rsidR="007F28DD" w:rsidRDefault="007F28DD" w:rsidP="007F28DD">
      <w:pPr>
        <w:ind w:left="720"/>
      </w:pPr>
      <w:r>
        <w:t xml:space="preserve">Add the following "Command line arguments" for the html you are testing.  </w:t>
      </w:r>
    </w:p>
    <w:p w14:paraId="07983779" w14:textId="77777777" w:rsidR="007F28DD" w:rsidRDefault="007F28DD" w:rsidP="007F28DD">
      <w:pPr>
        <w:ind w:left="720"/>
      </w:pPr>
    </w:p>
    <w:p w14:paraId="3E63F300" w14:textId="0E49FF86" w:rsidR="007F28DD" w:rsidRDefault="007F28DD" w:rsidP="007F28DD">
      <w:pPr>
        <w:ind w:left="720"/>
      </w:pPr>
      <w:r w:rsidRPr="007F28DD">
        <w:t>-c folderrunner.config -i ..\..\test_html\SuiteNsp\SuiteDone\BACnetDone\</w:t>
      </w:r>
      <w:r w:rsidR="00620B0A" w:rsidRPr="00620B0A">
        <w:t>BACnetCreateDeleteProxyTest</w:t>
      </w:r>
      <w:r w:rsidRPr="007F28DD">
        <w:t>.html -o ..\..\test_results</w:t>
      </w:r>
    </w:p>
    <w:p w14:paraId="379AF81D" w14:textId="77777777" w:rsidR="0091738F" w:rsidRDefault="0091738F" w:rsidP="005C14C2"/>
    <w:p w14:paraId="1A49D36B" w14:textId="290A02DD" w:rsidR="00585D86" w:rsidRDefault="00585D86" w:rsidP="00585D86">
      <w:pPr>
        <w:pStyle w:val="Heading1"/>
        <w:numPr>
          <w:ilvl w:val="0"/>
          <w:numId w:val="1"/>
        </w:numPr>
      </w:pPr>
      <w:r>
        <w:t>Wireshark</w:t>
      </w:r>
    </w:p>
    <w:p w14:paraId="67E4878E" w14:textId="77777777" w:rsidR="00585D86" w:rsidRDefault="00585D86" w:rsidP="005C14C2"/>
    <w:p w14:paraId="017A3213" w14:textId="77777777" w:rsidR="00585D86" w:rsidRDefault="00585D86" w:rsidP="005C14C2">
      <w:r>
        <w:t>The Fit test will create random ports for the EBO server and the BACpypesSim server. Wireshark normally associates port 47808 with a BACnet BVLC.</w:t>
      </w:r>
    </w:p>
    <w:p w14:paraId="1B3DA2AE" w14:textId="77777777" w:rsidR="00585D86" w:rsidRDefault="00585D86" w:rsidP="005C14C2"/>
    <w:p w14:paraId="2EA9B19C" w14:textId="2F77C21C" w:rsidR="00585D86" w:rsidRDefault="00585D86" w:rsidP="005C14C2">
      <w:r>
        <w:t>In order to view and decode the messages, the following should be done in Wireshark:</w:t>
      </w:r>
    </w:p>
    <w:p w14:paraId="644DDE03" w14:textId="2F2B6BCB" w:rsidR="00585D86" w:rsidRDefault="00585D86">
      <w:pPr>
        <w:pStyle w:val="ListParagraph"/>
        <w:numPr>
          <w:ilvl w:val="0"/>
          <w:numId w:val="12"/>
        </w:numPr>
      </w:pPr>
      <w:r>
        <w:t>Capture on the ‘Adapter for loopback traffic capture’</w:t>
      </w:r>
    </w:p>
    <w:p w14:paraId="0ED19DBC" w14:textId="77777777" w:rsidR="00585D86" w:rsidRDefault="00585D86" w:rsidP="00585D86">
      <w:pPr>
        <w:pStyle w:val="ListParagraph"/>
      </w:pPr>
    </w:p>
    <w:p w14:paraId="5229A06C" w14:textId="073068B6" w:rsidR="00585D86" w:rsidRDefault="00585D86" w:rsidP="00585D86">
      <w:r>
        <w:rPr>
          <w:noProof/>
        </w:rPr>
        <w:lastRenderedPageBreak/>
        <w:drawing>
          <wp:inline distT="0" distB="0" distL="0" distR="0" wp14:anchorId="672DD020" wp14:editId="47EBA959">
            <wp:extent cx="5932627" cy="483728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7094" cy="4840930"/>
                    </a:xfrm>
                    <a:prstGeom prst="rect">
                      <a:avLst/>
                    </a:prstGeom>
                  </pic:spPr>
                </pic:pic>
              </a:graphicData>
            </a:graphic>
          </wp:inline>
        </w:drawing>
      </w:r>
    </w:p>
    <w:p w14:paraId="0BAD2436" w14:textId="77777777" w:rsidR="00585D86" w:rsidRDefault="00585D86" w:rsidP="005C14C2"/>
    <w:p w14:paraId="645AC9EF" w14:textId="3D16170C" w:rsidR="00585D86" w:rsidRDefault="00585D86">
      <w:pPr>
        <w:pStyle w:val="ListParagraph"/>
        <w:numPr>
          <w:ilvl w:val="0"/>
          <w:numId w:val="12"/>
        </w:numPr>
      </w:pPr>
      <w:r>
        <w:t>Set the filter to ‘bacnet’</w:t>
      </w:r>
    </w:p>
    <w:p w14:paraId="0921A16E" w14:textId="467F36FF" w:rsidR="00585D86" w:rsidRDefault="00585D86" w:rsidP="00585D86">
      <w:r>
        <w:rPr>
          <w:noProof/>
          <w14:ligatures w14:val="none"/>
        </w:rPr>
        <w:lastRenderedPageBreak/>
        <w:drawing>
          <wp:inline distT="0" distB="0" distL="0" distR="0" wp14:anchorId="196DB3A6" wp14:editId="5EB7F619">
            <wp:extent cx="6858000" cy="4454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4454525"/>
                    </a:xfrm>
                    <a:prstGeom prst="rect">
                      <a:avLst/>
                    </a:prstGeom>
                  </pic:spPr>
                </pic:pic>
              </a:graphicData>
            </a:graphic>
          </wp:inline>
        </w:drawing>
      </w:r>
    </w:p>
    <w:p w14:paraId="4C565FB9" w14:textId="77777777" w:rsidR="00585D86" w:rsidRDefault="00585D86" w:rsidP="00585D86"/>
    <w:p w14:paraId="14A86F7D" w14:textId="6B2F2086" w:rsidR="00585D86" w:rsidRDefault="00585D86">
      <w:pPr>
        <w:pStyle w:val="ListParagraph"/>
        <w:numPr>
          <w:ilvl w:val="0"/>
          <w:numId w:val="12"/>
        </w:numPr>
      </w:pPr>
      <w:r>
        <w:t>From ‘Edit’-&gt;’Preferences’, update the UDP like this (it will allow Wireshark to decode the entire range used by the Fit Test randomization as BACnet):</w:t>
      </w:r>
    </w:p>
    <w:p w14:paraId="1D996E3C" w14:textId="5C008E33" w:rsidR="00585D86" w:rsidRDefault="00585D86" w:rsidP="00585D86">
      <w:r w:rsidRPr="00585D86">
        <w:rPr>
          <w:noProof/>
        </w:rPr>
        <w:lastRenderedPageBreak/>
        <w:drawing>
          <wp:inline distT="0" distB="0" distL="0" distR="0" wp14:anchorId="1C5C345D" wp14:editId="12338593">
            <wp:extent cx="6073040" cy="4879238"/>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79580" cy="4884493"/>
                    </a:xfrm>
                    <a:prstGeom prst="rect">
                      <a:avLst/>
                    </a:prstGeom>
                  </pic:spPr>
                </pic:pic>
              </a:graphicData>
            </a:graphic>
          </wp:inline>
        </w:drawing>
      </w:r>
    </w:p>
    <w:p w14:paraId="30008666" w14:textId="77777777" w:rsidR="00585D86" w:rsidRDefault="00585D86" w:rsidP="00585D86"/>
    <w:p w14:paraId="7E8FFA86" w14:textId="33259424" w:rsidR="00A13B2C" w:rsidRDefault="00A13B2C" w:rsidP="00A13B2C">
      <w:pPr>
        <w:pStyle w:val="Heading1"/>
        <w:numPr>
          <w:ilvl w:val="1"/>
          <w:numId w:val="1"/>
        </w:numPr>
      </w:pPr>
      <w:r>
        <w:t>Filtering Examples</w:t>
      </w:r>
    </w:p>
    <w:p w14:paraId="74CD50F3" w14:textId="77777777" w:rsidR="00A13B2C" w:rsidRDefault="00A13B2C" w:rsidP="00585D86"/>
    <w:p w14:paraId="1814326F" w14:textId="17039EFD" w:rsidR="00A13B2C" w:rsidRDefault="00A13B2C" w:rsidP="00585D86">
      <w:r>
        <w:t>This is how you would search for all ‘resolution’ properties:</w:t>
      </w:r>
    </w:p>
    <w:p w14:paraId="4BC7AA5B" w14:textId="23D8488F" w:rsidR="00A13B2C" w:rsidRDefault="00A13B2C" w:rsidP="00585D86">
      <w:r w:rsidRPr="00A13B2C">
        <w:t>bacnet &amp;&amp; (bacapp.property_identifier == 106)</w:t>
      </w:r>
    </w:p>
    <w:p w14:paraId="1660D2B9" w14:textId="12926B2C" w:rsidR="00A13B2C" w:rsidRDefault="00A13B2C" w:rsidP="00A13B2C">
      <w:pPr>
        <w:pStyle w:val="ListParagraph"/>
        <w:numPr>
          <w:ilvl w:val="0"/>
          <w:numId w:val="3"/>
        </w:numPr>
      </w:pPr>
      <w:r>
        <w:t>The resolution ID is 106. It is listed in the specification in the following section:</w:t>
      </w:r>
    </w:p>
    <w:p w14:paraId="53F522FC" w14:textId="7E4BEED7" w:rsidR="00A13B2C" w:rsidRDefault="00A13B2C" w:rsidP="00A13B2C">
      <w:pPr>
        <w:pStyle w:val="ListParagraph"/>
        <w:ind w:left="1080"/>
        <w:rPr>
          <w:rFonts w:ascii="TimesNewRomanPSMT" w:hAnsi="TimesNewRomanPSMT" w:cs="TimesNewRomanPSMT"/>
          <w:sz w:val="20"/>
          <w:szCs w:val="20"/>
          <w14:ligatures w14:val="none"/>
        </w:rPr>
      </w:pPr>
      <w:r>
        <w:rPr>
          <w:rFonts w:ascii="TimesNewRomanPS-BoldMT" w:hAnsi="TimesNewRomanPS-BoldMT" w:cs="TimesNewRomanPS-BoldMT"/>
          <w:b/>
          <w:bCs/>
          <w:sz w:val="20"/>
          <w:szCs w:val="20"/>
          <w14:ligatures w14:val="none"/>
        </w:rPr>
        <w:t xml:space="preserve">BACnetPropertyIdentifier </w:t>
      </w:r>
      <w:r>
        <w:rPr>
          <w:rFonts w:ascii="TimesNewRomanPSMT" w:hAnsi="TimesNewRomanPSMT" w:cs="TimesNewRomanPSMT"/>
          <w:sz w:val="20"/>
          <w:szCs w:val="20"/>
          <w14:ligatures w14:val="none"/>
        </w:rPr>
        <w:t>::=</w:t>
      </w:r>
    </w:p>
    <w:p w14:paraId="7B9FB911" w14:textId="77777777" w:rsidR="00A13B2C" w:rsidRDefault="00A13B2C" w:rsidP="00A13B2C">
      <w:pPr>
        <w:pStyle w:val="ListParagraph"/>
        <w:ind w:left="1080"/>
      </w:pPr>
    </w:p>
    <w:p w14:paraId="12D5B05B" w14:textId="3B8FF234" w:rsidR="00A2544D" w:rsidRDefault="00A2544D" w:rsidP="00A2544D">
      <w:pPr>
        <w:pStyle w:val="Heading1"/>
        <w:numPr>
          <w:ilvl w:val="0"/>
          <w:numId w:val="1"/>
        </w:numPr>
      </w:pPr>
      <w:r>
        <w:t>Fit Test</w:t>
      </w:r>
    </w:p>
    <w:p w14:paraId="1808E09E" w14:textId="77777777" w:rsidR="00A2544D" w:rsidRDefault="00A2544D" w:rsidP="005C14C2"/>
    <w:p w14:paraId="262E2538" w14:textId="72073CF7" w:rsidR="006D4E1F" w:rsidRDefault="006D4E1F" w:rsidP="005C14C2">
      <w:r>
        <w:t>------</w:t>
      </w:r>
    </w:p>
    <w:p w14:paraId="527BDA47" w14:textId="1E050B9B" w:rsidR="0037342A" w:rsidRDefault="0037342A" w:rsidP="005C14C2">
      <w:r>
        <w:t>Pre-requisite (must build wines and nspclients fully (do not use the --notests flag):</w:t>
      </w:r>
    </w:p>
    <w:p w14:paraId="7E75773F" w14:textId="4423830C" w:rsidR="0037342A" w:rsidRDefault="0037342A" w:rsidP="005C14C2">
      <w:r>
        <w:t>./nspbuild.exe config,clean,build wines,nspclients</w:t>
      </w:r>
    </w:p>
    <w:p w14:paraId="0E115CD1" w14:textId="77777777" w:rsidR="0037342A" w:rsidRDefault="0037342A" w:rsidP="005C14C2"/>
    <w:p w14:paraId="0C716E05" w14:textId="3600A7FD" w:rsidR="006D4E1F" w:rsidRDefault="006D4E1F" w:rsidP="005C14C2">
      <w:r>
        <w:t>------</w:t>
      </w:r>
    </w:p>
    <w:p w14:paraId="25FC9183" w14:textId="50CDE325" w:rsidR="00A2544D" w:rsidRDefault="00E30072" w:rsidP="005C14C2">
      <w:r>
        <w:t>One of t</w:t>
      </w:r>
      <w:r w:rsidR="00A2544D">
        <w:t>he fit test</w:t>
      </w:r>
      <w:r>
        <w:t>s</w:t>
      </w:r>
      <w:r w:rsidR="00A2544D">
        <w:t xml:space="preserve"> used is:</w:t>
      </w:r>
    </w:p>
    <w:p w14:paraId="0FF6A5D8" w14:textId="67D38CA4" w:rsidR="00A2544D" w:rsidRDefault="00A2544D" w:rsidP="005C14C2">
      <w:r w:rsidRPr="00A2544D">
        <w:t>clientcomponents\Fit\test_html\SuiteNsp\SuiteDone\BACnetDone</w:t>
      </w:r>
      <w:r>
        <w:t>\</w:t>
      </w:r>
      <w:r w:rsidRPr="00A2544D">
        <w:t>BACnetCreateDeleteProxyTest.html</w:t>
      </w:r>
    </w:p>
    <w:p w14:paraId="36C1131A" w14:textId="77777777" w:rsidR="00A2544D" w:rsidRDefault="00A2544D" w:rsidP="005C14C2"/>
    <w:p w14:paraId="7D18F2EC" w14:textId="70B276D2" w:rsidR="006D4E1F" w:rsidRDefault="006D4E1F" w:rsidP="005C14C2">
      <w:r>
        <w:t>------</w:t>
      </w:r>
    </w:p>
    <w:p w14:paraId="30C2383B" w14:textId="01EC4F6F" w:rsidR="00A2544D" w:rsidRDefault="00A2544D" w:rsidP="005C14C2">
      <w:r>
        <w:t>It is started with:</w:t>
      </w:r>
    </w:p>
    <w:p w14:paraId="3AAA4280" w14:textId="349AFD2D" w:rsidR="00A2544D" w:rsidRDefault="00A2544D" w:rsidP="005C14C2">
      <w:r w:rsidRPr="00A2544D">
        <w:lastRenderedPageBreak/>
        <w:t>./nspbuild.exe acceptancetest nspclients --suite=single:BACnetDone/BACnetCreateDeleteProxyTest.html</w:t>
      </w:r>
      <w:r w:rsidR="000247E9">
        <w:t xml:space="preserve"> </w:t>
      </w:r>
      <w:r w:rsidR="000247E9" w:rsidRPr="000247E9">
        <w:t>--server=localhost --httpport=80</w:t>
      </w:r>
    </w:p>
    <w:p w14:paraId="57C2FA08" w14:textId="73553EF0" w:rsidR="000247E9" w:rsidRDefault="000247E9">
      <w:pPr>
        <w:pStyle w:val="ListParagraph"/>
        <w:numPr>
          <w:ilvl w:val="0"/>
          <w:numId w:val="3"/>
        </w:numPr>
      </w:pPr>
      <w:r w:rsidRPr="000247E9">
        <w:t>The ‘--server=localhost --httpport=80’ can be removed if the wines server needs to be spawned automatically</w:t>
      </w:r>
    </w:p>
    <w:p w14:paraId="68D9D741" w14:textId="5ADF41AC" w:rsidR="000247E9" w:rsidRDefault="000247E9">
      <w:pPr>
        <w:pStyle w:val="ListParagraph"/>
        <w:numPr>
          <w:ilvl w:val="0"/>
          <w:numId w:val="3"/>
        </w:numPr>
      </w:pPr>
      <w:r>
        <w:t>A breakpoint can be put in the BACnet server code to debug while a fit test is running</w:t>
      </w:r>
    </w:p>
    <w:p w14:paraId="4D863A55" w14:textId="77777777" w:rsidR="000204E7" w:rsidRDefault="000204E7" w:rsidP="000204E7"/>
    <w:p w14:paraId="06185CED" w14:textId="27114171" w:rsidR="000204E7" w:rsidRDefault="009C534E" w:rsidP="000204E7">
      <w:r>
        <w:t>Other</w:t>
      </w:r>
      <w:r w:rsidR="000204E7">
        <w:t xml:space="preserve"> fit test</w:t>
      </w:r>
      <w:r>
        <w:t>s are</w:t>
      </w:r>
      <w:r w:rsidR="000204E7">
        <w:t>:</w:t>
      </w:r>
    </w:p>
    <w:p w14:paraId="37620F2B" w14:textId="47ECA2F6" w:rsidR="00251CBA" w:rsidRDefault="00251CBA" w:rsidP="000204E7">
      <w:r w:rsidRPr="00A2544D">
        <w:t>./nspbuild.exe acceptancetest nspclients --suite=single:BACnetDone</w:t>
      </w:r>
    </w:p>
    <w:p w14:paraId="686B67A6" w14:textId="60DC9046" w:rsidR="00251CBA" w:rsidRDefault="00251CBA" w:rsidP="00251CBA">
      <w:pPr>
        <w:pStyle w:val="ListParagraph"/>
        <w:numPr>
          <w:ilvl w:val="0"/>
          <w:numId w:val="3"/>
        </w:numPr>
      </w:pPr>
      <w:r>
        <w:t>This will run all the BACnet tests</w:t>
      </w:r>
    </w:p>
    <w:p w14:paraId="4CE2588D" w14:textId="641C45AD" w:rsidR="0038470C" w:rsidRDefault="0038470C" w:rsidP="0038470C">
      <w:r w:rsidRPr="00A2544D">
        <w:t>./nspbuild.exe acceptancetest nspclients --suite=single:BACnetDone/</w:t>
      </w:r>
      <w:r>
        <w:t>BACnetDownloadUploadTest</w:t>
      </w:r>
      <w:r w:rsidRPr="00A2544D">
        <w:t>.html</w:t>
      </w:r>
    </w:p>
    <w:p w14:paraId="4136628B" w14:textId="2C1C947B" w:rsidR="00590D5C" w:rsidRDefault="00590D5C" w:rsidP="00590D5C">
      <w:pPr>
        <w:pStyle w:val="ListParagraph"/>
        <w:numPr>
          <w:ilvl w:val="0"/>
          <w:numId w:val="3"/>
        </w:numPr>
      </w:pPr>
      <w:r>
        <w:t>This test relies on the following:</w:t>
      </w:r>
    </w:p>
    <w:p w14:paraId="3F4A403A" w14:textId="46674F61" w:rsidR="00590D5C" w:rsidRDefault="00590D5C" w:rsidP="00590D5C">
      <w:pPr>
        <w:pStyle w:val="ListParagraph"/>
        <w:ind w:left="1080"/>
      </w:pPr>
      <w:r w:rsidRPr="00590D5C">
        <w:t>C:\dev\ebo\clientcomponents\ClientBACnet\SE.WorkStation.BACnet.AcceptanceTest\TestData\BACnet\Imports</w:t>
      </w:r>
      <w:r>
        <w:t>\</w:t>
      </w:r>
      <w:r w:rsidRPr="00590D5C">
        <w:t>download_test_objects.xml</w:t>
      </w:r>
    </w:p>
    <w:p w14:paraId="35D9352D" w14:textId="77777777" w:rsidR="00A2544D" w:rsidRDefault="00A2544D" w:rsidP="005C14C2"/>
    <w:p w14:paraId="43BC0CBE" w14:textId="716AD9CF" w:rsidR="009C534E" w:rsidRDefault="009C534E" w:rsidP="005C14C2">
      <w:r w:rsidRPr="00A2544D">
        <w:t>./nspbuild.exe acceptancetest nspclients --suite=single:BACnetDone/</w:t>
      </w:r>
      <w:r w:rsidRPr="009C534E">
        <w:t>BACnetWorkstationTest</w:t>
      </w:r>
      <w:r w:rsidRPr="00A2544D">
        <w:t>.html</w:t>
      </w:r>
      <w:r>
        <w:t xml:space="preserve"> </w:t>
      </w:r>
    </w:p>
    <w:p w14:paraId="59F9E744" w14:textId="77777777" w:rsidR="009C534E" w:rsidRDefault="009C534E" w:rsidP="005C14C2"/>
    <w:p w14:paraId="5C4566A8" w14:textId="5416F5A4" w:rsidR="006D4E1F" w:rsidRDefault="006D4E1F" w:rsidP="005C14C2">
      <w:r>
        <w:t>------</w:t>
      </w:r>
    </w:p>
    <w:p w14:paraId="1A43336D" w14:textId="7E4B6BEF" w:rsidR="00A2544D" w:rsidRDefault="00A2544D" w:rsidP="005C14C2">
      <w:r>
        <w:t>The result of the test is located here:</w:t>
      </w:r>
    </w:p>
    <w:p w14:paraId="6456CD1F" w14:textId="043B75C2" w:rsidR="00A2544D" w:rsidRDefault="00A2544D" w:rsidP="005C14C2">
      <w:r w:rsidRPr="00A2544D">
        <w:t>clientcomponents\Fit\test_results\SuiteNsp\SuiteDone\BACnetDone</w:t>
      </w:r>
    </w:p>
    <w:p w14:paraId="30D6C2DD" w14:textId="77777777" w:rsidR="00A2544D" w:rsidRDefault="00A2544D" w:rsidP="005C14C2"/>
    <w:p w14:paraId="4860A0D6" w14:textId="75B724DF" w:rsidR="006D4E1F" w:rsidRDefault="006D4E1F" w:rsidP="005C14C2">
      <w:r>
        <w:t>------</w:t>
      </w:r>
    </w:p>
    <w:p w14:paraId="1CF94D5B" w14:textId="0D3B628F" w:rsidR="002149D9" w:rsidRDefault="006D4E1F" w:rsidP="005C14C2">
      <w:r>
        <w:t>The EBO Workstation starts the simulator with the following C# code:</w:t>
      </w:r>
    </w:p>
    <w:p w14:paraId="59B18353" w14:textId="65DE8443" w:rsidR="006D4E1F" w:rsidRDefault="006D4E1F" w:rsidP="005C14C2">
      <w:r w:rsidRPr="006D4E1F">
        <w:t>clientcomponents\ClientBACnet\SE.WorkStation.BACnet.AcceptanceTest\Fixtures</w:t>
      </w:r>
      <w:r>
        <w:t>\</w:t>
      </w:r>
      <w:r w:rsidRPr="006D4E1F">
        <w:t>StartTestBACnetDeviceProxy.cs</w:t>
      </w:r>
    </w:p>
    <w:p w14:paraId="196017A0" w14:textId="3B6C6DBD" w:rsidR="006D4E1F" w:rsidRDefault="006D4E1F">
      <w:pPr>
        <w:pStyle w:val="ListParagraph"/>
        <w:numPr>
          <w:ilvl w:val="0"/>
          <w:numId w:val="3"/>
        </w:numPr>
      </w:pPr>
      <w:r>
        <w:t xml:space="preserve">Uses the </w:t>
      </w:r>
      <w:r w:rsidRPr="006D4E1F">
        <w:t>ConnectSimulatorToNetworkWithConfiguration() function</w:t>
      </w:r>
    </w:p>
    <w:p w14:paraId="0B87B460" w14:textId="77777777" w:rsidR="00482978" w:rsidRDefault="00482978" w:rsidP="00482978"/>
    <w:p w14:paraId="22C3A55E" w14:textId="42AC9481" w:rsidR="00482978" w:rsidRPr="00482978" w:rsidRDefault="00482978" w:rsidP="00482978">
      <w:pPr>
        <w:autoSpaceDE w:val="0"/>
        <w:autoSpaceDN w:val="0"/>
        <w:adjustRightInd w:val="0"/>
        <w:rPr>
          <w:rFonts w:ascii="Cascadia Mono" w:hAnsi="Cascadia Mono" w:cs="Cascadia Mono"/>
          <w:color w:val="000000"/>
          <w:sz w:val="16"/>
          <w:szCs w:val="16"/>
          <w14:ligatures w14:val="none"/>
        </w:rPr>
      </w:pPr>
      <w:r w:rsidRPr="00482978">
        <w:rPr>
          <w:rFonts w:ascii="Cascadia Mono" w:hAnsi="Cascadia Mono" w:cs="Cascadia Mono"/>
          <w:color w:val="000000"/>
          <w:sz w:val="16"/>
          <w:szCs w:val="16"/>
          <w14:ligatures w14:val="none"/>
        </w:rPr>
        <w:t xml:space="preserve">    </w:t>
      </w:r>
      <w:r w:rsidRPr="00482978">
        <w:rPr>
          <w:rFonts w:ascii="Cascadia Mono" w:hAnsi="Cascadia Mono" w:cs="Cascadia Mono"/>
          <w:color w:val="0000FF"/>
          <w:sz w:val="16"/>
          <w:szCs w:val="16"/>
          <w14:ligatures w14:val="none"/>
        </w:rPr>
        <w:t>string</w:t>
      </w:r>
      <w:r w:rsidRPr="00482978">
        <w:rPr>
          <w:rFonts w:ascii="Cascadia Mono" w:hAnsi="Cascadia Mono" w:cs="Cascadia Mono"/>
          <w:color w:val="000000"/>
          <w:sz w:val="16"/>
          <w:szCs w:val="16"/>
          <w14:ligatures w14:val="none"/>
        </w:rPr>
        <w:t xml:space="preserve"> nspbuildRoot = Environment.GetEnvironmentVariable(</w:t>
      </w:r>
      <w:r w:rsidRPr="00482978">
        <w:rPr>
          <w:rFonts w:ascii="Cascadia Mono" w:hAnsi="Cascadia Mono" w:cs="Cascadia Mono"/>
          <w:color w:val="A31515"/>
          <w:sz w:val="16"/>
          <w:szCs w:val="16"/>
          <w14:ligatures w14:val="none"/>
        </w:rPr>
        <w:t>"NSPBUILD_ROOT"</w:t>
      </w:r>
      <w:r w:rsidRPr="00482978">
        <w:rPr>
          <w:rFonts w:ascii="Cascadia Mono" w:hAnsi="Cascadia Mono" w:cs="Cascadia Mono"/>
          <w:color w:val="000000"/>
          <w:sz w:val="16"/>
          <w:szCs w:val="16"/>
          <w14:ligatures w14:val="none"/>
        </w:rPr>
        <w:t>);</w:t>
      </w:r>
    </w:p>
    <w:p w14:paraId="46ABC111" w14:textId="6D42601C" w:rsidR="00482978" w:rsidRPr="00482978" w:rsidRDefault="00482978" w:rsidP="00482978">
      <w:pPr>
        <w:autoSpaceDE w:val="0"/>
        <w:autoSpaceDN w:val="0"/>
        <w:adjustRightInd w:val="0"/>
        <w:rPr>
          <w:rFonts w:ascii="Cascadia Mono" w:hAnsi="Cascadia Mono" w:cs="Cascadia Mono"/>
          <w:color w:val="000000"/>
          <w:sz w:val="16"/>
          <w:szCs w:val="16"/>
          <w14:ligatures w14:val="none"/>
        </w:rPr>
      </w:pPr>
      <w:r w:rsidRPr="00482978">
        <w:rPr>
          <w:rFonts w:ascii="Cascadia Mono" w:hAnsi="Cascadia Mono" w:cs="Cascadia Mono"/>
          <w:color w:val="000000"/>
          <w:sz w:val="16"/>
          <w:szCs w:val="16"/>
          <w14:ligatures w14:val="none"/>
        </w:rPr>
        <w:t xml:space="preserve">    </w:t>
      </w:r>
      <w:r w:rsidRPr="00482978">
        <w:rPr>
          <w:rFonts w:ascii="Cascadia Mono" w:hAnsi="Cascadia Mono" w:cs="Cascadia Mono"/>
          <w:color w:val="0000FF"/>
          <w:sz w:val="16"/>
          <w:szCs w:val="16"/>
          <w14:ligatures w14:val="none"/>
        </w:rPr>
        <w:t>string</w:t>
      </w:r>
      <w:r w:rsidRPr="00482978">
        <w:rPr>
          <w:rFonts w:ascii="Cascadia Mono" w:hAnsi="Cascadia Mono" w:cs="Cascadia Mono"/>
          <w:color w:val="000000"/>
          <w:sz w:val="16"/>
          <w:szCs w:val="16"/>
          <w14:ligatures w14:val="none"/>
        </w:rPr>
        <w:t xml:space="preserve"> simulatorExe = nspbuildRoot + </w:t>
      </w:r>
      <w:r w:rsidRPr="00482978">
        <w:rPr>
          <w:rFonts w:ascii="Cascadia Mono" w:hAnsi="Cascadia Mono" w:cs="Cascadia Mono"/>
          <w:color w:val="800000"/>
          <w:sz w:val="16"/>
          <w:szCs w:val="16"/>
          <w14:ligatures w14:val="none"/>
        </w:rPr>
        <w:t>@"\artifacts\tools\BACpypesSimulator\BACpypesSim.exe"</w:t>
      </w:r>
      <w:r w:rsidRPr="00482978">
        <w:rPr>
          <w:rFonts w:ascii="Cascadia Mono" w:hAnsi="Cascadia Mono" w:cs="Cascadia Mono"/>
          <w:color w:val="000000"/>
          <w:sz w:val="16"/>
          <w:szCs w:val="16"/>
          <w14:ligatures w14:val="none"/>
        </w:rPr>
        <w:t>;</w:t>
      </w:r>
    </w:p>
    <w:p w14:paraId="579CBB46" w14:textId="1E119CF9" w:rsidR="00482978" w:rsidRPr="00482978" w:rsidRDefault="00482978" w:rsidP="00482978">
      <w:pPr>
        <w:autoSpaceDE w:val="0"/>
        <w:autoSpaceDN w:val="0"/>
        <w:adjustRightInd w:val="0"/>
        <w:rPr>
          <w:rFonts w:ascii="Cascadia Mono" w:hAnsi="Cascadia Mono" w:cs="Cascadia Mono"/>
          <w:color w:val="000000"/>
          <w:sz w:val="16"/>
          <w:szCs w:val="16"/>
          <w14:ligatures w14:val="none"/>
        </w:rPr>
      </w:pPr>
      <w:r w:rsidRPr="00482978">
        <w:rPr>
          <w:rFonts w:ascii="Cascadia Mono" w:hAnsi="Cascadia Mono" w:cs="Cascadia Mono"/>
          <w:color w:val="000000"/>
          <w:sz w:val="16"/>
          <w:szCs w:val="16"/>
          <w14:ligatures w14:val="none"/>
        </w:rPr>
        <w:t xml:space="preserve">    </w:t>
      </w:r>
      <w:r w:rsidRPr="00482978">
        <w:rPr>
          <w:rFonts w:ascii="Cascadia Mono" w:hAnsi="Cascadia Mono" w:cs="Cascadia Mono"/>
          <w:color w:val="0000FF"/>
          <w:sz w:val="16"/>
          <w:szCs w:val="16"/>
          <w14:ligatures w14:val="none"/>
        </w:rPr>
        <w:t>string</w:t>
      </w:r>
      <w:r w:rsidRPr="00482978">
        <w:rPr>
          <w:rFonts w:ascii="Cascadia Mono" w:hAnsi="Cascadia Mono" w:cs="Cascadia Mono"/>
          <w:color w:val="000000"/>
          <w:sz w:val="16"/>
          <w:szCs w:val="16"/>
          <w14:ligatures w14:val="none"/>
        </w:rPr>
        <w:t xml:space="preserve"> simulatorArgs = </w:t>
      </w:r>
      <w:r w:rsidRPr="00482978">
        <w:rPr>
          <w:rFonts w:ascii="Cascadia Mono" w:hAnsi="Cascadia Mono" w:cs="Cascadia Mono"/>
          <w:color w:val="0000FF"/>
          <w:sz w:val="16"/>
          <w:szCs w:val="16"/>
          <w14:ligatures w14:val="none"/>
        </w:rPr>
        <w:t>string</w:t>
      </w:r>
      <w:r w:rsidRPr="00482978">
        <w:rPr>
          <w:rFonts w:ascii="Cascadia Mono" w:hAnsi="Cascadia Mono" w:cs="Cascadia Mono"/>
          <w:color w:val="000000"/>
          <w:sz w:val="16"/>
          <w:szCs w:val="16"/>
          <w14:ligatures w14:val="none"/>
        </w:rPr>
        <w:t>.Format(</w:t>
      </w:r>
      <w:r w:rsidRPr="00482978">
        <w:rPr>
          <w:rFonts w:ascii="Cascadia Mono" w:hAnsi="Cascadia Mono" w:cs="Cascadia Mono"/>
          <w:color w:val="A31515"/>
          <w:sz w:val="16"/>
          <w:szCs w:val="16"/>
          <w14:ligatures w14:val="none"/>
        </w:rPr>
        <w:t>"--ini={0} --localAddress=0.0.0.0:{1} --bbmdAddress={2}:{3} --</w:t>
      </w:r>
      <w:r>
        <w:rPr>
          <w:rFonts w:ascii="Cascadia Mono" w:hAnsi="Cascadia Mono" w:cs="Cascadia Mono"/>
          <w:color w:val="A31515"/>
          <w:sz w:val="16"/>
          <w:szCs w:val="16"/>
          <w14:ligatures w14:val="none"/>
        </w:rPr>
        <w:t xml:space="preserve">    </w:t>
      </w:r>
      <w:r w:rsidRPr="00482978">
        <w:rPr>
          <w:rFonts w:ascii="Cascadia Mono" w:hAnsi="Cascadia Mono" w:cs="Cascadia Mono"/>
          <w:color w:val="A31515"/>
          <w:sz w:val="16"/>
          <w:szCs w:val="16"/>
          <w14:ligatures w14:val="none"/>
        </w:rPr>
        <w:t>objects={4}"</w:t>
      </w:r>
      <w:r w:rsidRPr="00482978">
        <w:rPr>
          <w:rFonts w:ascii="Cascadia Mono" w:hAnsi="Cascadia Mono" w:cs="Cascadia Mono"/>
          <w:color w:val="000000"/>
          <w:sz w:val="16"/>
          <w:szCs w:val="16"/>
          <w14:ligatures w14:val="none"/>
        </w:rPr>
        <w:t>,</w:t>
      </w:r>
      <w:r>
        <w:rPr>
          <w:rFonts w:ascii="Cascadia Mono" w:hAnsi="Cascadia Mono" w:cs="Cascadia Mono"/>
          <w:color w:val="000000"/>
          <w:sz w:val="16"/>
          <w:szCs w:val="16"/>
          <w14:ligatures w14:val="none"/>
        </w:rPr>
        <w:t xml:space="preserve"> </w:t>
      </w:r>
      <w:r w:rsidRPr="00482978">
        <w:rPr>
          <w:rFonts w:ascii="Cascadia Mono" w:hAnsi="Cascadia Mono" w:cs="Cascadia Mono"/>
          <w:color w:val="000000"/>
          <w:sz w:val="16"/>
          <w:szCs w:val="16"/>
          <w14:ligatures w14:val="none"/>
        </w:rPr>
        <w:t>simulatorIni, simulatorPort, bbmdAddr, bbmdPort, configPath);</w:t>
      </w:r>
    </w:p>
    <w:p w14:paraId="39C43282" w14:textId="77777777" w:rsidR="00482978" w:rsidRDefault="00482978" w:rsidP="00482978"/>
    <w:p w14:paraId="70F53B94" w14:textId="14860248" w:rsidR="00482978" w:rsidRDefault="00D13F5C" w:rsidP="00482978">
      <w:r>
        <w:tab/>
        <w:t>Note: An example of the above is</w:t>
      </w:r>
    </w:p>
    <w:p w14:paraId="7DFAC4D5" w14:textId="7F3349E6" w:rsidR="00D13F5C" w:rsidRDefault="00D13F5C" w:rsidP="00482978">
      <w:r>
        <w:tab/>
        <w:t xml:space="preserve">           localAddress: 0.0.0.0 =&gt; is 10.0.0.77 on my laptop</w:t>
      </w:r>
    </w:p>
    <w:p w14:paraId="390D9DE1" w14:textId="4E7FF9E9" w:rsidR="00D13F5C" w:rsidRDefault="00D13F5C" w:rsidP="00482978">
      <w:r>
        <w:tab/>
        <w:t xml:space="preserve">           simulatorPort = 62630</w:t>
      </w:r>
    </w:p>
    <w:p w14:paraId="75125C00" w14:textId="5B11F598" w:rsidR="00D13F5C" w:rsidRDefault="00D13F5C" w:rsidP="00482978">
      <w:r>
        <w:tab/>
        <w:t xml:space="preserve">           bbmdAddr = 10.0.0.77</w:t>
      </w:r>
    </w:p>
    <w:p w14:paraId="62BB89B2" w14:textId="4F9E5E02" w:rsidR="00D13F5C" w:rsidRDefault="00D13F5C" w:rsidP="00482978">
      <w:r>
        <w:tab/>
        <w:t xml:space="preserve">           bbmdPort = 62629</w:t>
      </w:r>
    </w:p>
    <w:p w14:paraId="7EC0A63A" w14:textId="44F20809" w:rsidR="00D13F5C" w:rsidRDefault="00D13F5C" w:rsidP="00482978"/>
    <w:p w14:paraId="16A5B532" w14:textId="35D4173B" w:rsidR="006D4E1F" w:rsidRDefault="006D4E1F" w:rsidP="006D4E1F">
      <w:r>
        <w:t>------</w:t>
      </w:r>
    </w:p>
    <w:p w14:paraId="7826B052" w14:textId="7C768491" w:rsidR="006D4E1F" w:rsidRDefault="006D4E1F" w:rsidP="006D4E1F">
      <w:r>
        <w:t>The BACpypes simulator that the Fit test connects to is in:</w:t>
      </w:r>
    </w:p>
    <w:p w14:paraId="51C76C9F" w14:textId="28F81078" w:rsidR="006D4E1F" w:rsidRDefault="006D4E1F" w:rsidP="006D4E1F">
      <w:r w:rsidRPr="006D4E1F">
        <w:t>artifacts\tools\bacpypessimulator</w:t>
      </w:r>
      <w:r>
        <w:t>\</w:t>
      </w:r>
      <w:r w:rsidRPr="006D4E1F">
        <w:t>BACpypesSim.exe</w:t>
      </w:r>
    </w:p>
    <w:p w14:paraId="4760E68C" w14:textId="188B8E10" w:rsidR="006D4E1F" w:rsidRDefault="006D4E1F">
      <w:pPr>
        <w:pStyle w:val="ListParagraph"/>
        <w:numPr>
          <w:ilvl w:val="0"/>
          <w:numId w:val="3"/>
        </w:numPr>
      </w:pPr>
      <w:r>
        <w:t>This executable can be temporarily renamed as a zip file to look at it’s contents</w:t>
      </w:r>
    </w:p>
    <w:p w14:paraId="70CBAC59" w14:textId="3EDFEBF3" w:rsidR="006D4E1F" w:rsidRDefault="006D4E1F">
      <w:pPr>
        <w:pStyle w:val="ListParagraph"/>
        <w:numPr>
          <w:ilvl w:val="0"/>
          <w:numId w:val="3"/>
        </w:numPr>
      </w:pPr>
      <w:r>
        <w:t>It contains all of the needed scripts to run the python simulator as an executable</w:t>
      </w:r>
    </w:p>
    <w:p w14:paraId="20C310AF" w14:textId="154A91B3" w:rsidR="00D34EEF" w:rsidRDefault="00D34EEF">
      <w:pPr>
        <w:pStyle w:val="ListParagraph"/>
        <w:numPr>
          <w:ilvl w:val="0"/>
          <w:numId w:val="3"/>
        </w:numPr>
      </w:pPr>
      <w:r>
        <w:t>If changes are done to the BACpypesSime.exe, it can be updated here</w:t>
      </w:r>
    </w:p>
    <w:p w14:paraId="49073866" w14:textId="2E0647CA" w:rsidR="00D34EEF" w:rsidRDefault="00D34EEF">
      <w:pPr>
        <w:pStyle w:val="ListParagraph"/>
        <w:numPr>
          <w:ilvl w:val="0"/>
          <w:numId w:val="3"/>
        </w:numPr>
      </w:pPr>
      <w:r>
        <w:t>The update of this file will be done automatically during config as shown in the Artifactory section</w:t>
      </w:r>
    </w:p>
    <w:p w14:paraId="36778A02" w14:textId="77777777" w:rsidR="006D4E1F" w:rsidRDefault="006D4E1F" w:rsidP="006D4E1F"/>
    <w:p w14:paraId="28A64ECC" w14:textId="7D505A5E" w:rsidR="006D4E1F" w:rsidRDefault="006D4E1F" w:rsidP="006D4E1F">
      <w:r>
        <w:t>------</w:t>
      </w:r>
    </w:p>
    <w:p w14:paraId="79256964" w14:textId="6C8FE8E2" w:rsidR="006D4E1F" w:rsidRDefault="006D4E1F" w:rsidP="006D4E1F">
      <w:r>
        <w:t xml:space="preserve">The </w:t>
      </w:r>
      <w:r w:rsidR="000247E9">
        <w:t xml:space="preserve">BACnet objects to load and the </w:t>
      </w:r>
      <w:r>
        <w:t xml:space="preserve">BACpypes ini files </w:t>
      </w:r>
      <w:r w:rsidR="000247E9">
        <w:t>are</w:t>
      </w:r>
      <w:r>
        <w:t xml:space="preserve"> here:</w:t>
      </w:r>
    </w:p>
    <w:p w14:paraId="037ACE89" w14:textId="77777777" w:rsidR="000247E9" w:rsidRDefault="006D4E1F" w:rsidP="006D4E1F">
      <w:r w:rsidRPr="006D4E1F">
        <w:t>clientcomponents\ClientBACnet\SE.WorkStation.BACnet.AcceptanceTest\TestData\BACnet</w:t>
      </w:r>
    </w:p>
    <w:p w14:paraId="237A2486" w14:textId="74CECC36" w:rsidR="006D4E1F" w:rsidRDefault="000247E9">
      <w:pPr>
        <w:pStyle w:val="ListParagraph"/>
        <w:numPr>
          <w:ilvl w:val="0"/>
          <w:numId w:val="3"/>
        </w:numPr>
      </w:pPr>
      <w:r>
        <w:t xml:space="preserve">The </w:t>
      </w:r>
      <w:r w:rsidRPr="000247E9">
        <w:t>basic_objects_cfg.py</w:t>
      </w:r>
      <w:r>
        <w:t xml:space="preserve"> and </w:t>
      </w:r>
      <w:r w:rsidRPr="000247E9">
        <w:t>basic_objects_cfg</w:t>
      </w:r>
      <w:r>
        <w:t>_2</w:t>
      </w:r>
      <w:r w:rsidRPr="000247E9">
        <w:t>.py</w:t>
      </w:r>
      <w:r>
        <w:t xml:space="preserve"> contain the objects to load for testing</w:t>
      </w:r>
    </w:p>
    <w:p w14:paraId="5D9E54C4" w14:textId="7A4AE7BC" w:rsidR="006D4E1F" w:rsidRDefault="000247E9">
      <w:pPr>
        <w:pStyle w:val="ListParagraph"/>
        <w:numPr>
          <w:ilvl w:val="0"/>
          <w:numId w:val="3"/>
        </w:numPr>
      </w:pPr>
      <w:r>
        <w:t xml:space="preserve">BACpypes.ini </w:t>
      </w:r>
      <w:r w:rsidR="006D4E1F">
        <w:t>contains the DeviceName, DeviceID, and some enable/disables options</w:t>
      </w:r>
    </w:p>
    <w:p w14:paraId="0C44A593" w14:textId="77777777" w:rsidR="002149D9" w:rsidRDefault="002149D9" w:rsidP="005C14C2"/>
    <w:p w14:paraId="2B36C5A8" w14:textId="38FEA7EE" w:rsidR="000247E9" w:rsidRDefault="000247E9" w:rsidP="005C14C2">
      <w:r>
        <w:t>Wireshark decoding:</w:t>
      </w:r>
    </w:p>
    <w:p w14:paraId="0E89F8BD" w14:textId="1DDE1B9B" w:rsidR="0091738F" w:rsidRDefault="00D34EEF">
      <w:pPr>
        <w:pStyle w:val="ListParagraph"/>
        <w:numPr>
          <w:ilvl w:val="0"/>
          <w:numId w:val="3"/>
        </w:numPr>
      </w:pPr>
      <w:r>
        <w:t>See the Wireshark section</w:t>
      </w:r>
    </w:p>
    <w:p w14:paraId="09DE3F87" w14:textId="77777777" w:rsidR="00D34EEF" w:rsidRDefault="00D34EEF" w:rsidP="00D34EEF"/>
    <w:p w14:paraId="2F144200" w14:textId="51440F82" w:rsidR="00CF1AF8" w:rsidRDefault="00CF1AF8" w:rsidP="00CF1AF8">
      <w:pPr>
        <w:pStyle w:val="Heading1"/>
        <w:numPr>
          <w:ilvl w:val="0"/>
          <w:numId w:val="1"/>
        </w:numPr>
      </w:pPr>
      <w:r>
        <w:t xml:space="preserve">BACpypes </w:t>
      </w:r>
      <w:r w:rsidR="002667DD">
        <w:t>Modifications</w:t>
      </w:r>
    </w:p>
    <w:p w14:paraId="3576F542" w14:textId="77777777" w:rsidR="00CF1AF8" w:rsidRDefault="00CF1AF8" w:rsidP="00CF1AF8"/>
    <w:p w14:paraId="6A2330D6" w14:textId="014BC149" w:rsidR="00CF1AF8" w:rsidRDefault="00CF1AF8">
      <w:pPr>
        <w:pStyle w:val="ListParagraph"/>
        <w:numPr>
          <w:ilvl w:val="0"/>
          <w:numId w:val="9"/>
        </w:numPr>
      </w:pPr>
      <w:r>
        <w:t>BACpypes.ini</w:t>
      </w:r>
    </w:p>
    <w:p w14:paraId="66EFBCED" w14:textId="482305C0" w:rsidR="00CF1AF8" w:rsidRDefault="00CF1AF8">
      <w:pPr>
        <w:pStyle w:val="ListParagraph"/>
        <w:numPr>
          <w:ilvl w:val="1"/>
          <w:numId w:val="9"/>
        </w:numPr>
      </w:pPr>
      <w:r>
        <w:t>This must have the desired IP Address and port, Network number, Device ID, Device Name, Maximum APDU Accepted, and Segmentation Supported</w:t>
      </w:r>
    </w:p>
    <w:p w14:paraId="626AA73D" w14:textId="7B4912E4" w:rsidR="00CF1AF8" w:rsidRDefault="00CF1AF8">
      <w:pPr>
        <w:pStyle w:val="ListParagraph"/>
        <w:numPr>
          <w:ilvl w:val="0"/>
          <w:numId w:val="9"/>
        </w:numPr>
      </w:pPr>
      <w:r>
        <w:t>SimulatorDevice</w:t>
      </w:r>
    </w:p>
    <w:p w14:paraId="2625057E" w14:textId="4B4727A7" w:rsidR="00CF1AF8" w:rsidRDefault="00CF1AF8">
      <w:pPr>
        <w:pStyle w:val="ListParagraph"/>
        <w:numPr>
          <w:ilvl w:val="1"/>
          <w:numId w:val="9"/>
        </w:numPr>
      </w:pPr>
      <w:r>
        <w:t>This is the actual BACnet device that will hold all of the desired BACnet objects</w:t>
      </w:r>
    </w:p>
    <w:p w14:paraId="7147FE35" w14:textId="1473A4D6" w:rsidR="00CF1AF8" w:rsidRDefault="00CF1AF8">
      <w:pPr>
        <w:pStyle w:val="ListParagraph"/>
        <w:numPr>
          <w:ilvl w:val="1"/>
          <w:numId w:val="9"/>
        </w:numPr>
      </w:pPr>
      <w:r>
        <w:t>This inherits from LocalDeviceObject</w:t>
      </w:r>
    </w:p>
    <w:p w14:paraId="260E1EBF" w14:textId="0CD7191E" w:rsidR="00CF1AF8" w:rsidRDefault="00CF1AF8">
      <w:pPr>
        <w:pStyle w:val="ListParagraph"/>
        <w:numPr>
          <w:ilvl w:val="0"/>
          <w:numId w:val="9"/>
        </w:numPr>
      </w:pPr>
      <w:r>
        <w:t>SimulatorApplication</w:t>
      </w:r>
    </w:p>
    <w:p w14:paraId="6D116D02" w14:textId="18C5270C" w:rsidR="00173636" w:rsidRDefault="00173636">
      <w:pPr>
        <w:pStyle w:val="ListParagraph"/>
        <w:numPr>
          <w:ilvl w:val="1"/>
          <w:numId w:val="9"/>
        </w:numPr>
      </w:pPr>
      <w:r>
        <w:t>This must be started to utilize the instantiated the SimulatorDevice</w:t>
      </w:r>
    </w:p>
    <w:p w14:paraId="05971124" w14:textId="6CD22F92" w:rsidR="00CF1AF8" w:rsidRDefault="00CF1AF8">
      <w:pPr>
        <w:pStyle w:val="ListParagraph"/>
        <w:numPr>
          <w:ilvl w:val="0"/>
          <w:numId w:val="9"/>
        </w:numPr>
      </w:pPr>
      <w:r>
        <w:t>Object Configuration</w:t>
      </w:r>
    </w:p>
    <w:p w14:paraId="5DFA8776" w14:textId="3965F819" w:rsidR="00D14CD9" w:rsidRDefault="00D14CD9" w:rsidP="00D14CD9">
      <w:pPr>
        <w:pStyle w:val="ListParagraph"/>
        <w:numPr>
          <w:ilvl w:val="1"/>
          <w:numId w:val="9"/>
        </w:numPr>
      </w:pPr>
      <w:r>
        <w:t>Contains config files to setup the initial value of an object’s properties.</w:t>
      </w:r>
    </w:p>
    <w:p w14:paraId="74BABE11" w14:textId="77777777" w:rsidR="002667DD" w:rsidRDefault="002667DD" w:rsidP="0025652E"/>
    <w:p w14:paraId="16C29D8D" w14:textId="4CFE083F" w:rsidR="00296E83" w:rsidRDefault="00296E83" w:rsidP="00296E83">
      <w:pPr>
        <w:pStyle w:val="Heading1"/>
        <w:numPr>
          <w:ilvl w:val="1"/>
          <w:numId w:val="1"/>
        </w:numPr>
      </w:pPr>
      <w:r>
        <w:t>Updating an Object to use an Existing Property</w:t>
      </w:r>
    </w:p>
    <w:p w14:paraId="2B0C9DE5" w14:textId="77777777" w:rsidR="00296E83" w:rsidRDefault="00296E83" w:rsidP="00296E83"/>
    <w:p w14:paraId="3B6B8831" w14:textId="1EB6F0C2" w:rsidR="00296E83" w:rsidRDefault="00296E83" w:rsidP="00296E83">
      <w:r>
        <w:t>This example uses the tags property, since I had to add it to all the objects.</w:t>
      </w:r>
    </w:p>
    <w:p w14:paraId="6A0C7C33" w14:textId="77777777" w:rsidR="00296E83" w:rsidRDefault="00296E83" w:rsidP="00296E83"/>
    <w:p w14:paraId="7C12C463" w14:textId="6A017693" w:rsidR="00296E83" w:rsidRDefault="00296E83">
      <w:pPr>
        <w:pStyle w:val="ListParagraph"/>
        <w:numPr>
          <w:ilvl w:val="0"/>
          <w:numId w:val="16"/>
        </w:numPr>
      </w:pPr>
      <w:r>
        <w:t>The tags are defined in the BACnet spec as BACnetARRAY[N] of BACnetNameValue</w:t>
      </w:r>
    </w:p>
    <w:p w14:paraId="038738D9" w14:textId="7DA7D678" w:rsidR="00296E83" w:rsidRDefault="00296E83">
      <w:pPr>
        <w:pStyle w:val="ListParagraph"/>
        <w:numPr>
          <w:ilvl w:val="0"/>
          <w:numId w:val="16"/>
        </w:numPr>
      </w:pPr>
      <w:r>
        <w:t>The BACpypes has an existing type defined for BACnetNameValue called NameValue, located in basetypes.py</w:t>
      </w:r>
    </w:p>
    <w:p w14:paraId="4976A43D" w14:textId="76983A15" w:rsidR="00296E83" w:rsidRDefault="00296E83">
      <w:pPr>
        <w:pStyle w:val="ListParagraph"/>
        <w:numPr>
          <w:ilvl w:val="0"/>
          <w:numId w:val="16"/>
        </w:numPr>
      </w:pPr>
      <w:r>
        <w:t>I had to modify the NotificationClassObject so that it now has an OptionalProperty of tags that is an Arrayof(NameValue)</w:t>
      </w:r>
    </w:p>
    <w:p w14:paraId="1AF402BC" w14:textId="1C16C28C" w:rsidR="00296E83" w:rsidRDefault="00296E83">
      <w:pPr>
        <w:pStyle w:val="ListParagraph"/>
        <w:numPr>
          <w:ilvl w:val="0"/>
          <w:numId w:val="16"/>
        </w:numPr>
      </w:pPr>
      <w:r>
        <w:t>I had to modify the property_defaults.py file to have a default</w:t>
      </w:r>
    </w:p>
    <w:p w14:paraId="0F5EFBA0" w14:textId="2FDF0FF7" w:rsidR="00296E83" w:rsidRDefault="00296E83">
      <w:pPr>
        <w:pStyle w:val="ListParagraph"/>
        <w:numPr>
          <w:ilvl w:val="1"/>
          <w:numId w:val="16"/>
        </w:numPr>
      </w:pPr>
      <w:r>
        <w:t>This step is not needed if the default is already there</w:t>
      </w:r>
    </w:p>
    <w:p w14:paraId="358B3F77" w14:textId="77777777" w:rsidR="00296E83" w:rsidRDefault="00296E83">
      <w:pPr>
        <w:pStyle w:val="ListParagraph"/>
        <w:numPr>
          <w:ilvl w:val="1"/>
          <w:numId w:val="16"/>
        </w:numPr>
      </w:pPr>
      <w:r>
        <w:t>I added</w:t>
      </w:r>
    </w:p>
    <w:p w14:paraId="53AEF77A" w14:textId="69FC7660" w:rsidR="00296E83" w:rsidRDefault="00296E83" w:rsidP="00296E83">
      <w:pPr>
        <w:pStyle w:val="ListParagraph"/>
        <w:ind w:left="1440"/>
      </w:pPr>
      <w:r>
        <w:t xml:space="preserve"> </w:t>
      </w:r>
      <w:r w:rsidRPr="00296E83">
        <w:t>'tags':                             { 'default': ArrayOf(NameValue)() },</w:t>
      </w:r>
    </w:p>
    <w:p w14:paraId="3E78C19E" w14:textId="77777777" w:rsidR="00296E83" w:rsidRDefault="00296E83" w:rsidP="002667DD"/>
    <w:p w14:paraId="6B90F2A4" w14:textId="7EF3511C" w:rsidR="001C4DFB" w:rsidRDefault="001C4DFB" w:rsidP="001C4DFB">
      <w:pPr>
        <w:pStyle w:val="Heading1"/>
        <w:numPr>
          <w:ilvl w:val="1"/>
          <w:numId w:val="1"/>
        </w:numPr>
      </w:pPr>
      <w:r>
        <w:t>Multi State</w:t>
      </w:r>
      <w:r w:rsidR="008E32C2">
        <w:t xml:space="preserve"> &amp; Exception Schedule</w:t>
      </w:r>
    </w:p>
    <w:p w14:paraId="32B966A1" w14:textId="77777777" w:rsidR="001C4DFB" w:rsidRDefault="001C4DFB" w:rsidP="001C4DFB"/>
    <w:p w14:paraId="0DA2FB71" w14:textId="4A6E447B" w:rsidR="001C4DFB" w:rsidRDefault="001C4DFB" w:rsidP="001C4DFB">
      <w:pPr>
        <w:pStyle w:val="ListParagraph"/>
        <w:numPr>
          <w:ilvl w:val="0"/>
          <w:numId w:val="18"/>
        </w:numPr>
      </w:pPr>
      <w:r>
        <w:t xml:space="preserve">I had to modify ReadProperty of the </w:t>
      </w:r>
      <w:r w:rsidR="001308D2">
        <w:t>Property</w:t>
      </w:r>
      <w:r>
        <w:t xml:space="preserve"> class in object.py</w:t>
      </w:r>
    </w:p>
    <w:p w14:paraId="4094E66F" w14:textId="77777777" w:rsidR="001C4DFB" w:rsidRDefault="001C4DFB" w:rsidP="001C4DFB">
      <w:pPr>
        <w:pStyle w:val="ListParagraph"/>
        <w:numPr>
          <w:ilvl w:val="1"/>
          <w:numId w:val="18"/>
        </w:numPr>
      </w:pPr>
      <w:r>
        <w:t>It was not decoding the ‘stateText’ correctly</w:t>
      </w:r>
    </w:p>
    <w:p w14:paraId="0ED4225E" w14:textId="2C8D63ED" w:rsidR="001C4DFB" w:rsidRDefault="001C4DFB" w:rsidP="00045F48">
      <w:pPr>
        <w:pStyle w:val="ListParagraph"/>
        <w:numPr>
          <w:ilvl w:val="1"/>
          <w:numId w:val="18"/>
        </w:numPr>
      </w:pPr>
      <w:r>
        <w:t>I</w:t>
      </w:r>
      <w:r w:rsidR="00045F48">
        <w:t xml:space="preserve"> had to</w:t>
      </w:r>
      <w:r w:rsidR="001308D2">
        <w:t xml:space="preserve"> put a workaround in until I can figure out how to get the ArrayOf(CharacterString) to correctly </w:t>
      </w:r>
      <w:r w:rsidR="00D14CD9">
        <w:t>get</w:t>
      </w:r>
      <w:r w:rsidR="001308D2">
        <w:t xml:space="preserve"> the len</w:t>
      </w:r>
      <w:r w:rsidR="00D14CD9">
        <w:t>gth</w:t>
      </w:r>
      <w:r w:rsidR="001308D2">
        <w:t xml:space="preserve"> to the first element</w:t>
      </w:r>
    </w:p>
    <w:p w14:paraId="6CFCE773" w14:textId="66DEACC8" w:rsidR="00044A8B" w:rsidRDefault="00044A8B" w:rsidP="001308D2">
      <w:pPr>
        <w:pStyle w:val="ListParagraph"/>
        <w:numPr>
          <w:ilvl w:val="0"/>
          <w:numId w:val="18"/>
        </w:numPr>
      </w:pPr>
      <w:r>
        <w:t>Wireshark shows the following for the older code:</w:t>
      </w:r>
    </w:p>
    <w:p w14:paraId="57C9F4D6" w14:textId="339173E5" w:rsidR="00044A8B" w:rsidRDefault="00044A8B" w:rsidP="00044A8B">
      <w:pPr>
        <w:pStyle w:val="ListParagraph"/>
        <w:ind w:left="1440"/>
      </w:pPr>
      <w:r>
        <w:t>[0] returns the size</w:t>
      </w:r>
    </w:p>
    <w:p w14:paraId="25C164B2" w14:textId="34CE082C" w:rsidR="00044A8B" w:rsidRDefault="00044A8B" w:rsidP="00044A8B">
      <w:pPr>
        <w:pStyle w:val="ListParagraph"/>
        <w:ind w:left="1440"/>
      </w:pPr>
      <w:r>
        <w:t>[1] returns the first state text value</w:t>
      </w:r>
    </w:p>
    <w:p w14:paraId="5AC646D1" w14:textId="174CB0F9" w:rsidR="00044A8B" w:rsidRDefault="00044A8B" w:rsidP="00044A8B">
      <w:pPr>
        <w:pStyle w:val="ListParagraph"/>
        <w:numPr>
          <w:ilvl w:val="1"/>
          <w:numId w:val="18"/>
        </w:numPr>
      </w:pPr>
      <w:r>
        <w:t>The new code is treating [0] as the first index. That is not correct. It must return the size.</w:t>
      </w:r>
    </w:p>
    <w:p w14:paraId="226C8C63" w14:textId="1EA363C3" w:rsidR="00353216" w:rsidRDefault="00353216" w:rsidP="00353216">
      <w:pPr>
        <w:ind w:left="720"/>
      </w:pPr>
    </w:p>
    <w:p w14:paraId="5B0635E8" w14:textId="77777777" w:rsidR="00353216" w:rsidRDefault="00353216" w:rsidP="00353216">
      <w:pPr>
        <w:ind w:left="720"/>
      </w:pPr>
    </w:p>
    <w:p w14:paraId="73E82E1F" w14:textId="0F441A27" w:rsidR="00261C93" w:rsidRDefault="00261C93" w:rsidP="00261C93">
      <w:pPr>
        <w:pStyle w:val="Heading1"/>
        <w:numPr>
          <w:ilvl w:val="1"/>
          <w:numId w:val="1"/>
        </w:numPr>
      </w:pPr>
      <w:r>
        <w:lastRenderedPageBreak/>
        <w:t>Exceptions</w:t>
      </w:r>
    </w:p>
    <w:p w14:paraId="59C724C7" w14:textId="77777777" w:rsidR="00261C93" w:rsidRDefault="00261C93" w:rsidP="002667DD"/>
    <w:p w14:paraId="256FCC13" w14:textId="7056020A" w:rsidR="00261C93" w:rsidRDefault="00261C93" w:rsidP="002667DD">
      <w:r>
        <w:t>The previous code was written in an earlier version of Python. The Try, Except must now use ‘as’ and not a comma.</w:t>
      </w:r>
    </w:p>
    <w:p w14:paraId="59506161" w14:textId="77777777" w:rsidR="002667DD" w:rsidRDefault="002667DD" w:rsidP="002667DD"/>
    <w:p w14:paraId="75B88A7D" w14:textId="03063F02" w:rsidR="007E29B8" w:rsidRDefault="007E29B8" w:rsidP="007E29B8">
      <w:pPr>
        <w:pStyle w:val="Heading1"/>
        <w:numPr>
          <w:ilvl w:val="1"/>
          <w:numId w:val="1"/>
        </w:numPr>
      </w:pPr>
      <w:r>
        <w:t>property_defaults</w:t>
      </w:r>
    </w:p>
    <w:p w14:paraId="17982A0F" w14:textId="77777777" w:rsidR="007E29B8" w:rsidRDefault="007E29B8" w:rsidP="002667DD"/>
    <w:p w14:paraId="57441594" w14:textId="481E9A21" w:rsidR="007E29B8" w:rsidRDefault="007E29B8" w:rsidP="002667DD">
      <w:r>
        <w:t>I had to modify this file so that it contains all the properties that were added in the newer specifications. This file will set the defaults to None if they are unknown, which causes the read and writes to fail.</w:t>
      </w:r>
    </w:p>
    <w:p w14:paraId="5B1F26F9" w14:textId="77777777" w:rsidR="007E29B8" w:rsidRDefault="007E29B8" w:rsidP="002667DD"/>
    <w:p w14:paraId="25E0BE49" w14:textId="6DC6BFAA" w:rsidR="002E62DC" w:rsidRDefault="002E62DC" w:rsidP="002E62DC">
      <w:pPr>
        <w:pStyle w:val="Heading1"/>
        <w:numPr>
          <w:ilvl w:val="1"/>
          <w:numId w:val="1"/>
        </w:numPr>
      </w:pPr>
      <w:r>
        <w:t>basetypes</w:t>
      </w:r>
    </w:p>
    <w:p w14:paraId="066AB7DF" w14:textId="77777777" w:rsidR="002E62DC" w:rsidRDefault="002E62DC" w:rsidP="002667DD"/>
    <w:p w14:paraId="1BD473AC" w14:textId="53CDF2B4" w:rsidR="002E62DC" w:rsidRDefault="002E62DC" w:rsidP="002667DD">
      <w:r>
        <w:t>I added new base types that are used with BACnetSC.</w:t>
      </w:r>
    </w:p>
    <w:p w14:paraId="45432606" w14:textId="77777777" w:rsidR="001B6112" w:rsidRDefault="001B6112" w:rsidP="002667DD"/>
    <w:p w14:paraId="46CC3914" w14:textId="1E3FA4DF" w:rsidR="001B6112" w:rsidRDefault="001B6112" w:rsidP="001B6112">
      <w:pPr>
        <w:pStyle w:val="Heading1"/>
        <w:numPr>
          <w:ilvl w:val="1"/>
          <w:numId w:val="1"/>
        </w:numPr>
      </w:pPr>
      <w:r>
        <w:t>WeekNDay</w:t>
      </w:r>
    </w:p>
    <w:p w14:paraId="6AF8BBBC" w14:textId="77777777" w:rsidR="001B6112" w:rsidRDefault="001B6112" w:rsidP="002667DD"/>
    <w:p w14:paraId="392218D1" w14:textId="2F22B3F1" w:rsidR="001B6112" w:rsidRDefault="001B6112" w:rsidP="002667DD">
      <w:r>
        <w:t>I fixed an issue where the conversion was not correct. It is in the CE function in object)utils.py</w:t>
      </w:r>
    </w:p>
    <w:p w14:paraId="4CA5E0A0" w14:textId="77777777" w:rsidR="002E62DC" w:rsidRDefault="002E62DC" w:rsidP="002667DD"/>
    <w:p w14:paraId="79488665" w14:textId="10F5074D" w:rsidR="001B6112" w:rsidRDefault="001B6112" w:rsidP="002667DD">
      <w:r>
        <w:t>This mostly appeared with Upload of a Calendar object. It could be seen in Wireshark since it was decoded wrong.</w:t>
      </w:r>
    </w:p>
    <w:p w14:paraId="34FAE2C1" w14:textId="77777777" w:rsidR="00D91275" w:rsidRDefault="00D91275" w:rsidP="002667DD"/>
    <w:p w14:paraId="1AAB39C0" w14:textId="7BD6CDD2" w:rsidR="00D91275" w:rsidRDefault="00D91275" w:rsidP="00D91275">
      <w:pPr>
        <w:pStyle w:val="Heading1"/>
        <w:numPr>
          <w:ilvl w:val="1"/>
          <w:numId w:val="1"/>
        </w:numPr>
      </w:pPr>
      <w:r>
        <w:t>ForceOverrideTest</w:t>
      </w:r>
    </w:p>
    <w:p w14:paraId="2DFD7151" w14:textId="77777777" w:rsidR="00D91275" w:rsidRDefault="00D91275" w:rsidP="00D91275"/>
    <w:p w14:paraId="2FA68A42" w14:textId="5DD5201D" w:rsidR="009F7536" w:rsidRDefault="00D14CD9" w:rsidP="009F7536">
      <w:pPr>
        <w:pStyle w:val="ListParagraph"/>
        <w:numPr>
          <w:ilvl w:val="0"/>
          <w:numId w:val="21"/>
        </w:numPr>
      </w:pPr>
      <w:r>
        <w:t xml:space="preserve">I fixed </w:t>
      </w:r>
      <w:r w:rsidR="009F7536">
        <w:t>a bug where the createObject function in application.py was re-using the default property values instead of creating a new one for each object</w:t>
      </w:r>
    </w:p>
    <w:p w14:paraId="7D0E769F" w14:textId="52586BE2" w:rsidR="00D416DF" w:rsidRDefault="00D416DF" w:rsidP="009F7536">
      <w:pPr>
        <w:pStyle w:val="ListParagraph"/>
        <w:numPr>
          <w:ilvl w:val="0"/>
          <w:numId w:val="21"/>
        </w:numPr>
      </w:pPr>
      <w:r>
        <w:t xml:space="preserve">You could </w:t>
      </w:r>
      <w:r w:rsidR="00D14CD9">
        <w:t xml:space="preserve">originally </w:t>
      </w:r>
      <w:r>
        <w:t>see this error by simply creating 2 AnalogValue objects and changing the PresentValue of 1. Then look at the Command tab and the value is changed on both.</w:t>
      </w:r>
    </w:p>
    <w:p w14:paraId="22DCBD29" w14:textId="77777777" w:rsidR="00D25B78" w:rsidRDefault="00D25B78" w:rsidP="00D91275"/>
    <w:p w14:paraId="48327896" w14:textId="12EFE3DF" w:rsidR="00D14CD9" w:rsidRDefault="00D14CD9" w:rsidP="00D14CD9">
      <w:pPr>
        <w:pStyle w:val="Heading1"/>
        <w:numPr>
          <w:ilvl w:val="1"/>
          <w:numId w:val="1"/>
        </w:numPr>
      </w:pPr>
      <w:r>
        <w:t>Resolution Property</w:t>
      </w:r>
    </w:p>
    <w:p w14:paraId="47476B5D" w14:textId="77777777" w:rsidR="00D14CD9" w:rsidRPr="00D14CD9" w:rsidRDefault="00D14CD9" w:rsidP="00D14CD9"/>
    <w:p w14:paraId="5348EDAE" w14:textId="77777777" w:rsidR="00D14CD9" w:rsidRDefault="00D14CD9" w:rsidP="00D14CD9">
      <w:pPr>
        <w:pStyle w:val="ListParagraph"/>
        <w:numPr>
          <w:ilvl w:val="0"/>
          <w:numId w:val="8"/>
        </w:numPr>
      </w:pPr>
      <w:r>
        <w:t>The AnalogInput, AnalogOutput, IntegerValue, Positive Integer Value, and AnalogValue all had the resolution as a Parameter</w:t>
      </w:r>
    </w:p>
    <w:p w14:paraId="2FD30839" w14:textId="77777777" w:rsidR="00D14CD9" w:rsidRDefault="00D14CD9" w:rsidP="00D14CD9">
      <w:pPr>
        <w:pStyle w:val="ListParagraph"/>
        <w:numPr>
          <w:ilvl w:val="1"/>
          <w:numId w:val="8"/>
        </w:numPr>
      </w:pPr>
      <w:r>
        <w:t>I changed it to a Variable since it is read only in the spec</w:t>
      </w:r>
    </w:p>
    <w:p w14:paraId="4DEF4EA5" w14:textId="77777777" w:rsidR="00D14CD9" w:rsidRDefault="00D14CD9" w:rsidP="00D14CD9">
      <w:pPr>
        <w:pStyle w:val="ListParagraph"/>
        <w:numPr>
          <w:ilvl w:val="1"/>
          <w:numId w:val="8"/>
        </w:numPr>
      </w:pPr>
      <w:r>
        <w:t>Keeping it as a Parameter causes it to always be removed on create and download, since EBO sees that it is an optional parameter and there is no setter. Adding a setter would fail as well since a well behaved device will have it as read only.</w:t>
      </w:r>
    </w:p>
    <w:p w14:paraId="70A8E4E8" w14:textId="77777777" w:rsidR="00D14CD9" w:rsidRDefault="00D14CD9" w:rsidP="00D14CD9">
      <w:pPr>
        <w:pStyle w:val="ListParagraph"/>
        <w:ind w:left="2160"/>
      </w:pPr>
      <w:r>
        <w:t>Ex… of the old situation</w:t>
      </w:r>
    </w:p>
    <w:p w14:paraId="1A6297BD" w14:textId="77777777" w:rsidR="00D14CD9" w:rsidRDefault="00D14CD9" w:rsidP="00D14CD9">
      <w:pPr>
        <w:pStyle w:val="ListParagraph"/>
        <w:numPr>
          <w:ilvl w:val="2"/>
          <w:numId w:val="3"/>
        </w:numPr>
      </w:pPr>
      <w:r>
        <w:t>An Analog Input object in a device has a resolution of 0.5</w:t>
      </w:r>
    </w:p>
    <w:p w14:paraId="5363E016" w14:textId="77777777" w:rsidR="00D14CD9" w:rsidRDefault="00D14CD9" w:rsidP="00D14CD9">
      <w:pPr>
        <w:pStyle w:val="ListParagraph"/>
        <w:numPr>
          <w:ilvl w:val="2"/>
          <w:numId w:val="3"/>
        </w:numPr>
      </w:pPr>
      <w:r>
        <w:t>EBO goes into database mode and deletes the object</w:t>
      </w:r>
    </w:p>
    <w:p w14:paraId="39988F33" w14:textId="77777777" w:rsidR="00D14CD9" w:rsidRDefault="00D14CD9" w:rsidP="00D14CD9">
      <w:pPr>
        <w:pStyle w:val="ListParagraph"/>
        <w:numPr>
          <w:ilvl w:val="2"/>
          <w:numId w:val="3"/>
        </w:numPr>
      </w:pPr>
      <w:r>
        <w:t>EBO leaves database mode and create a new AnalogInput object with the same ID</w:t>
      </w:r>
    </w:p>
    <w:p w14:paraId="2CBA5DE3" w14:textId="77777777" w:rsidR="00D14CD9" w:rsidRDefault="00D14CD9" w:rsidP="00D14CD9">
      <w:pPr>
        <w:pStyle w:val="ListParagraph"/>
        <w:numPr>
          <w:ilvl w:val="2"/>
          <w:numId w:val="3"/>
        </w:numPr>
      </w:pPr>
      <w:r>
        <w:t>EBO downloads the object</w:t>
      </w:r>
    </w:p>
    <w:p w14:paraId="04B09673" w14:textId="77777777" w:rsidR="00D14CD9" w:rsidRDefault="00D14CD9" w:rsidP="00D14CD9">
      <w:pPr>
        <w:pStyle w:val="ListParagraph"/>
        <w:numPr>
          <w:ilvl w:val="2"/>
          <w:numId w:val="3"/>
        </w:numPr>
      </w:pPr>
      <w:r>
        <w:t>It will remove the value from the device permanently with no way to put it back</w:t>
      </w:r>
    </w:p>
    <w:p w14:paraId="05886A1C" w14:textId="1673FF89" w:rsidR="00D14CD9" w:rsidRDefault="00D14CD9" w:rsidP="00D14CD9">
      <w:pPr>
        <w:pStyle w:val="ListParagraph"/>
        <w:numPr>
          <w:ilvl w:val="1"/>
          <w:numId w:val="3"/>
        </w:numPr>
      </w:pPr>
      <w:r w:rsidRPr="00D14CD9">
        <w:t xml:space="preserve">I </w:t>
      </w:r>
      <w:r>
        <w:t>tested with database upgrade and import/export</w:t>
      </w:r>
      <w:r w:rsidRPr="00D14CD9">
        <w:t>.</w:t>
      </w:r>
    </w:p>
    <w:p w14:paraId="26A56413" w14:textId="7F46EA76" w:rsidR="00684A22" w:rsidRDefault="00684A22" w:rsidP="00684A22">
      <w:pPr>
        <w:pStyle w:val="Heading1"/>
        <w:numPr>
          <w:ilvl w:val="1"/>
          <w:numId w:val="1"/>
        </w:numPr>
      </w:pPr>
      <w:r>
        <w:lastRenderedPageBreak/>
        <w:t>ReadRange</w:t>
      </w:r>
    </w:p>
    <w:p w14:paraId="609F284E" w14:textId="77777777" w:rsidR="00684A22" w:rsidRPr="00D14CD9" w:rsidRDefault="00684A22" w:rsidP="00684A22"/>
    <w:p w14:paraId="2A7C0CE0" w14:textId="53B19FC7" w:rsidR="00CA40C8" w:rsidRDefault="00CA40C8" w:rsidP="00684A22">
      <w:pPr>
        <w:pStyle w:val="ListParagraph"/>
        <w:numPr>
          <w:ilvl w:val="0"/>
          <w:numId w:val="26"/>
        </w:numPr>
      </w:pPr>
      <w:r>
        <w:t>The ReadRangeRequest is defined in bacpypes\apdu.py and is registered with register_confirmed_request_type(ReadRangeRequest)</w:t>
      </w:r>
    </w:p>
    <w:p w14:paraId="701EF212" w14:textId="6D594E2D" w:rsidR="00CA40C8" w:rsidRDefault="00CA40C8" w:rsidP="00CA40C8">
      <w:pPr>
        <w:pStyle w:val="ListParagraph"/>
        <w:numPr>
          <w:ilvl w:val="1"/>
          <w:numId w:val="26"/>
        </w:numPr>
      </w:pPr>
      <w:r>
        <w:t>This is similar to the ReadProperty</w:t>
      </w:r>
    </w:p>
    <w:p w14:paraId="4071958F" w14:textId="06714AE9" w:rsidR="00CA40C8" w:rsidRDefault="00CA40C8" w:rsidP="00CA40C8">
      <w:pPr>
        <w:pStyle w:val="ListParagraph"/>
        <w:numPr>
          <w:ilvl w:val="0"/>
          <w:numId w:val="26"/>
        </w:numPr>
      </w:pPr>
      <w:r>
        <w:t>I added the doReadRangeRequest in bacpypes\service\object.py</w:t>
      </w:r>
    </w:p>
    <w:p w14:paraId="6E21D10A" w14:textId="10A0BC68" w:rsidR="00684A22" w:rsidRDefault="00CA40C8" w:rsidP="00E607A8">
      <w:pPr>
        <w:pStyle w:val="ListParagraph"/>
        <w:numPr>
          <w:ilvl w:val="1"/>
          <w:numId w:val="26"/>
        </w:numPr>
      </w:pPr>
      <w:r>
        <w:t>This is similar to do_ReadPropertyRequest</w:t>
      </w:r>
    </w:p>
    <w:p w14:paraId="4FC72799" w14:textId="77777777" w:rsidR="00541095" w:rsidRDefault="00541095" w:rsidP="00541095">
      <w:pPr>
        <w:pStyle w:val="ListParagraph"/>
      </w:pPr>
    </w:p>
    <w:p w14:paraId="06F24556" w14:textId="05FA0B1F" w:rsidR="00E607A8" w:rsidRDefault="00E607A8" w:rsidP="00E607A8">
      <w:pPr>
        <w:pStyle w:val="Heading1"/>
        <w:numPr>
          <w:ilvl w:val="1"/>
          <w:numId w:val="1"/>
        </w:numPr>
      </w:pPr>
      <w:r>
        <w:t>Backup</w:t>
      </w:r>
    </w:p>
    <w:p w14:paraId="27B96E0B" w14:textId="77777777" w:rsidR="00E607A8" w:rsidRDefault="00E607A8" w:rsidP="00E607A8"/>
    <w:p w14:paraId="3AD4210F" w14:textId="3403FCD6" w:rsidR="00E607A8" w:rsidRDefault="00E607A8" w:rsidP="00E607A8">
      <w:r>
        <w:t xml:space="preserve">The BACpypes simulator </w:t>
      </w:r>
      <w:r w:rsidR="00CB065A">
        <w:t>now has basic</w:t>
      </w:r>
      <w:r>
        <w:t xml:space="preserve"> Backup and Restore capabilities.</w:t>
      </w:r>
    </w:p>
    <w:p w14:paraId="11DFCAC0" w14:textId="77777777" w:rsidR="00E607A8" w:rsidRDefault="00E607A8" w:rsidP="00E607A8"/>
    <w:p w14:paraId="17925624" w14:textId="3C8BA81C" w:rsidR="00E607A8" w:rsidRDefault="00E607A8" w:rsidP="00E607A8">
      <w:pPr>
        <w:pStyle w:val="ListParagraph"/>
        <w:numPr>
          <w:ilvl w:val="0"/>
          <w:numId w:val="27"/>
        </w:numPr>
      </w:pPr>
      <w:r>
        <w:t>Add the ReinitializeDevice service</w:t>
      </w:r>
    </w:p>
    <w:p w14:paraId="38FBFECA" w14:textId="5A6AD497" w:rsidR="00EE2EFB" w:rsidRPr="00EE2EFB" w:rsidRDefault="00EE2EFB" w:rsidP="00EE2EFB">
      <w:pPr>
        <w:pStyle w:val="ListParagraph"/>
        <w:numPr>
          <w:ilvl w:val="1"/>
          <w:numId w:val="27"/>
        </w:numPr>
      </w:pPr>
      <w:r>
        <w:t xml:space="preserve">There is an existing service called </w:t>
      </w:r>
      <w:r w:rsidRPr="00EE2EFB">
        <w:t>ReinitializeDeviceRequest</w:t>
      </w:r>
      <w:r>
        <w:t xml:space="preserve"> and it is registered</w:t>
      </w:r>
    </w:p>
    <w:p w14:paraId="42A0201F" w14:textId="13D7D75E" w:rsidR="00EE2EFB" w:rsidRDefault="00EE2EFB" w:rsidP="00EE2EFB">
      <w:pPr>
        <w:pStyle w:val="ListParagraph"/>
        <w:numPr>
          <w:ilvl w:val="1"/>
          <w:numId w:val="27"/>
        </w:numPr>
      </w:pPr>
      <w:r>
        <w:t xml:space="preserve">It inherits from </w:t>
      </w:r>
      <w:r w:rsidRPr="00EE2EFB">
        <w:t>ConfirmedRequestSequence</w:t>
      </w:r>
      <w:r>
        <w:t>, just like ReadPropertyRequest</w:t>
      </w:r>
    </w:p>
    <w:p w14:paraId="70752CF4" w14:textId="589DD16B" w:rsidR="00CB065A" w:rsidRDefault="00CB065A" w:rsidP="00EE2EFB">
      <w:pPr>
        <w:pStyle w:val="ListParagraph"/>
        <w:numPr>
          <w:ilvl w:val="1"/>
          <w:numId w:val="27"/>
        </w:numPr>
      </w:pPr>
      <w:r>
        <w:t>I added this in the backuprestore.py file</w:t>
      </w:r>
    </w:p>
    <w:p w14:paraId="45E69997" w14:textId="32BF94DB" w:rsidR="00CB065A" w:rsidRPr="00EE2EFB" w:rsidRDefault="00CB065A" w:rsidP="00EE2EFB">
      <w:pPr>
        <w:pStyle w:val="ListParagraph"/>
        <w:numPr>
          <w:ilvl w:val="1"/>
          <w:numId w:val="27"/>
        </w:numPr>
      </w:pPr>
      <w:r>
        <w:t>I register this in application.py, just like the other overridden services</w:t>
      </w:r>
    </w:p>
    <w:p w14:paraId="5D1BD785" w14:textId="13FD2F97" w:rsidR="00EE2EFB" w:rsidRDefault="00EE2EFB" w:rsidP="00541095">
      <w:pPr>
        <w:pStyle w:val="ListParagraph"/>
        <w:ind w:left="1440"/>
      </w:pPr>
    </w:p>
    <w:p w14:paraId="7398F590" w14:textId="7C0A6912" w:rsidR="00E607A8" w:rsidRDefault="00E607A8" w:rsidP="00E607A8">
      <w:pPr>
        <w:pStyle w:val="ListParagraph"/>
        <w:numPr>
          <w:ilvl w:val="0"/>
          <w:numId w:val="27"/>
        </w:numPr>
      </w:pPr>
      <w:r>
        <w:t>Add some server side logic for a backup</w:t>
      </w:r>
    </w:p>
    <w:p w14:paraId="70FAB226" w14:textId="77777777" w:rsidR="00E607A8" w:rsidRDefault="00E607A8" w:rsidP="00E607A8">
      <w:pPr>
        <w:pStyle w:val="ListParagraph"/>
        <w:numPr>
          <w:ilvl w:val="1"/>
          <w:numId w:val="27"/>
        </w:numPr>
      </w:pPr>
      <w:r>
        <w:t>Thread</w:t>
      </w:r>
    </w:p>
    <w:p w14:paraId="2FB81D3C" w14:textId="7E67D8F2" w:rsidR="00E607A8" w:rsidRDefault="00E607A8" w:rsidP="00E607A8">
      <w:pPr>
        <w:pStyle w:val="ListParagraph"/>
        <w:numPr>
          <w:ilvl w:val="1"/>
          <w:numId w:val="27"/>
        </w:numPr>
      </w:pPr>
      <w:r>
        <w:t>State machine</w:t>
      </w:r>
    </w:p>
    <w:p w14:paraId="4D6722C9" w14:textId="0D8E63D3" w:rsidR="00E607A8" w:rsidRDefault="00E607A8" w:rsidP="00E607A8">
      <w:pPr>
        <w:pStyle w:val="ListParagraph"/>
        <w:numPr>
          <w:ilvl w:val="1"/>
          <w:numId w:val="27"/>
        </w:numPr>
      </w:pPr>
      <w:r>
        <w:t>Sample configuration file creation and restoration</w:t>
      </w:r>
    </w:p>
    <w:p w14:paraId="0803D134" w14:textId="77777777" w:rsidR="00541095" w:rsidRDefault="00541095" w:rsidP="00541095">
      <w:pPr>
        <w:pStyle w:val="ListParagraph"/>
        <w:ind w:left="1440"/>
      </w:pPr>
    </w:p>
    <w:p w14:paraId="5E4EA712" w14:textId="52B08398" w:rsidR="00541095" w:rsidRDefault="00541095" w:rsidP="00541095">
      <w:pPr>
        <w:pStyle w:val="ListParagraph"/>
        <w:numPr>
          <w:ilvl w:val="0"/>
          <w:numId w:val="27"/>
        </w:numPr>
      </w:pPr>
      <w:r>
        <w:t xml:space="preserve">I </w:t>
      </w:r>
      <w:r w:rsidR="00CB065A">
        <w:t>instantiated a BackupRestore class in the simulator application so that service requests can obtain the state information of the backup</w:t>
      </w:r>
    </w:p>
    <w:p w14:paraId="0A6C47B7" w14:textId="376A4821" w:rsidR="00541095" w:rsidRPr="00541095" w:rsidRDefault="00541095" w:rsidP="00541095">
      <w:pPr>
        <w:pStyle w:val="ListParagraph"/>
        <w:numPr>
          <w:ilvl w:val="1"/>
          <w:numId w:val="27"/>
        </w:numPr>
      </w:pPr>
      <w:r w:rsidRPr="00541095">
        <w:t>class Simulator</w:t>
      </w:r>
      <w:r w:rsidR="00CB065A">
        <w:t>Application</w:t>
      </w:r>
      <w:r w:rsidRPr="00541095">
        <w:t>(LocalDeviceObject):</w:t>
      </w:r>
    </w:p>
    <w:p w14:paraId="2DD018F5" w14:textId="77777777" w:rsidR="00E607A8" w:rsidRPr="00E607A8" w:rsidRDefault="00E607A8" w:rsidP="00E607A8">
      <w:pPr>
        <w:ind w:left="1080"/>
      </w:pPr>
    </w:p>
    <w:p w14:paraId="14D0E0CF" w14:textId="7C4E8F68" w:rsidR="0025652E" w:rsidRDefault="0025652E" w:rsidP="0025652E">
      <w:pPr>
        <w:pStyle w:val="Heading1"/>
        <w:numPr>
          <w:ilvl w:val="0"/>
          <w:numId w:val="1"/>
        </w:numPr>
      </w:pPr>
      <w:r>
        <w:t>Object Configurations</w:t>
      </w:r>
    </w:p>
    <w:p w14:paraId="7CE5B4F1" w14:textId="77777777" w:rsidR="0025652E" w:rsidRDefault="0025652E" w:rsidP="0025652E"/>
    <w:p w14:paraId="10F21275" w14:textId="038C7A3B" w:rsidR="0025652E" w:rsidRDefault="0025652E" w:rsidP="0025652E">
      <w:r>
        <w:t>Here is an example configuration that can be used as a template when updating others. There is some tricky formatting that is needed to make the assignment acceptable to the internal code. Ex… The eventTimeStamps is an ArrayOf(TimeStamp,3) and needs to be created as shown below.</w:t>
      </w:r>
    </w:p>
    <w:p w14:paraId="5A8C807D" w14:textId="77777777" w:rsidR="0025652E" w:rsidRPr="0025652E" w:rsidRDefault="0025652E" w:rsidP="0025652E">
      <w:pPr>
        <w:rPr>
          <w:sz w:val="16"/>
          <w:szCs w:val="16"/>
        </w:rPr>
      </w:pPr>
    </w:p>
    <w:p w14:paraId="0E09EE74" w14:textId="77777777" w:rsidR="0025652E" w:rsidRPr="0025652E" w:rsidRDefault="0025652E" w:rsidP="0025652E">
      <w:pPr>
        <w:rPr>
          <w:sz w:val="16"/>
          <w:szCs w:val="16"/>
        </w:rPr>
      </w:pPr>
      <w:r w:rsidRPr="0025652E">
        <w:rPr>
          <w:sz w:val="16"/>
          <w:szCs w:val="16"/>
        </w:rPr>
        <w:t>#Table of objects - formated as a python list</w:t>
      </w:r>
    </w:p>
    <w:p w14:paraId="2E0D8E51" w14:textId="77777777" w:rsidR="0025652E" w:rsidRPr="0025652E" w:rsidRDefault="0025652E" w:rsidP="0025652E">
      <w:pPr>
        <w:rPr>
          <w:sz w:val="16"/>
          <w:szCs w:val="16"/>
        </w:rPr>
      </w:pPr>
      <w:r w:rsidRPr="0025652E">
        <w:rPr>
          <w:sz w:val="16"/>
          <w:szCs w:val="16"/>
        </w:rPr>
        <w:t>[</w:t>
      </w:r>
    </w:p>
    <w:p w14:paraId="5919796A" w14:textId="77777777" w:rsidR="0025652E" w:rsidRPr="0025652E" w:rsidRDefault="0025652E" w:rsidP="0025652E">
      <w:pPr>
        <w:rPr>
          <w:sz w:val="16"/>
          <w:szCs w:val="16"/>
        </w:rPr>
      </w:pPr>
      <w:r w:rsidRPr="0025652E">
        <w:rPr>
          <w:sz w:val="16"/>
          <w:szCs w:val="16"/>
        </w:rPr>
        <w:t>    (AnalogInputObject,  [(1, 'BACnet Analog Input (Generic)',</w:t>
      </w:r>
    </w:p>
    <w:p w14:paraId="4153B5FE" w14:textId="77777777" w:rsidR="0025652E" w:rsidRPr="0025652E" w:rsidRDefault="0025652E" w:rsidP="0025652E">
      <w:pPr>
        <w:rPr>
          <w:sz w:val="16"/>
          <w:szCs w:val="16"/>
        </w:rPr>
      </w:pPr>
      <w:r w:rsidRPr="0025652E">
        <w:rPr>
          <w:sz w:val="16"/>
          <w:szCs w:val="16"/>
        </w:rPr>
        <w:t>        dict(</w:t>
      </w:r>
    </w:p>
    <w:p w14:paraId="4379ACFC" w14:textId="77777777" w:rsidR="0025652E" w:rsidRPr="0025652E" w:rsidRDefault="0025652E" w:rsidP="0025652E">
      <w:pPr>
        <w:rPr>
          <w:sz w:val="16"/>
          <w:szCs w:val="16"/>
        </w:rPr>
      </w:pPr>
      <w:r w:rsidRPr="0025652E">
        <w:rPr>
          <w:sz w:val="16"/>
          <w:szCs w:val="16"/>
        </w:rPr>
        <w:t>            presentValue = 0.0,</w:t>
      </w:r>
    </w:p>
    <w:p w14:paraId="2DEE25FA" w14:textId="77777777" w:rsidR="0025652E" w:rsidRPr="0025652E" w:rsidRDefault="0025652E" w:rsidP="0025652E">
      <w:pPr>
        <w:rPr>
          <w:sz w:val="16"/>
          <w:szCs w:val="16"/>
        </w:rPr>
      </w:pPr>
      <w:r w:rsidRPr="0025652E">
        <w:rPr>
          <w:sz w:val="16"/>
          <w:szCs w:val="16"/>
        </w:rPr>
        <w:t>            statusFlags = [0,0,0,0],</w:t>
      </w:r>
    </w:p>
    <w:p w14:paraId="2433A6E9" w14:textId="77777777" w:rsidR="0025652E" w:rsidRPr="0025652E" w:rsidRDefault="0025652E" w:rsidP="0025652E">
      <w:pPr>
        <w:rPr>
          <w:sz w:val="16"/>
          <w:szCs w:val="16"/>
        </w:rPr>
      </w:pPr>
      <w:r w:rsidRPr="0025652E">
        <w:rPr>
          <w:sz w:val="16"/>
          <w:szCs w:val="16"/>
        </w:rPr>
        <w:t>            eventState = 'normal',</w:t>
      </w:r>
    </w:p>
    <w:p w14:paraId="6C97103C" w14:textId="77777777" w:rsidR="0025652E" w:rsidRPr="0025652E" w:rsidRDefault="0025652E" w:rsidP="0025652E">
      <w:pPr>
        <w:rPr>
          <w:sz w:val="16"/>
          <w:szCs w:val="16"/>
        </w:rPr>
      </w:pPr>
      <w:r w:rsidRPr="0025652E">
        <w:rPr>
          <w:sz w:val="16"/>
          <w:szCs w:val="16"/>
        </w:rPr>
        <w:t>            outOfService = False,</w:t>
      </w:r>
    </w:p>
    <w:p w14:paraId="7A56B498" w14:textId="77777777" w:rsidR="0025652E" w:rsidRPr="0025652E" w:rsidRDefault="0025652E" w:rsidP="0025652E">
      <w:pPr>
        <w:rPr>
          <w:sz w:val="16"/>
          <w:szCs w:val="16"/>
        </w:rPr>
      </w:pPr>
      <w:r w:rsidRPr="0025652E">
        <w:rPr>
          <w:sz w:val="16"/>
          <w:szCs w:val="16"/>
        </w:rPr>
        <w:t>            units = 'noUnits',</w:t>
      </w:r>
    </w:p>
    <w:p w14:paraId="6B5B3383" w14:textId="77777777" w:rsidR="0025652E" w:rsidRPr="0025652E" w:rsidRDefault="0025652E" w:rsidP="0025652E">
      <w:pPr>
        <w:rPr>
          <w:sz w:val="16"/>
          <w:szCs w:val="16"/>
        </w:rPr>
      </w:pPr>
      <w:r w:rsidRPr="0025652E">
        <w:rPr>
          <w:sz w:val="16"/>
          <w:szCs w:val="16"/>
        </w:rPr>
        <w:t>            reliabilityEvaluationInhibit = False,</w:t>
      </w:r>
    </w:p>
    <w:p w14:paraId="24D41204" w14:textId="77777777" w:rsidR="0025652E" w:rsidRPr="0025652E" w:rsidRDefault="0025652E" w:rsidP="0025652E">
      <w:pPr>
        <w:rPr>
          <w:sz w:val="16"/>
          <w:szCs w:val="16"/>
        </w:rPr>
      </w:pPr>
      <w:r w:rsidRPr="0025652E">
        <w:rPr>
          <w:sz w:val="16"/>
          <w:szCs w:val="16"/>
        </w:rPr>
        <w:t>            updateInterval = 1000,</w:t>
      </w:r>
    </w:p>
    <w:p w14:paraId="76C3ECCE" w14:textId="77777777" w:rsidR="0025652E" w:rsidRPr="0025652E" w:rsidRDefault="0025652E" w:rsidP="0025652E">
      <w:pPr>
        <w:rPr>
          <w:sz w:val="16"/>
          <w:szCs w:val="16"/>
        </w:rPr>
      </w:pPr>
      <w:r w:rsidRPr="0025652E">
        <w:rPr>
          <w:sz w:val="16"/>
          <w:szCs w:val="16"/>
        </w:rPr>
        <w:t>            covIncrement = 1.0,</w:t>
      </w:r>
    </w:p>
    <w:p w14:paraId="5560945E" w14:textId="77777777" w:rsidR="0025652E" w:rsidRPr="0025652E" w:rsidRDefault="0025652E" w:rsidP="0025652E">
      <w:pPr>
        <w:rPr>
          <w:sz w:val="16"/>
          <w:szCs w:val="16"/>
        </w:rPr>
      </w:pPr>
      <w:r w:rsidRPr="0025652E">
        <w:rPr>
          <w:sz w:val="16"/>
          <w:szCs w:val="16"/>
        </w:rPr>
        <w:t>            resolution = 0.1,</w:t>
      </w:r>
    </w:p>
    <w:p w14:paraId="7528CBF6" w14:textId="77777777" w:rsidR="0025652E" w:rsidRPr="0025652E" w:rsidRDefault="0025652E" w:rsidP="0025652E">
      <w:pPr>
        <w:rPr>
          <w:sz w:val="16"/>
          <w:szCs w:val="16"/>
        </w:rPr>
      </w:pPr>
      <w:r w:rsidRPr="0025652E">
        <w:rPr>
          <w:sz w:val="16"/>
          <w:szCs w:val="16"/>
        </w:rPr>
        <w:t>            minPresValue = -100.0,</w:t>
      </w:r>
    </w:p>
    <w:p w14:paraId="39259933" w14:textId="77777777" w:rsidR="0025652E" w:rsidRPr="0025652E" w:rsidRDefault="0025652E" w:rsidP="0025652E">
      <w:pPr>
        <w:rPr>
          <w:sz w:val="16"/>
          <w:szCs w:val="16"/>
        </w:rPr>
      </w:pPr>
      <w:r w:rsidRPr="0025652E">
        <w:rPr>
          <w:sz w:val="16"/>
          <w:szCs w:val="16"/>
        </w:rPr>
        <w:t>            maxPresValue = 100.0,</w:t>
      </w:r>
    </w:p>
    <w:p w14:paraId="727304AD" w14:textId="77777777" w:rsidR="0025652E" w:rsidRPr="0025652E" w:rsidRDefault="0025652E" w:rsidP="0025652E">
      <w:pPr>
        <w:rPr>
          <w:sz w:val="16"/>
          <w:szCs w:val="16"/>
        </w:rPr>
      </w:pPr>
      <w:r w:rsidRPr="0025652E">
        <w:rPr>
          <w:sz w:val="16"/>
          <w:szCs w:val="16"/>
        </w:rPr>
        <w:t>            interfaceValue = OptionalReal(real = 1.0),</w:t>
      </w:r>
    </w:p>
    <w:p w14:paraId="4187682B" w14:textId="77777777" w:rsidR="0025652E" w:rsidRPr="0025652E" w:rsidRDefault="0025652E" w:rsidP="0025652E">
      <w:pPr>
        <w:rPr>
          <w:sz w:val="16"/>
          <w:szCs w:val="16"/>
        </w:rPr>
      </w:pPr>
      <w:r w:rsidRPr="0025652E">
        <w:rPr>
          <w:sz w:val="16"/>
          <w:szCs w:val="16"/>
        </w:rPr>
        <w:t>            highLimit = 80.0,</w:t>
      </w:r>
    </w:p>
    <w:p w14:paraId="02B41543" w14:textId="77777777" w:rsidR="0025652E" w:rsidRPr="0025652E" w:rsidRDefault="0025652E" w:rsidP="0025652E">
      <w:pPr>
        <w:rPr>
          <w:sz w:val="16"/>
          <w:szCs w:val="16"/>
        </w:rPr>
      </w:pPr>
      <w:r w:rsidRPr="0025652E">
        <w:rPr>
          <w:sz w:val="16"/>
          <w:szCs w:val="16"/>
        </w:rPr>
        <w:t>            lowLimit = -80.0,</w:t>
      </w:r>
    </w:p>
    <w:p w14:paraId="51A0646F" w14:textId="77777777" w:rsidR="0025652E" w:rsidRPr="0025652E" w:rsidRDefault="0025652E" w:rsidP="0025652E">
      <w:pPr>
        <w:rPr>
          <w:sz w:val="16"/>
          <w:szCs w:val="16"/>
        </w:rPr>
      </w:pPr>
      <w:r w:rsidRPr="0025652E">
        <w:rPr>
          <w:sz w:val="16"/>
          <w:szCs w:val="16"/>
        </w:rPr>
        <w:t>            faultHighLimit = 90.0,</w:t>
      </w:r>
    </w:p>
    <w:p w14:paraId="1139DFE7" w14:textId="77777777" w:rsidR="0025652E" w:rsidRPr="0025652E" w:rsidRDefault="0025652E" w:rsidP="0025652E">
      <w:pPr>
        <w:rPr>
          <w:sz w:val="16"/>
          <w:szCs w:val="16"/>
        </w:rPr>
      </w:pPr>
      <w:r w:rsidRPr="0025652E">
        <w:rPr>
          <w:sz w:val="16"/>
          <w:szCs w:val="16"/>
        </w:rPr>
        <w:lastRenderedPageBreak/>
        <w:t>            faultLowLimit = -90.0,</w:t>
      </w:r>
    </w:p>
    <w:p w14:paraId="744F68C5" w14:textId="77777777" w:rsidR="0025652E" w:rsidRPr="0025652E" w:rsidRDefault="0025652E" w:rsidP="0025652E">
      <w:pPr>
        <w:rPr>
          <w:sz w:val="16"/>
          <w:szCs w:val="16"/>
        </w:rPr>
      </w:pPr>
      <w:r w:rsidRPr="0025652E">
        <w:rPr>
          <w:sz w:val="16"/>
          <w:szCs w:val="16"/>
        </w:rPr>
        <w:t>            timeDelay = 1,</w:t>
      </w:r>
    </w:p>
    <w:p w14:paraId="25735530" w14:textId="77777777" w:rsidR="0025652E" w:rsidRPr="0025652E" w:rsidRDefault="0025652E" w:rsidP="0025652E">
      <w:pPr>
        <w:rPr>
          <w:sz w:val="16"/>
          <w:szCs w:val="16"/>
        </w:rPr>
      </w:pPr>
      <w:r w:rsidRPr="0025652E">
        <w:rPr>
          <w:sz w:val="16"/>
          <w:szCs w:val="16"/>
        </w:rPr>
        <w:t>            notificationClass = 1,</w:t>
      </w:r>
    </w:p>
    <w:p w14:paraId="5497E395" w14:textId="77777777" w:rsidR="0025652E" w:rsidRPr="0025652E" w:rsidRDefault="0025652E" w:rsidP="0025652E">
      <w:pPr>
        <w:rPr>
          <w:sz w:val="16"/>
          <w:szCs w:val="16"/>
        </w:rPr>
      </w:pPr>
      <w:r w:rsidRPr="0025652E">
        <w:rPr>
          <w:sz w:val="16"/>
          <w:szCs w:val="16"/>
        </w:rPr>
        <w:t>            deadband = 0.2,</w:t>
      </w:r>
    </w:p>
    <w:p w14:paraId="6202C077" w14:textId="77777777" w:rsidR="0025652E" w:rsidRPr="0025652E" w:rsidRDefault="0025652E" w:rsidP="0025652E">
      <w:pPr>
        <w:rPr>
          <w:sz w:val="16"/>
          <w:szCs w:val="16"/>
        </w:rPr>
      </w:pPr>
      <w:r w:rsidRPr="0025652E">
        <w:rPr>
          <w:sz w:val="16"/>
          <w:szCs w:val="16"/>
        </w:rPr>
        <w:t>            limitEnable = [1,1],</w:t>
      </w:r>
    </w:p>
    <w:p w14:paraId="1E9E804E" w14:textId="77777777" w:rsidR="0025652E" w:rsidRPr="0025652E" w:rsidRDefault="0025652E" w:rsidP="0025652E">
      <w:pPr>
        <w:rPr>
          <w:sz w:val="16"/>
          <w:szCs w:val="16"/>
        </w:rPr>
      </w:pPr>
      <w:r w:rsidRPr="0025652E">
        <w:rPr>
          <w:sz w:val="16"/>
          <w:szCs w:val="16"/>
        </w:rPr>
        <w:t>            eventEnable = [1,1,1],</w:t>
      </w:r>
    </w:p>
    <w:p w14:paraId="41ACF977" w14:textId="77777777" w:rsidR="0025652E" w:rsidRPr="0025652E" w:rsidRDefault="0025652E" w:rsidP="0025652E">
      <w:pPr>
        <w:rPr>
          <w:sz w:val="16"/>
          <w:szCs w:val="16"/>
        </w:rPr>
      </w:pPr>
      <w:r w:rsidRPr="0025652E">
        <w:rPr>
          <w:sz w:val="16"/>
          <w:szCs w:val="16"/>
        </w:rPr>
        <w:t>            ackedTransitions = [1,1,1],</w:t>
      </w:r>
    </w:p>
    <w:p w14:paraId="23EB2EDC" w14:textId="77777777" w:rsidR="0025652E" w:rsidRPr="0025652E" w:rsidRDefault="0025652E" w:rsidP="0025652E">
      <w:pPr>
        <w:rPr>
          <w:sz w:val="16"/>
          <w:szCs w:val="16"/>
        </w:rPr>
      </w:pPr>
      <w:r w:rsidRPr="0025652E">
        <w:rPr>
          <w:sz w:val="16"/>
          <w:szCs w:val="16"/>
        </w:rPr>
        <w:t>            notifyType = 'alarm',</w:t>
      </w:r>
    </w:p>
    <w:p w14:paraId="10718597" w14:textId="77777777" w:rsidR="0025652E" w:rsidRPr="0025652E" w:rsidRDefault="0025652E" w:rsidP="0025652E">
      <w:pPr>
        <w:rPr>
          <w:sz w:val="16"/>
          <w:szCs w:val="16"/>
        </w:rPr>
      </w:pPr>
      <w:r w:rsidRPr="0025652E">
        <w:rPr>
          <w:sz w:val="16"/>
          <w:szCs w:val="16"/>
        </w:rPr>
        <w:t>            eventMessageTexts = ArrayOf(CharacterString)</w:t>
      </w:r>
    </w:p>
    <w:p w14:paraId="6E1EB942" w14:textId="77777777" w:rsidR="0025652E" w:rsidRPr="0025652E" w:rsidRDefault="0025652E" w:rsidP="0025652E">
      <w:pPr>
        <w:rPr>
          <w:sz w:val="16"/>
          <w:szCs w:val="16"/>
        </w:rPr>
      </w:pPr>
      <w:r w:rsidRPr="0025652E">
        <w:rPr>
          <w:sz w:val="16"/>
          <w:szCs w:val="16"/>
        </w:rPr>
        <w:t>            (</w:t>
      </w:r>
    </w:p>
    <w:p w14:paraId="2BB61D27" w14:textId="77777777" w:rsidR="0025652E" w:rsidRPr="0025652E" w:rsidRDefault="0025652E" w:rsidP="0025652E">
      <w:pPr>
        <w:rPr>
          <w:sz w:val="16"/>
          <w:szCs w:val="16"/>
        </w:rPr>
      </w:pPr>
      <w:r w:rsidRPr="0025652E">
        <w:rPr>
          <w:sz w:val="16"/>
          <w:szCs w:val="16"/>
        </w:rPr>
        <w:t>                [</w:t>
      </w:r>
    </w:p>
    <w:p w14:paraId="04892488" w14:textId="77777777" w:rsidR="0025652E" w:rsidRPr="0025652E" w:rsidRDefault="0025652E" w:rsidP="0025652E">
      <w:pPr>
        <w:rPr>
          <w:sz w:val="16"/>
          <w:szCs w:val="16"/>
        </w:rPr>
      </w:pPr>
      <w:r w:rsidRPr="0025652E">
        <w:rPr>
          <w:sz w:val="16"/>
          <w:szCs w:val="16"/>
        </w:rPr>
        <w:t>                    'OffNormal',</w:t>
      </w:r>
    </w:p>
    <w:p w14:paraId="1C4B3433" w14:textId="77777777" w:rsidR="0025652E" w:rsidRPr="0025652E" w:rsidRDefault="0025652E" w:rsidP="0025652E">
      <w:pPr>
        <w:rPr>
          <w:sz w:val="16"/>
          <w:szCs w:val="16"/>
        </w:rPr>
      </w:pPr>
      <w:r w:rsidRPr="0025652E">
        <w:rPr>
          <w:sz w:val="16"/>
          <w:szCs w:val="16"/>
        </w:rPr>
        <w:t>                    'Fault',</w:t>
      </w:r>
    </w:p>
    <w:p w14:paraId="0C1E4440" w14:textId="77777777" w:rsidR="0025652E" w:rsidRPr="0025652E" w:rsidRDefault="0025652E" w:rsidP="0025652E">
      <w:pPr>
        <w:rPr>
          <w:sz w:val="16"/>
          <w:szCs w:val="16"/>
        </w:rPr>
      </w:pPr>
      <w:r w:rsidRPr="0025652E">
        <w:rPr>
          <w:sz w:val="16"/>
          <w:szCs w:val="16"/>
        </w:rPr>
        <w:t>                    'Normal'</w:t>
      </w:r>
    </w:p>
    <w:p w14:paraId="002CF5D0" w14:textId="77777777" w:rsidR="0025652E" w:rsidRPr="0025652E" w:rsidRDefault="0025652E" w:rsidP="0025652E">
      <w:pPr>
        <w:rPr>
          <w:sz w:val="16"/>
          <w:szCs w:val="16"/>
        </w:rPr>
      </w:pPr>
      <w:r w:rsidRPr="0025652E">
        <w:rPr>
          <w:sz w:val="16"/>
          <w:szCs w:val="16"/>
        </w:rPr>
        <w:t>                ]</w:t>
      </w:r>
    </w:p>
    <w:p w14:paraId="57DEE6A1" w14:textId="77777777" w:rsidR="0025652E" w:rsidRPr="0025652E" w:rsidRDefault="0025652E" w:rsidP="0025652E">
      <w:pPr>
        <w:rPr>
          <w:sz w:val="16"/>
          <w:szCs w:val="16"/>
        </w:rPr>
      </w:pPr>
      <w:r w:rsidRPr="0025652E">
        <w:rPr>
          <w:sz w:val="16"/>
          <w:szCs w:val="16"/>
        </w:rPr>
        <w:t>            ),</w:t>
      </w:r>
    </w:p>
    <w:p w14:paraId="1D42A5EE" w14:textId="77777777" w:rsidR="0025652E" w:rsidRPr="0025652E" w:rsidRDefault="0025652E" w:rsidP="0025652E">
      <w:pPr>
        <w:rPr>
          <w:sz w:val="16"/>
          <w:szCs w:val="16"/>
        </w:rPr>
      </w:pPr>
      <w:r w:rsidRPr="0025652E">
        <w:rPr>
          <w:sz w:val="16"/>
          <w:szCs w:val="16"/>
        </w:rPr>
        <w:t>            eventMessageTextsConfig = ArrayOf(CharacterString)(['','','']),</w:t>
      </w:r>
    </w:p>
    <w:p w14:paraId="20E44B7E" w14:textId="77777777" w:rsidR="0025652E" w:rsidRPr="0025652E" w:rsidRDefault="0025652E" w:rsidP="0025652E">
      <w:pPr>
        <w:rPr>
          <w:sz w:val="16"/>
          <w:szCs w:val="16"/>
        </w:rPr>
      </w:pPr>
      <w:r w:rsidRPr="0025652E">
        <w:rPr>
          <w:sz w:val="16"/>
          <w:szCs w:val="16"/>
        </w:rPr>
        <w:t>            timeDelayNormal = 1,</w:t>
      </w:r>
    </w:p>
    <w:p w14:paraId="7130E4CE" w14:textId="77777777" w:rsidR="0025652E" w:rsidRPr="0025652E" w:rsidRDefault="0025652E" w:rsidP="0025652E">
      <w:pPr>
        <w:rPr>
          <w:sz w:val="16"/>
          <w:szCs w:val="16"/>
        </w:rPr>
      </w:pPr>
      <w:r w:rsidRPr="0025652E">
        <w:rPr>
          <w:sz w:val="16"/>
          <w:szCs w:val="16"/>
        </w:rPr>
        <w:t>            eventDetectionEnable = True,</w:t>
      </w:r>
    </w:p>
    <w:p w14:paraId="7BC6B056" w14:textId="77777777" w:rsidR="0025652E" w:rsidRPr="0025652E" w:rsidRDefault="0025652E" w:rsidP="0025652E">
      <w:pPr>
        <w:rPr>
          <w:sz w:val="16"/>
          <w:szCs w:val="16"/>
        </w:rPr>
      </w:pPr>
      <w:r w:rsidRPr="0025652E">
        <w:rPr>
          <w:sz w:val="16"/>
          <w:szCs w:val="16"/>
        </w:rPr>
        <w:t>            eventAlgorithmInhibit = False,</w:t>
      </w:r>
    </w:p>
    <w:p w14:paraId="1067DD0A" w14:textId="77777777" w:rsidR="0025652E" w:rsidRPr="0025652E" w:rsidRDefault="0025652E" w:rsidP="0025652E">
      <w:pPr>
        <w:rPr>
          <w:sz w:val="16"/>
          <w:szCs w:val="16"/>
        </w:rPr>
      </w:pPr>
      <w:r w:rsidRPr="0025652E">
        <w:rPr>
          <w:sz w:val="16"/>
          <w:szCs w:val="16"/>
        </w:rPr>
        <w:t>            eventAlgorithmInhibitRef = ObjectPropertyReference(</w:t>
      </w:r>
    </w:p>
    <w:p w14:paraId="7B977D9B" w14:textId="77777777" w:rsidR="0025652E" w:rsidRPr="0025652E" w:rsidRDefault="0025652E" w:rsidP="0025652E">
      <w:pPr>
        <w:rPr>
          <w:sz w:val="16"/>
          <w:szCs w:val="16"/>
        </w:rPr>
      </w:pPr>
      <w:r w:rsidRPr="0025652E">
        <w:rPr>
          <w:sz w:val="16"/>
          <w:szCs w:val="16"/>
        </w:rPr>
        <w:t>                objectIdentifier = ("binaryOutput", 1),</w:t>
      </w:r>
    </w:p>
    <w:p w14:paraId="7DBA8D41" w14:textId="77777777" w:rsidR="0025652E" w:rsidRPr="0025652E" w:rsidRDefault="0025652E" w:rsidP="0025652E">
      <w:pPr>
        <w:rPr>
          <w:sz w:val="16"/>
          <w:szCs w:val="16"/>
        </w:rPr>
      </w:pPr>
      <w:r w:rsidRPr="0025652E">
        <w:rPr>
          <w:sz w:val="16"/>
          <w:szCs w:val="16"/>
        </w:rPr>
        <w:t>                propertyIdentifier = PropertyIdentifier('activeText'),</w:t>
      </w:r>
    </w:p>
    <w:p w14:paraId="78C9F0D1" w14:textId="77777777" w:rsidR="0025652E" w:rsidRPr="0025652E" w:rsidRDefault="0025652E" w:rsidP="0025652E">
      <w:pPr>
        <w:rPr>
          <w:sz w:val="16"/>
          <w:szCs w:val="16"/>
        </w:rPr>
      </w:pPr>
      <w:r w:rsidRPr="0025652E">
        <w:rPr>
          <w:sz w:val="16"/>
          <w:szCs w:val="16"/>
        </w:rPr>
        <w:t>                propertyArrayIndex = 0</w:t>
      </w:r>
    </w:p>
    <w:p w14:paraId="76288C04" w14:textId="77777777" w:rsidR="0025652E" w:rsidRPr="0025652E" w:rsidRDefault="0025652E" w:rsidP="0025652E">
      <w:pPr>
        <w:rPr>
          <w:sz w:val="16"/>
          <w:szCs w:val="16"/>
        </w:rPr>
      </w:pPr>
      <w:r w:rsidRPr="0025652E">
        <w:rPr>
          <w:sz w:val="16"/>
          <w:szCs w:val="16"/>
        </w:rPr>
        <w:t>            ),</w:t>
      </w:r>
    </w:p>
    <w:p w14:paraId="7AA5102D" w14:textId="77777777" w:rsidR="00CD50EC" w:rsidRPr="00CD50EC" w:rsidRDefault="0025652E" w:rsidP="00CD50EC">
      <w:pPr>
        <w:rPr>
          <w:sz w:val="16"/>
          <w:szCs w:val="16"/>
        </w:rPr>
      </w:pPr>
      <w:r w:rsidRPr="0025652E">
        <w:rPr>
          <w:sz w:val="16"/>
          <w:szCs w:val="16"/>
        </w:rPr>
        <w:t xml:space="preserve">            eventTimeStamps = </w:t>
      </w:r>
      <w:r w:rsidR="00CD50EC" w:rsidRPr="00CD50EC">
        <w:rPr>
          <w:sz w:val="16"/>
          <w:szCs w:val="16"/>
        </w:rPr>
        <w:t>ArrayOf(TimeStamp)([TimeStamp(dateTime=DateTime(date=Date(), time=Time())) for i in range(3)]),</w:t>
      </w:r>
    </w:p>
    <w:p w14:paraId="57167843" w14:textId="296A9AFD" w:rsidR="0025652E" w:rsidRPr="0025652E" w:rsidRDefault="0025652E" w:rsidP="00CD50EC">
      <w:pPr>
        <w:rPr>
          <w:sz w:val="16"/>
          <w:szCs w:val="16"/>
        </w:rPr>
      </w:pPr>
      <w:r w:rsidRPr="0025652E">
        <w:rPr>
          <w:sz w:val="16"/>
          <w:szCs w:val="16"/>
        </w:rPr>
        <w:t>        ))]</w:t>
      </w:r>
    </w:p>
    <w:p w14:paraId="14109475" w14:textId="77777777" w:rsidR="0025652E" w:rsidRPr="0025652E" w:rsidRDefault="0025652E" w:rsidP="0025652E">
      <w:pPr>
        <w:rPr>
          <w:sz w:val="16"/>
          <w:szCs w:val="16"/>
        </w:rPr>
      </w:pPr>
      <w:r w:rsidRPr="0025652E">
        <w:rPr>
          <w:sz w:val="16"/>
          <w:szCs w:val="16"/>
        </w:rPr>
        <w:t>    ),</w:t>
      </w:r>
    </w:p>
    <w:p w14:paraId="5B1C187B" w14:textId="77777777" w:rsidR="0025652E" w:rsidRPr="0025652E" w:rsidRDefault="0025652E" w:rsidP="0025652E">
      <w:pPr>
        <w:rPr>
          <w:sz w:val="16"/>
          <w:szCs w:val="16"/>
        </w:rPr>
      </w:pPr>
      <w:r w:rsidRPr="0025652E">
        <w:rPr>
          <w:sz w:val="16"/>
          <w:szCs w:val="16"/>
        </w:rPr>
        <w:t>]</w:t>
      </w:r>
    </w:p>
    <w:p w14:paraId="1C7917C5" w14:textId="77777777" w:rsidR="0025652E" w:rsidRDefault="0025652E" w:rsidP="0025652E"/>
    <w:p w14:paraId="60CE39E4" w14:textId="437B163C" w:rsidR="00B87706" w:rsidRDefault="00B87706" w:rsidP="00B87706">
      <w:pPr>
        <w:pStyle w:val="Heading1"/>
        <w:numPr>
          <w:ilvl w:val="0"/>
          <w:numId w:val="1"/>
        </w:numPr>
      </w:pPr>
      <w:r>
        <w:t>Testing</w:t>
      </w:r>
    </w:p>
    <w:p w14:paraId="769B4BF8" w14:textId="77777777" w:rsidR="00B87706" w:rsidRDefault="00B87706" w:rsidP="0025652E"/>
    <w:p w14:paraId="26A9FF16" w14:textId="77777777" w:rsidR="00B87706" w:rsidRDefault="00B87706" w:rsidP="0025652E"/>
    <w:p w14:paraId="76846C4B" w14:textId="4CC51B86" w:rsidR="00B87706" w:rsidRDefault="00B87706">
      <w:pPr>
        <w:pStyle w:val="ListParagraph"/>
        <w:numPr>
          <w:ilvl w:val="0"/>
          <w:numId w:val="14"/>
        </w:numPr>
      </w:pPr>
      <w:r>
        <w:t>Create Object</w:t>
      </w:r>
    </w:p>
    <w:p w14:paraId="0EBF7A10" w14:textId="697FEE89" w:rsidR="00B87706" w:rsidRDefault="00B87706" w:rsidP="00B87706">
      <w:r>
        <w:t>The BACpypes simulator is capable of handling the CreateObject service, documented in the spec in section 15.3.</w:t>
      </w:r>
    </w:p>
    <w:p w14:paraId="4A726C8D" w14:textId="275138F9" w:rsidR="009B0239" w:rsidRDefault="009B0239">
      <w:pPr>
        <w:pStyle w:val="ListParagraph"/>
        <w:numPr>
          <w:ilvl w:val="0"/>
          <w:numId w:val="3"/>
        </w:numPr>
      </w:pPr>
      <w:r>
        <w:t>CreateObject with an ObjectType of analog-input with an object-name will attempt to create the object</w:t>
      </w:r>
    </w:p>
    <w:p w14:paraId="0AB33A68" w14:textId="736ED442" w:rsidR="009B0239" w:rsidRDefault="009B0239">
      <w:pPr>
        <w:pStyle w:val="ListParagraph"/>
        <w:numPr>
          <w:ilvl w:val="1"/>
          <w:numId w:val="3"/>
        </w:numPr>
      </w:pPr>
      <w:r>
        <w:t>It will fail if an object with this name already exists</w:t>
      </w:r>
    </w:p>
    <w:p w14:paraId="2600FFB3" w14:textId="77777777" w:rsidR="0088355A" w:rsidRDefault="0088355A">
      <w:pPr>
        <w:pStyle w:val="ListParagraph"/>
        <w:numPr>
          <w:ilvl w:val="1"/>
          <w:numId w:val="3"/>
        </w:numPr>
      </w:pPr>
      <w:r>
        <w:t>An error will be sent if the name is duplicated of ‘First failed element number (0)’</w:t>
      </w:r>
    </w:p>
    <w:p w14:paraId="0F5E3E09" w14:textId="77777777" w:rsidR="0088355A" w:rsidRDefault="0088355A">
      <w:pPr>
        <w:pStyle w:val="ListParagraph"/>
        <w:numPr>
          <w:ilvl w:val="1"/>
          <w:numId w:val="3"/>
        </w:numPr>
      </w:pPr>
      <w:r>
        <w:t>From the spec:</w:t>
      </w:r>
    </w:p>
    <w:p w14:paraId="2D7EA81A" w14:textId="77777777" w:rsidR="0088355A" w:rsidRDefault="0088355A" w:rsidP="0088355A">
      <w:pPr>
        <w:autoSpaceDE w:val="0"/>
        <w:autoSpaceDN w:val="0"/>
        <w:adjustRightInd w:val="0"/>
        <w:ind w:left="1800"/>
        <w:rPr>
          <w:rFonts w:ascii="TimesNewRomanPS-BoldMT" w:hAnsi="TimesNewRomanPS-BoldMT" w:cs="TimesNewRomanPS-BoldMT"/>
          <w:b/>
          <w:bCs/>
          <w:sz w:val="20"/>
          <w:szCs w:val="20"/>
          <w14:ligatures w14:val="none"/>
        </w:rPr>
      </w:pPr>
      <w:r>
        <w:rPr>
          <w:rFonts w:ascii="TimesNewRomanPS-BoldMT" w:hAnsi="TimesNewRomanPS-BoldMT" w:cs="TimesNewRomanPS-BoldMT"/>
          <w:b/>
          <w:bCs/>
          <w:sz w:val="20"/>
          <w:szCs w:val="20"/>
          <w14:ligatures w14:val="none"/>
        </w:rPr>
        <w:t>First Failed Element Number</w:t>
      </w:r>
    </w:p>
    <w:p w14:paraId="2290BF20" w14:textId="3C1CAA19" w:rsidR="0088355A" w:rsidRDefault="0088355A" w:rsidP="0088355A">
      <w:pPr>
        <w:autoSpaceDE w:val="0"/>
        <w:autoSpaceDN w:val="0"/>
        <w:adjustRightInd w:val="0"/>
        <w:ind w:left="1800"/>
      </w:pPr>
      <w:r>
        <w:rPr>
          <w:rFonts w:ascii="TimesNewRomanPSMT" w:hAnsi="TimesNewRomanPSMT" w:cs="TimesNewRomanPSMT"/>
          <w:sz w:val="20"/>
          <w:szCs w:val="20"/>
          <w14:ligatures w14:val="none"/>
        </w:rPr>
        <w:t>This parameter, of type Unsigned, shall convey the numerical position, starting at 1, of the offending 'Initial Value' in the 'List of Initial Values' parameter received in the request. If the request is considered invalid for reasons other than the 'List of Initial Values' parameter, the 'First Failed Element Number' shall be equal to zero.</w:t>
      </w:r>
    </w:p>
    <w:p w14:paraId="52432B6A" w14:textId="246C6C9A" w:rsidR="009B0239" w:rsidRDefault="009B0239">
      <w:pPr>
        <w:pStyle w:val="ListParagraph"/>
        <w:numPr>
          <w:ilvl w:val="0"/>
          <w:numId w:val="3"/>
        </w:numPr>
      </w:pPr>
      <w:r>
        <w:t>CreateObject with an ObjectType of analog-input without an object-name section will attempt to create the object</w:t>
      </w:r>
    </w:p>
    <w:p w14:paraId="1AC4CAA6" w14:textId="4E046284" w:rsidR="0088355A" w:rsidRDefault="0088355A">
      <w:pPr>
        <w:pStyle w:val="ListParagraph"/>
        <w:numPr>
          <w:ilvl w:val="1"/>
          <w:numId w:val="3"/>
        </w:numPr>
      </w:pPr>
      <w:r>
        <w:t>The BACpypes code will reach CreateObject in the createdeleteobject.py script</w:t>
      </w:r>
    </w:p>
    <w:p w14:paraId="7908556D" w14:textId="578263F8" w:rsidR="00B87706" w:rsidRDefault="0088355A">
      <w:pPr>
        <w:pStyle w:val="ListParagraph"/>
        <w:numPr>
          <w:ilvl w:val="1"/>
          <w:numId w:val="3"/>
        </w:numPr>
      </w:pPr>
      <w:r>
        <w:t>It will the call make_object_id in order to make a unique name</w:t>
      </w:r>
    </w:p>
    <w:p w14:paraId="46022A4C" w14:textId="77777777" w:rsidR="0088355A" w:rsidRDefault="0088355A" w:rsidP="00B87706"/>
    <w:p w14:paraId="374FC126" w14:textId="7ADB20BF" w:rsidR="00F54925" w:rsidRDefault="00F54925" w:rsidP="00F54925">
      <w:pPr>
        <w:pStyle w:val="Heading1"/>
        <w:numPr>
          <w:ilvl w:val="0"/>
          <w:numId w:val="1"/>
        </w:numPr>
      </w:pPr>
      <w:r>
        <w:t>Python Useful Functions</w:t>
      </w:r>
    </w:p>
    <w:p w14:paraId="40E4D3EB" w14:textId="77777777" w:rsidR="00F54925" w:rsidRDefault="00F54925" w:rsidP="00B87706"/>
    <w:p w14:paraId="6FD7D1E6" w14:textId="0015E216" w:rsidR="00F54925" w:rsidRDefault="00F54925" w:rsidP="00F54925">
      <w:pPr>
        <w:pStyle w:val="ListParagraph"/>
        <w:numPr>
          <w:ilvl w:val="0"/>
          <w:numId w:val="19"/>
        </w:numPr>
      </w:pPr>
      <w:r>
        <w:t>issubclass</w:t>
      </w:r>
    </w:p>
    <w:p w14:paraId="0C93A763" w14:textId="48C83721" w:rsidR="00F54925" w:rsidRDefault="00F54925" w:rsidP="00F54925">
      <w:pPr>
        <w:pStyle w:val="ListParagraph"/>
        <w:numPr>
          <w:ilvl w:val="1"/>
          <w:numId w:val="19"/>
        </w:numPr>
      </w:pPr>
      <w:r>
        <w:t>This is used to check if a class is derived from another class</w:t>
      </w:r>
    </w:p>
    <w:p w14:paraId="19C0C60D" w14:textId="5CE54C6B" w:rsidR="00F54925" w:rsidRDefault="00F54925" w:rsidP="00F54925">
      <w:pPr>
        <w:pStyle w:val="ListParagraph"/>
        <w:numPr>
          <w:ilvl w:val="1"/>
          <w:numId w:val="19"/>
        </w:numPr>
      </w:pPr>
      <w:r>
        <w:t>In the decoding of BACnet, this is used a lot</w:t>
      </w:r>
    </w:p>
    <w:p w14:paraId="2B2E9F9A" w14:textId="77777777" w:rsidR="00F54925" w:rsidRDefault="00F54925" w:rsidP="00F54925"/>
    <w:p w14:paraId="72C64BE4" w14:textId="77777777" w:rsidR="00F54925" w:rsidRPr="00F54925" w:rsidRDefault="00F54925" w:rsidP="00F54925">
      <w:pPr>
        <w:ind w:left="720"/>
        <w:rPr>
          <w:sz w:val="16"/>
          <w:szCs w:val="16"/>
        </w:rPr>
      </w:pPr>
      <w:r w:rsidRPr="00F54925">
        <w:rPr>
          <w:sz w:val="16"/>
          <w:szCs w:val="16"/>
        </w:rPr>
        <w:t>            datatype = obj.get_datatype(apdu.propertyIdentifier)</w:t>
      </w:r>
    </w:p>
    <w:p w14:paraId="3C5A5CD8" w14:textId="77777777" w:rsidR="00F54925" w:rsidRPr="00F54925" w:rsidRDefault="00F54925" w:rsidP="00F54925">
      <w:pPr>
        <w:ind w:left="720"/>
        <w:rPr>
          <w:sz w:val="16"/>
          <w:szCs w:val="16"/>
        </w:rPr>
      </w:pPr>
      <w:r w:rsidRPr="00F54925">
        <w:rPr>
          <w:sz w:val="16"/>
          <w:szCs w:val="16"/>
        </w:rPr>
        <w:lastRenderedPageBreak/>
        <w:t>            if _debug: ReadWritePropertyServices._debug("    - datatype: %r", datatype)</w:t>
      </w:r>
    </w:p>
    <w:p w14:paraId="71A89D69" w14:textId="77777777" w:rsidR="00F54925" w:rsidRPr="00F54925" w:rsidRDefault="00F54925" w:rsidP="00F54925">
      <w:pPr>
        <w:ind w:left="720"/>
        <w:rPr>
          <w:sz w:val="16"/>
          <w:szCs w:val="16"/>
        </w:rPr>
      </w:pPr>
    </w:p>
    <w:p w14:paraId="6CABC844" w14:textId="77777777" w:rsidR="00F54925" w:rsidRPr="00F54925" w:rsidRDefault="00F54925" w:rsidP="00F54925">
      <w:pPr>
        <w:ind w:left="720"/>
        <w:rPr>
          <w:sz w:val="16"/>
          <w:szCs w:val="16"/>
        </w:rPr>
      </w:pPr>
      <w:r w:rsidRPr="00F54925">
        <w:rPr>
          <w:sz w:val="16"/>
          <w:szCs w:val="16"/>
        </w:rPr>
        <w:t>            # get the value</w:t>
      </w:r>
    </w:p>
    <w:p w14:paraId="152ED41D" w14:textId="77777777" w:rsidR="00F54925" w:rsidRPr="00F54925" w:rsidRDefault="00F54925" w:rsidP="00F54925">
      <w:pPr>
        <w:ind w:left="720"/>
        <w:rPr>
          <w:sz w:val="16"/>
          <w:szCs w:val="16"/>
        </w:rPr>
      </w:pPr>
      <w:r w:rsidRPr="00F54925">
        <w:rPr>
          <w:sz w:val="16"/>
          <w:szCs w:val="16"/>
        </w:rPr>
        <w:t>            value = obj.ReadProperty(apdu.propertyIdentifier, apdu.propertyArrayIndex)</w:t>
      </w:r>
    </w:p>
    <w:p w14:paraId="408C164E" w14:textId="77777777" w:rsidR="00F54925" w:rsidRPr="00F54925" w:rsidRDefault="00F54925" w:rsidP="00F54925">
      <w:pPr>
        <w:ind w:left="720"/>
        <w:rPr>
          <w:sz w:val="16"/>
          <w:szCs w:val="16"/>
        </w:rPr>
      </w:pPr>
      <w:r w:rsidRPr="00F54925">
        <w:rPr>
          <w:sz w:val="16"/>
          <w:szCs w:val="16"/>
        </w:rPr>
        <w:t>            if _debug: ReadWritePropertyServices._debug("    - value: %r", value)</w:t>
      </w:r>
    </w:p>
    <w:p w14:paraId="594089E6" w14:textId="77777777" w:rsidR="00F54925" w:rsidRPr="00F54925" w:rsidRDefault="00F54925" w:rsidP="00F54925">
      <w:pPr>
        <w:ind w:left="720"/>
        <w:rPr>
          <w:sz w:val="16"/>
          <w:szCs w:val="16"/>
        </w:rPr>
      </w:pPr>
      <w:r w:rsidRPr="00F54925">
        <w:rPr>
          <w:sz w:val="16"/>
          <w:szCs w:val="16"/>
        </w:rPr>
        <w:t>            if value is None:</w:t>
      </w:r>
    </w:p>
    <w:p w14:paraId="1BF7150C" w14:textId="77777777" w:rsidR="00F54925" w:rsidRPr="00F54925" w:rsidRDefault="00F54925" w:rsidP="00F54925">
      <w:pPr>
        <w:ind w:left="720"/>
        <w:rPr>
          <w:sz w:val="16"/>
          <w:szCs w:val="16"/>
        </w:rPr>
      </w:pPr>
      <w:r w:rsidRPr="00F54925">
        <w:rPr>
          <w:sz w:val="16"/>
          <w:szCs w:val="16"/>
        </w:rPr>
        <w:t>                raise PropertyError(apdu.propertyIdentifier)</w:t>
      </w:r>
    </w:p>
    <w:p w14:paraId="70EF34B0" w14:textId="77777777" w:rsidR="00F54925" w:rsidRPr="00F54925" w:rsidRDefault="00F54925" w:rsidP="00F54925">
      <w:pPr>
        <w:ind w:left="720"/>
        <w:rPr>
          <w:sz w:val="16"/>
          <w:szCs w:val="16"/>
        </w:rPr>
      </w:pPr>
    </w:p>
    <w:p w14:paraId="23C54125" w14:textId="77777777" w:rsidR="00F54925" w:rsidRPr="00F54925" w:rsidRDefault="00F54925" w:rsidP="00F54925">
      <w:pPr>
        <w:ind w:left="720"/>
        <w:rPr>
          <w:sz w:val="16"/>
          <w:szCs w:val="16"/>
        </w:rPr>
      </w:pPr>
      <w:r w:rsidRPr="00F54925">
        <w:rPr>
          <w:sz w:val="16"/>
          <w:szCs w:val="16"/>
        </w:rPr>
        <w:t>            # change atomic values into something encodeable</w:t>
      </w:r>
    </w:p>
    <w:p w14:paraId="6160EFFF" w14:textId="77777777" w:rsidR="00F54925" w:rsidRPr="00F54925" w:rsidRDefault="00F54925" w:rsidP="00F54925">
      <w:pPr>
        <w:ind w:left="720"/>
        <w:rPr>
          <w:sz w:val="16"/>
          <w:szCs w:val="16"/>
        </w:rPr>
      </w:pPr>
      <w:r w:rsidRPr="00F54925">
        <w:rPr>
          <w:sz w:val="16"/>
          <w:szCs w:val="16"/>
        </w:rPr>
        <w:t>            if issubclass(datatype, Atomic) or (issubclass(datatype, (Array, List)) and isinstance(value, list)):</w:t>
      </w:r>
    </w:p>
    <w:p w14:paraId="5EE3F562" w14:textId="77777777" w:rsidR="00F54925" w:rsidRPr="00F54925" w:rsidRDefault="00F54925" w:rsidP="00F54925">
      <w:pPr>
        <w:ind w:left="720"/>
        <w:rPr>
          <w:sz w:val="16"/>
          <w:szCs w:val="16"/>
        </w:rPr>
      </w:pPr>
      <w:r w:rsidRPr="00F54925">
        <w:rPr>
          <w:sz w:val="16"/>
          <w:szCs w:val="16"/>
        </w:rPr>
        <w:t>                value = datatype(value)</w:t>
      </w:r>
    </w:p>
    <w:p w14:paraId="6A499215" w14:textId="77777777" w:rsidR="00F54925" w:rsidRPr="00F54925" w:rsidRDefault="00F54925" w:rsidP="00F54925">
      <w:pPr>
        <w:ind w:left="720"/>
        <w:rPr>
          <w:sz w:val="16"/>
          <w:szCs w:val="16"/>
        </w:rPr>
      </w:pPr>
      <w:r w:rsidRPr="00F54925">
        <w:rPr>
          <w:sz w:val="16"/>
          <w:szCs w:val="16"/>
        </w:rPr>
        <w:t>            elif issubclass(datatype, Array) and (apdu.propertyArrayIndex is not None):</w:t>
      </w:r>
    </w:p>
    <w:p w14:paraId="23761589" w14:textId="77777777" w:rsidR="00F54925" w:rsidRPr="00F54925" w:rsidRDefault="00F54925" w:rsidP="00F54925">
      <w:pPr>
        <w:ind w:left="720"/>
        <w:rPr>
          <w:sz w:val="16"/>
          <w:szCs w:val="16"/>
        </w:rPr>
      </w:pPr>
      <w:r w:rsidRPr="00F54925">
        <w:rPr>
          <w:sz w:val="16"/>
          <w:szCs w:val="16"/>
        </w:rPr>
        <w:t>                if apdu.propertyArrayIndex == 0:</w:t>
      </w:r>
    </w:p>
    <w:p w14:paraId="0424DD73" w14:textId="77777777" w:rsidR="00F54925" w:rsidRPr="00F54925" w:rsidRDefault="00F54925" w:rsidP="00F54925">
      <w:pPr>
        <w:ind w:left="720"/>
        <w:rPr>
          <w:sz w:val="16"/>
          <w:szCs w:val="16"/>
        </w:rPr>
      </w:pPr>
      <w:r w:rsidRPr="00F54925">
        <w:rPr>
          <w:sz w:val="16"/>
          <w:szCs w:val="16"/>
        </w:rPr>
        <w:t xml:space="preserve">                    if ( (apdu.propertyIdentifier == 'stateText') or </w:t>
      </w:r>
    </w:p>
    <w:p w14:paraId="15502C7E" w14:textId="77777777" w:rsidR="00F54925" w:rsidRPr="00F54925" w:rsidRDefault="00F54925" w:rsidP="00F54925">
      <w:pPr>
        <w:ind w:left="720"/>
        <w:rPr>
          <w:sz w:val="16"/>
          <w:szCs w:val="16"/>
        </w:rPr>
      </w:pPr>
      <w:r w:rsidRPr="00F54925">
        <w:rPr>
          <w:sz w:val="16"/>
          <w:szCs w:val="16"/>
        </w:rPr>
        <w:t>                         (apdu.propertyIdentifier == 'shedLevelDescriptions')):</w:t>
      </w:r>
    </w:p>
    <w:p w14:paraId="3FC79B97" w14:textId="77777777" w:rsidR="00F54925" w:rsidRPr="00F54925" w:rsidRDefault="00F54925" w:rsidP="00F54925">
      <w:pPr>
        <w:ind w:left="720"/>
        <w:rPr>
          <w:sz w:val="16"/>
          <w:szCs w:val="16"/>
        </w:rPr>
      </w:pPr>
      <w:r w:rsidRPr="00F54925">
        <w:rPr>
          <w:sz w:val="16"/>
          <w:szCs w:val="16"/>
        </w:rPr>
        <w:t>                        value = CharacterString(value)</w:t>
      </w:r>
    </w:p>
    <w:p w14:paraId="67A8C413" w14:textId="77777777" w:rsidR="00F54925" w:rsidRPr="00F54925" w:rsidRDefault="00F54925" w:rsidP="00F54925">
      <w:pPr>
        <w:ind w:left="720"/>
        <w:rPr>
          <w:sz w:val="16"/>
          <w:szCs w:val="16"/>
        </w:rPr>
      </w:pPr>
      <w:r w:rsidRPr="00F54925">
        <w:rPr>
          <w:sz w:val="16"/>
          <w:szCs w:val="16"/>
        </w:rPr>
        <w:t>                    elif (apdu.propertyIdentifier == 'exceptionSchedule'):</w:t>
      </w:r>
    </w:p>
    <w:p w14:paraId="5076ED09" w14:textId="77777777" w:rsidR="00F54925" w:rsidRPr="00F54925" w:rsidRDefault="00F54925" w:rsidP="00F54925">
      <w:pPr>
        <w:ind w:left="720"/>
        <w:rPr>
          <w:sz w:val="16"/>
          <w:szCs w:val="16"/>
        </w:rPr>
      </w:pPr>
      <w:r w:rsidRPr="00F54925">
        <w:rPr>
          <w:sz w:val="16"/>
          <w:szCs w:val="16"/>
        </w:rPr>
        <w:t>                        value = datatype.subtype(value)</w:t>
      </w:r>
    </w:p>
    <w:p w14:paraId="5ED3D1C8" w14:textId="77777777" w:rsidR="00F54925" w:rsidRDefault="00F54925" w:rsidP="00F54925"/>
    <w:p w14:paraId="48293D60" w14:textId="77777777" w:rsidR="00F54925" w:rsidRDefault="00F54925" w:rsidP="00F54925">
      <w:r>
        <w:tab/>
        <w:t xml:space="preserve">Ex… </w:t>
      </w:r>
    </w:p>
    <w:p w14:paraId="48974805" w14:textId="2DC9CD41" w:rsidR="00F54925" w:rsidRDefault="00F54925" w:rsidP="00F54925">
      <w:pPr>
        <w:ind w:firstLine="720"/>
      </w:pPr>
      <w:r>
        <w:t>obj = bacpypes.object.ScheduleObject</w:t>
      </w:r>
    </w:p>
    <w:p w14:paraId="6AADE518" w14:textId="035AE309" w:rsidR="00F54925" w:rsidRDefault="00F54925" w:rsidP="00F54925">
      <w:pPr>
        <w:ind w:firstLine="720"/>
      </w:pPr>
      <w:r>
        <w:t>apdu.propertyIdentifier = ‘exceptionSchedule’</w:t>
      </w:r>
    </w:p>
    <w:p w14:paraId="209F51AF" w14:textId="0EDDB6C5" w:rsidR="00F54925" w:rsidRDefault="00F54925" w:rsidP="00F54925">
      <w:pPr>
        <w:ind w:firstLine="720"/>
      </w:pPr>
      <w:r>
        <w:t>datatype  = bacpypes.constructeddata.ArrayOf(SpecialEvent)</w:t>
      </w:r>
    </w:p>
    <w:p w14:paraId="6D10B516" w14:textId="77777777" w:rsidR="00F54925" w:rsidRDefault="00F54925" w:rsidP="00F54925">
      <w:pPr>
        <w:ind w:firstLine="720"/>
      </w:pPr>
      <w:r>
        <w:t>datatype.subtype = bacpypes.basetypes.SpecialEvent</w:t>
      </w:r>
    </w:p>
    <w:p w14:paraId="63A34EC9" w14:textId="77777777" w:rsidR="00F54925" w:rsidRDefault="00F54925" w:rsidP="00F54925">
      <w:pPr>
        <w:ind w:firstLine="720"/>
      </w:pPr>
    </w:p>
    <w:p w14:paraId="5CCEECE6" w14:textId="4C6966ED" w:rsidR="00F54925" w:rsidRDefault="00F54925" w:rsidP="00F54925">
      <w:pPr>
        <w:ind w:firstLine="720"/>
      </w:pPr>
      <w:r>
        <w:t>issubclass(datatype, Array) = true</w:t>
      </w:r>
    </w:p>
    <w:p w14:paraId="11ED6FE1" w14:textId="77777777" w:rsidR="00F54925" w:rsidRDefault="00F54925" w:rsidP="00F54925">
      <w:pPr>
        <w:ind w:firstLine="720"/>
      </w:pPr>
    </w:p>
    <w:p w14:paraId="5F964D0E" w14:textId="00637696" w:rsidR="00F54925" w:rsidRDefault="00F54925" w:rsidP="00F54925">
      <w:pPr>
        <w:ind w:firstLine="720"/>
      </w:pPr>
      <w:r>
        <w:t>// The ArrayOf() class has a member called subtype, which defaults to None</w:t>
      </w:r>
    </w:p>
    <w:p w14:paraId="141D7E7C" w14:textId="77777777" w:rsidR="00F54925" w:rsidRDefault="00F54925" w:rsidP="00F54925"/>
    <w:p w14:paraId="6DCC0670" w14:textId="77777777" w:rsidR="00F54925" w:rsidRDefault="00F54925" w:rsidP="00B87706"/>
    <w:p w14:paraId="251E4628" w14:textId="705549EC" w:rsidR="00BC42FA" w:rsidRDefault="00F552DF" w:rsidP="00BC42FA">
      <w:pPr>
        <w:pStyle w:val="Heading1"/>
        <w:numPr>
          <w:ilvl w:val="0"/>
          <w:numId w:val="1"/>
        </w:numPr>
      </w:pPr>
      <w:r>
        <w:t>Troubleshooting</w:t>
      </w:r>
    </w:p>
    <w:p w14:paraId="3CB3F1FB" w14:textId="77777777" w:rsidR="00BC42FA" w:rsidRDefault="00BC42FA" w:rsidP="0025652E"/>
    <w:p w14:paraId="4D0B374A" w14:textId="495B4752" w:rsidR="00BC42FA" w:rsidRDefault="00BC42FA">
      <w:pPr>
        <w:pStyle w:val="ListParagraph"/>
        <w:numPr>
          <w:ilvl w:val="0"/>
          <w:numId w:val="13"/>
        </w:numPr>
      </w:pPr>
      <w:r>
        <w:t>The Artifact directory will not update</w:t>
      </w:r>
    </w:p>
    <w:p w14:paraId="3037634E" w14:textId="77777777" w:rsidR="00BC42FA" w:rsidRDefault="00BC42FA">
      <w:pPr>
        <w:pStyle w:val="ListParagraph"/>
        <w:numPr>
          <w:ilvl w:val="1"/>
          <w:numId w:val="13"/>
        </w:numPr>
      </w:pPr>
      <w:r>
        <w:t>./nspbuild.exe config nspclients</w:t>
      </w:r>
    </w:p>
    <w:p w14:paraId="2E435B9A" w14:textId="77777777" w:rsidR="00BC42FA" w:rsidRDefault="00BC42FA">
      <w:pPr>
        <w:pStyle w:val="ListParagraph"/>
        <w:numPr>
          <w:ilvl w:val="1"/>
          <w:numId w:val="13"/>
        </w:numPr>
      </w:pPr>
      <w:r>
        <w:t>If</w:t>
      </w:r>
      <w:r w:rsidRPr="00BC42FA">
        <w:t xml:space="preserve"> you have edited files that are symlinked to the artifactory download cache</w:t>
      </w:r>
      <w:r>
        <w:t>, then</w:t>
      </w:r>
      <w:r w:rsidRPr="00BC42FA">
        <w:t xml:space="preserve"> runnin</w:t>
      </w:r>
      <w:r>
        <w:t>g</w:t>
      </w:r>
      <w:r w:rsidRPr="00BC42FA">
        <w:t xml:space="preserve"> config will not help since the cached files are now containing your edits</w:t>
      </w:r>
    </w:p>
    <w:p w14:paraId="26619A5D" w14:textId="37099872" w:rsidR="00BC42FA" w:rsidRDefault="00BC42FA">
      <w:pPr>
        <w:pStyle w:val="ListParagraph"/>
        <w:numPr>
          <w:ilvl w:val="1"/>
          <w:numId w:val="13"/>
        </w:numPr>
      </w:pPr>
      <w:r>
        <w:t>If this occurs, then d</w:t>
      </w:r>
      <w:r w:rsidRPr="00BC42FA">
        <w:t>elete the complete folder to start over.</w:t>
      </w:r>
    </w:p>
    <w:p w14:paraId="36130F08" w14:textId="3BC91AAF" w:rsidR="00BC42FA" w:rsidRDefault="00F552DF" w:rsidP="00F552DF">
      <w:pPr>
        <w:pStyle w:val="ListParagraph"/>
        <w:numPr>
          <w:ilvl w:val="0"/>
          <w:numId w:val="13"/>
        </w:numPr>
      </w:pPr>
      <w:r>
        <w:t>There are already instances of bacpypesSim.exe still running</w:t>
      </w:r>
    </w:p>
    <w:p w14:paraId="37D8A9CD" w14:textId="3D7139F4" w:rsidR="00F552DF" w:rsidRDefault="00F552DF" w:rsidP="00F552DF">
      <w:pPr>
        <w:pStyle w:val="ListParagraph"/>
        <w:numPr>
          <w:ilvl w:val="1"/>
          <w:numId w:val="13"/>
        </w:numPr>
      </w:pPr>
      <w:r>
        <w:t>Open the Windows Task Manager and delete all occurrences of bacpypesSim.exe.</w:t>
      </w:r>
    </w:p>
    <w:p w14:paraId="50F0039A" w14:textId="18A99767" w:rsidR="00E85D7C" w:rsidRDefault="00E85D7C" w:rsidP="00E85D7C">
      <w:pPr>
        <w:pStyle w:val="ListParagraph"/>
        <w:numPr>
          <w:ilvl w:val="0"/>
          <w:numId w:val="13"/>
        </w:numPr>
      </w:pPr>
      <w:r>
        <w:t>Upload is failing for ArrayOf properties</w:t>
      </w:r>
    </w:p>
    <w:p w14:paraId="5F8B6407" w14:textId="5EA06917" w:rsidR="00E85D7C" w:rsidRDefault="00697974" w:rsidP="00E85D7C">
      <w:pPr>
        <w:pStyle w:val="ListParagraph"/>
        <w:numPr>
          <w:ilvl w:val="1"/>
          <w:numId w:val="13"/>
        </w:numPr>
      </w:pPr>
      <w:r>
        <w:t>Update</w:t>
      </w:r>
      <w:r w:rsidR="00E85D7C">
        <w:t xml:space="preserve"> the fix I described in section 11 for the Multi State</w:t>
      </w:r>
    </w:p>
    <w:p w14:paraId="760A1982" w14:textId="04175B2C" w:rsidR="00C02ECA" w:rsidRDefault="00C02ECA" w:rsidP="00C02ECA">
      <w:pPr>
        <w:pStyle w:val="Heading1"/>
        <w:numPr>
          <w:ilvl w:val="0"/>
          <w:numId w:val="1"/>
        </w:numPr>
      </w:pPr>
      <w:r>
        <w:t>TODO</w:t>
      </w:r>
    </w:p>
    <w:p w14:paraId="271BBA4D" w14:textId="77777777" w:rsidR="00C02ECA" w:rsidRDefault="00C02ECA" w:rsidP="00C02ECA"/>
    <w:p w14:paraId="3AF92EA4" w14:textId="4AE5895D" w:rsidR="008C6139" w:rsidRDefault="008C6139" w:rsidP="00E75DF6">
      <w:pPr>
        <w:pStyle w:val="ListParagraph"/>
        <w:numPr>
          <w:ilvl w:val="0"/>
          <w:numId w:val="24"/>
        </w:numPr>
      </w:pPr>
      <w:r>
        <w:t>There is a new repository for BACpypes3</w:t>
      </w:r>
    </w:p>
    <w:p w14:paraId="6994BBFA" w14:textId="7D5821C5" w:rsidR="008C6139" w:rsidRDefault="008C6139" w:rsidP="00E75DF6">
      <w:pPr>
        <w:pStyle w:val="ListParagraph"/>
        <w:numPr>
          <w:ilvl w:val="1"/>
          <w:numId w:val="24"/>
        </w:numPr>
      </w:pPr>
      <w:r>
        <w:t>If we have a lot to work on, we may want to move to this. It has newer python, IPv6, some SC</w:t>
      </w:r>
    </w:p>
    <w:p w14:paraId="690C42CB" w14:textId="2C395BF5" w:rsidR="008C6139" w:rsidRDefault="00000000" w:rsidP="00E75DF6">
      <w:pPr>
        <w:pStyle w:val="ListParagraph"/>
        <w:numPr>
          <w:ilvl w:val="1"/>
          <w:numId w:val="24"/>
        </w:numPr>
      </w:pPr>
      <w:hyperlink r:id="rId17" w:history="1">
        <w:r w:rsidR="008C6139" w:rsidRPr="009A1012">
          <w:rPr>
            <w:rStyle w:val="Hyperlink"/>
          </w:rPr>
          <w:t>https://bacpypes3.readthedocs.io/en/latest/</w:t>
        </w:r>
      </w:hyperlink>
    </w:p>
    <w:p w14:paraId="5D7B291D" w14:textId="5BF2E9E8" w:rsidR="008C6139" w:rsidRPr="008C6139" w:rsidRDefault="008C6139" w:rsidP="008C6139">
      <w:pPr>
        <w:pStyle w:val="ListParagraph"/>
        <w:ind w:left="1440"/>
      </w:pPr>
      <w:r w:rsidRPr="008C6139">
        <w:t>git clone https://github.com/JoelBender/BACpypes3.git</w:t>
      </w:r>
    </w:p>
    <w:p w14:paraId="371F8CB1" w14:textId="77777777" w:rsidR="00693FA9" w:rsidRDefault="00693FA9" w:rsidP="00E75DF6"/>
    <w:p w14:paraId="6B961F3A" w14:textId="77777777" w:rsidR="00C02ECA" w:rsidRDefault="00C02ECA" w:rsidP="00C02ECA">
      <w:pPr>
        <w:pStyle w:val="ListParagraph"/>
      </w:pPr>
    </w:p>
    <w:p w14:paraId="475FB1B1" w14:textId="58752AE9" w:rsidR="0038738D" w:rsidRDefault="0038738D" w:rsidP="007F2C82"/>
    <w:p w14:paraId="1AC83F8E" w14:textId="77777777" w:rsidR="00173636" w:rsidRPr="00F82AF2" w:rsidRDefault="00173636" w:rsidP="00F82AF2">
      <w:pPr>
        <w:pStyle w:val="ListParagraph"/>
      </w:pPr>
    </w:p>
    <w:p w14:paraId="4EF17A5D" w14:textId="3DBCF892" w:rsidR="00F82AF2" w:rsidRDefault="00F82AF2" w:rsidP="00F82AF2">
      <w:pPr>
        <w:pStyle w:val="ListParagraph"/>
        <w:ind w:left="1440"/>
      </w:pPr>
    </w:p>
    <w:p w14:paraId="2AF278B9" w14:textId="2E4E1680" w:rsidR="00113D6F" w:rsidRPr="00C17B21" w:rsidRDefault="00113D6F" w:rsidP="003A5B90"/>
    <w:p w14:paraId="75655C5D" w14:textId="77777777" w:rsidR="00C17B21" w:rsidRDefault="00C17B21" w:rsidP="00C17B21"/>
    <w:p w14:paraId="71EA32B2" w14:textId="251C3FC2" w:rsidR="00246F92" w:rsidRDefault="00246F92" w:rsidP="00246F92"/>
    <w:sectPr w:rsidR="00246F92" w:rsidSect="000846BF">
      <w:footerReference w:type="default" r:id="rId18"/>
      <w:pgSz w:w="12240" w:h="15840"/>
      <w:pgMar w:top="720" w:right="720" w:bottom="720" w:left="720" w:header="720" w:footer="36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AF52E" w14:textId="77777777" w:rsidR="00FF4198" w:rsidRDefault="00FF4198" w:rsidP="00C56EA3">
      <w:r>
        <w:separator/>
      </w:r>
    </w:p>
  </w:endnote>
  <w:endnote w:type="continuationSeparator" w:id="0">
    <w:p w14:paraId="2C763BF9" w14:textId="77777777" w:rsidR="00FF4198" w:rsidRDefault="00FF4198" w:rsidP="00C56EA3">
      <w:r>
        <w:continuationSeparator/>
      </w:r>
    </w:p>
  </w:endnote>
  <w:endnote w:type="continuationNotice" w:id="1">
    <w:p w14:paraId="262A47B2" w14:textId="77777777" w:rsidR="00FF4198" w:rsidRDefault="00FF41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TimesNewRomanPS-BoldMT">
    <w:altName w:val="Times New Roman"/>
    <w:charset w:val="00"/>
    <w:family w:val="auto"/>
    <w:pitch w:val="default"/>
    <w:sig w:usb0="00000003" w:usb1="00000000" w:usb2="00000000" w:usb3="00000000" w:csb0="00000001" w:csb1="00000000"/>
  </w:font>
  <w:font w:name="TimesNewRomanPSMT">
    <w:altName w:val="Times New Roman"/>
    <w:charset w:val="00"/>
    <w:family w:val="auto"/>
    <w:pitch w:val="default"/>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D5B89" w14:textId="77777777" w:rsidR="00661E7E" w:rsidRDefault="00661E7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BAD696B" w14:textId="77777777" w:rsidR="00661E7E" w:rsidRDefault="00661E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B176C" w14:textId="77777777" w:rsidR="00FF4198" w:rsidRDefault="00FF4198" w:rsidP="00C56EA3">
      <w:r>
        <w:separator/>
      </w:r>
    </w:p>
  </w:footnote>
  <w:footnote w:type="continuationSeparator" w:id="0">
    <w:p w14:paraId="656B8C8A" w14:textId="77777777" w:rsidR="00FF4198" w:rsidRDefault="00FF4198" w:rsidP="00C56EA3">
      <w:r>
        <w:continuationSeparator/>
      </w:r>
    </w:p>
  </w:footnote>
  <w:footnote w:type="continuationNotice" w:id="1">
    <w:p w14:paraId="6FA0F1D0" w14:textId="77777777" w:rsidR="00FF4198" w:rsidRDefault="00FF419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77F4"/>
    <w:multiLevelType w:val="hybridMultilevel"/>
    <w:tmpl w:val="392CD08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0A6769"/>
    <w:multiLevelType w:val="hybridMultilevel"/>
    <w:tmpl w:val="983262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76D5E"/>
    <w:multiLevelType w:val="hybridMultilevel"/>
    <w:tmpl w:val="DC52CD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47259"/>
    <w:multiLevelType w:val="hybridMultilevel"/>
    <w:tmpl w:val="947012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724D8"/>
    <w:multiLevelType w:val="hybridMultilevel"/>
    <w:tmpl w:val="7DC0A2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231FEF"/>
    <w:multiLevelType w:val="hybridMultilevel"/>
    <w:tmpl w:val="54A6DF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D0326"/>
    <w:multiLevelType w:val="hybridMultilevel"/>
    <w:tmpl w:val="392CD08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9A1280"/>
    <w:multiLevelType w:val="hybridMultilevel"/>
    <w:tmpl w:val="9E7EEF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45695D"/>
    <w:multiLevelType w:val="hybridMultilevel"/>
    <w:tmpl w:val="FB7207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BA1883"/>
    <w:multiLevelType w:val="hybridMultilevel"/>
    <w:tmpl w:val="4E1E4D9C"/>
    <w:lvl w:ilvl="0" w:tplc="56F8CDB0">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40560A"/>
    <w:multiLevelType w:val="hybridMultilevel"/>
    <w:tmpl w:val="9000F7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4F776E"/>
    <w:multiLevelType w:val="hybridMultilevel"/>
    <w:tmpl w:val="E45AD8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3960CB"/>
    <w:multiLevelType w:val="hybridMultilevel"/>
    <w:tmpl w:val="D96EC9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D25F6B"/>
    <w:multiLevelType w:val="hybridMultilevel"/>
    <w:tmpl w:val="548836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690D94"/>
    <w:multiLevelType w:val="hybridMultilevel"/>
    <w:tmpl w:val="96F6E96E"/>
    <w:lvl w:ilvl="0" w:tplc="71983D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360089D"/>
    <w:multiLevelType w:val="hybridMultilevel"/>
    <w:tmpl w:val="E196E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7F54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934907"/>
    <w:multiLevelType w:val="hybridMultilevel"/>
    <w:tmpl w:val="95B4AB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F723F6"/>
    <w:multiLevelType w:val="hybridMultilevel"/>
    <w:tmpl w:val="EBDE4E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A747E0"/>
    <w:multiLevelType w:val="hybridMultilevel"/>
    <w:tmpl w:val="FAC84E3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2C22EB"/>
    <w:multiLevelType w:val="hybridMultilevel"/>
    <w:tmpl w:val="056406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1F47F9"/>
    <w:multiLevelType w:val="hybridMultilevel"/>
    <w:tmpl w:val="769E286E"/>
    <w:lvl w:ilvl="0" w:tplc="C624F5C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701DEE"/>
    <w:multiLevelType w:val="hybridMultilevel"/>
    <w:tmpl w:val="8C7CE8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0118FC"/>
    <w:multiLevelType w:val="hybridMultilevel"/>
    <w:tmpl w:val="E2E883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2C4043"/>
    <w:multiLevelType w:val="hybridMultilevel"/>
    <w:tmpl w:val="EE3045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404C2C"/>
    <w:multiLevelType w:val="hybridMultilevel"/>
    <w:tmpl w:val="392CD08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E4E48B8"/>
    <w:multiLevelType w:val="hybridMultilevel"/>
    <w:tmpl w:val="EE3045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80465787">
    <w:abstractNumId w:val="16"/>
  </w:num>
  <w:num w:numId="2" w16cid:durableId="793602404">
    <w:abstractNumId w:val="11"/>
  </w:num>
  <w:num w:numId="3" w16cid:durableId="435518513">
    <w:abstractNumId w:val="9"/>
  </w:num>
  <w:num w:numId="4" w16cid:durableId="513150652">
    <w:abstractNumId w:val="21"/>
  </w:num>
  <w:num w:numId="5" w16cid:durableId="281347642">
    <w:abstractNumId w:val="19"/>
  </w:num>
  <w:num w:numId="6" w16cid:durableId="1765035938">
    <w:abstractNumId w:val="7"/>
  </w:num>
  <w:num w:numId="7" w16cid:durableId="1413045598">
    <w:abstractNumId w:val="13"/>
  </w:num>
  <w:num w:numId="8" w16cid:durableId="30887045">
    <w:abstractNumId w:val="25"/>
  </w:num>
  <w:num w:numId="9" w16cid:durableId="8728517">
    <w:abstractNumId w:val="17"/>
  </w:num>
  <w:num w:numId="10" w16cid:durableId="610749820">
    <w:abstractNumId w:val="22"/>
  </w:num>
  <w:num w:numId="11" w16cid:durableId="274293474">
    <w:abstractNumId w:val="10"/>
  </w:num>
  <w:num w:numId="12" w16cid:durableId="1808283355">
    <w:abstractNumId w:val="4"/>
  </w:num>
  <w:num w:numId="13" w16cid:durableId="467086268">
    <w:abstractNumId w:val="18"/>
  </w:num>
  <w:num w:numId="14" w16cid:durableId="1325431431">
    <w:abstractNumId w:val="15"/>
  </w:num>
  <w:num w:numId="15" w16cid:durableId="1107459060">
    <w:abstractNumId w:val="20"/>
  </w:num>
  <w:num w:numId="16" w16cid:durableId="70546981">
    <w:abstractNumId w:val="3"/>
  </w:num>
  <w:num w:numId="17" w16cid:durableId="913782444">
    <w:abstractNumId w:val="5"/>
  </w:num>
  <w:num w:numId="18" w16cid:durableId="167522266">
    <w:abstractNumId w:val="23"/>
  </w:num>
  <w:num w:numId="19" w16cid:durableId="871108644">
    <w:abstractNumId w:val="2"/>
  </w:num>
  <w:num w:numId="20" w16cid:durableId="1396929445">
    <w:abstractNumId w:val="1"/>
  </w:num>
  <w:num w:numId="21" w16cid:durableId="912736559">
    <w:abstractNumId w:val="12"/>
  </w:num>
  <w:num w:numId="22" w16cid:durableId="1797674786">
    <w:abstractNumId w:val="24"/>
  </w:num>
  <w:num w:numId="23" w16cid:durableId="2022470686">
    <w:abstractNumId w:val="26"/>
  </w:num>
  <w:num w:numId="24" w16cid:durableId="1728260703">
    <w:abstractNumId w:val="6"/>
  </w:num>
  <w:num w:numId="25" w16cid:durableId="1120803639">
    <w:abstractNumId w:val="14"/>
  </w:num>
  <w:num w:numId="26" w16cid:durableId="717631787">
    <w:abstractNumId w:val="0"/>
  </w:num>
  <w:num w:numId="27" w16cid:durableId="1765608017">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F2A"/>
    <w:rsid w:val="000003FB"/>
    <w:rsid w:val="000011AC"/>
    <w:rsid w:val="00001B56"/>
    <w:rsid w:val="0000248C"/>
    <w:rsid w:val="00003A38"/>
    <w:rsid w:val="00006B21"/>
    <w:rsid w:val="00011750"/>
    <w:rsid w:val="00011EB4"/>
    <w:rsid w:val="000123D4"/>
    <w:rsid w:val="00012488"/>
    <w:rsid w:val="00013959"/>
    <w:rsid w:val="00014DA3"/>
    <w:rsid w:val="00015859"/>
    <w:rsid w:val="00016673"/>
    <w:rsid w:val="000166BC"/>
    <w:rsid w:val="000202F6"/>
    <w:rsid w:val="000204E7"/>
    <w:rsid w:val="0002136F"/>
    <w:rsid w:val="00021834"/>
    <w:rsid w:val="00021CAC"/>
    <w:rsid w:val="00023ADD"/>
    <w:rsid w:val="000244CD"/>
    <w:rsid w:val="00024520"/>
    <w:rsid w:val="0002473B"/>
    <w:rsid w:val="000247E9"/>
    <w:rsid w:val="00030C60"/>
    <w:rsid w:val="00032907"/>
    <w:rsid w:val="00033F59"/>
    <w:rsid w:val="00036E34"/>
    <w:rsid w:val="00040643"/>
    <w:rsid w:val="00041B4A"/>
    <w:rsid w:val="00042EE7"/>
    <w:rsid w:val="00044843"/>
    <w:rsid w:val="00044A8B"/>
    <w:rsid w:val="00045F48"/>
    <w:rsid w:val="00050989"/>
    <w:rsid w:val="00050BDE"/>
    <w:rsid w:val="00051814"/>
    <w:rsid w:val="00053158"/>
    <w:rsid w:val="00053F2A"/>
    <w:rsid w:val="0005451E"/>
    <w:rsid w:val="000546CB"/>
    <w:rsid w:val="000548E6"/>
    <w:rsid w:val="00054BE5"/>
    <w:rsid w:val="000557B3"/>
    <w:rsid w:val="0006008E"/>
    <w:rsid w:val="00060B5E"/>
    <w:rsid w:val="00060E34"/>
    <w:rsid w:val="00061848"/>
    <w:rsid w:val="00061FDD"/>
    <w:rsid w:val="000650B8"/>
    <w:rsid w:val="00065308"/>
    <w:rsid w:val="00065337"/>
    <w:rsid w:val="0006641C"/>
    <w:rsid w:val="00067737"/>
    <w:rsid w:val="00070D45"/>
    <w:rsid w:val="000719C9"/>
    <w:rsid w:val="0007288A"/>
    <w:rsid w:val="00072A75"/>
    <w:rsid w:val="000730B0"/>
    <w:rsid w:val="000734C2"/>
    <w:rsid w:val="000752EE"/>
    <w:rsid w:val="00075FA9"/>
    <w:rsid w:val="000815F4"/>
    <w:rsid w:val="00082E4A"/>
    <w:rsid w:val="00083B2D"/>
    <w:rsid w:val="000846BF"/>
    <w:rsid w:val="00085284"/>
    <w:rsid w:val="00085654"/>
    <w:rsid w:val="000859EF"/>
    <w:rsid w:val="0008702F"/>
    <w:rsid w:val="00092258"/>
    <w:rsid w:val="00092696"/>
    <w:rsid w:val="000927BF"/>
    <w:rsid w:val="0009292B"/>
    <w:rsid w:val="00093FC7"/>
    <w:rsid w:val="0009466F"/>
    <w:rsid w:val="00094A7D"/>
    <w:rsid w:val="0009524C"/>
    <w:rsid w:val="00095BBF"/>
    <w:rsid w:val="00096250"/>
    <w:rsid w:val="000967DB"/>
    <w:rsid w:val="00097081"/>
    <w:rsid w:val="00097C7D"/>
    <w:rsid w:val="000A0904"/>
    <w:rsid w:val="000A2A59"/>
    <w:rsid w:val="000A56CD"/>
    <w:rsid w:val="000A72FF"/>
    <w:rsid w:val="000A7C61"/>
    <w:rsid w:val="000A7EFF"/>
    <w:rsid w:val="000B0043"/>
    <w:rsid w:val="000B02D3"/>
    <w:rsid w:val="000B0855"/>
    <w:rsid w:val="000B08F0"/>
    <w:rsid w:val="000B1F7B"/>
    <w:rsid w:val="000B3AE0"/>
    <w:rsid w:val="000B6B96"/>
    <w:rsid w:val="000C0226"/>
    <w:rsid w:val="000C0F02"/>
    <w:rsid w:val="000C3922"/>
    <w:rsid w:val="000C3AC2"/>
    <w:rsid w:val="000C509C"/>
    <w:rsid w:val="000C65DB"/>
    <w:rsid w:val="000C6610"/>
    <w:rsid w:val="000C77B7"/>
    <w:rsid w:val="000C7A42"/>
    <w:rsid w:val="000C7C78"/>
    <w:rsid w:val="000D045C"/>
    <w:rsid w:val="000D1066"/>
    <w:rsid w:val="000D15DC"/>
    <w:rsid w:val="000D3297"/>
    <w:rsid w:val="000D3514"/>
    <w:rsid w:val="000D46E9"/>
    <w:rsid w:val="000D53C4"/>
    <w:rsid w:val="000D5F13"/>
    <w:rsid w:val="000D7811"/>
    <w:rsid w:val="000D7DAA"/>
    <w:rsid w:val="000E03EB"/>
    <w:rsid w:val="000E0449"/>
    <w:rsid w:val="000E0CA0"/>
    <w:rsid w:val="000E468D"/>
    <w:rsid w:val="000E4998"/>
    <w:rsid w:val="000E50CC"/>
    <w:rsid w:val="000E5698"/>
    <w:rsid w:val="000E649C"/>
    <w:rsid w:val="000E7810"/>
    <w:rsid w:val="000F0DFD"/>
    <w:rsid w:val="000F3AA9"/>
    <w:rsid w:val="000F4078"/>
    <w:rsid w:val="000F4DB4"/>
    <w:rsid w:val="000F4E7D"/>
    <w:rsid w:val="000F6203"/>
    <w:rsid w:val="00100421"/>
    <w:rsid w:val="00100934"/>
    <w:rsid w:val="00100936"/>
    <w:rsid w:val="0010276C"/>
    <w:rsid w:val="00103279"/>
    <w:rsid w:val="00103AD9"/>
    <w:rsid w:val="00104FA0"/>
    <w:rsid w:val="00105603"/>
    <w:rsid w:val="00106084"/>
    <w:rsid w:val="001061EB"/>
    <w:rsid w:val="001101D9"/>
    <w:rsid w:val="00112870"/>
    <w:rsid w:val="00112945"/>
    <w:rsid w:val="00113039"/>
    <w:rsid w:val="00113D6F"/>
    <w:rsid w:val="00116D95"/>
    <w:rsid w:val="00117A3C"/>
    <w:rsid w:val="00117DCF"/>
    <w:rsid w:val="001205EA"/>
    <w:rsid w:val="001215F9"/>
    <w:rsid w:val="00121C3D"/>
    <w:rsid w:val="00122781"/>
    <w:rsid w:val="00122D6A"/>
    <w:rsid w:val="00127A5C"/>
    <w:rsid w:val="00127CEE"/>
    <w:rsid w:val="001308D2"/>
    <w:rsid w:val="00131718"/>
    <w:rsid w:val="00131D68"/>
    <w:rsid w:val="00132701"/>
    <w:rsid w:val="00132739"/>
    <w:rsid w:val="00133D0F"/>
    <w:rsid w:val="0013407D"/>
    <w:rsid w:val="00134A06"/>
    <w:rsid w:val="00134B99"/>
    <w:rsid w:val="00134F70"/>
    <w:rsid w:val="00135896"/>
    <w:rsid w:val="00136617"/>
    <w:rsid w:val="00137627"/>
    <w:rsid w:val="0013762A"/>
    <w:rsid w:val="00137B16"/>
    <w:rsid w:val="00140030"/>
    <w:rsid w:val="00140AEE"/>
    <w:rsid w:val="00141466"/>
    <w:rsid w:val="00142A6A"/>
    <w:rsid w:val="00142F86"/>
    <w:rsid w:val="001438E2"/>
    <w:rsid w:val="00144103"/>
    <w:rsid w:val="00144E73"/>
    <w:rsid w:val="0014780B"/>
    <w:rsid w:val="001524E8"/>
    <w:rsid w:val="0015252E"/>
    <w:rsid w:val="001528B9"/>
    <w:rsid w:val="0015318C"/>
    <w:rsid w:val="00153A2D"/>
    <w:rsid w:val="001543BC"/>
    <w:rsid w:val="00155680"/>
    <w:rsid w:val="00155FA2"/>
    <w:rsid w:val="001568AE"/>
    <w:rsid w:val="00160018"/>
    <w:rsid w:val="00160BF1"/>
    <w:rsid w:val="00160EBF"/>
    <w:rsid w:val="00162B19"/>
    <w:rsid w:val="00163112"/>
    <w:rsid w:val="00163D1A"/>
    <w:rsid w:val="001641DA"/>
    <w:rsid w:val="00165AEC"/>
    <w:rsid w:val="00165EE9"/>
    <w:rsid w:val="00165F0F"/>
    <w:rsid w:val="00170A53"/>
    <w:rsid w:val="001713B6"/>
    <w:rsid w:val="00173636"/>
    <w:rsid w:val="001758B5"/>
    <w:rsid w:val="00181E22"/>
    <w:rsid w:val="0018214D"/>
    <w:rsid w:val="0018279E"/>
    <w:rsid w:val="001835CF"/>
    <w:rsid w:val="00183A72"/>
    <w:rsid w:val="00187ADB"/>
    <w:rsid w:val="001926F3"/>
    <w:rsid w:val="00192DC4"/>
    <w:rsid w:val="00192FF5"/>
    <w:rsid w:val="001941A3"/>
    <w:rsid w:val="0019461F"/>
    <w:rsid w:val="00194646"/>
    <w:rsid w:val="00194757"/>
    <w:rsid w:val="001950FF"/>
    <w:rsid w:val="00196F33"/>
    <w:rsid w:val="00197241"/>
    <w:rsid w:val="00197A11"/>
    <w:rsid w:val="001A0474"/>
    <w:rsid w:val="001A063F"/>
    <w:rsid w:val="001A17B1"/>
    <w:rsid w:val="001A17FB"/>
    <w:rsid w:val="001A2099"/>
    <w:rsid w:val="001A468D"/>
    <w:rsid w:val="001A47F9"/>
    <w:rsid w:val="001A4AAA"/>
    <w:rsid w:val="001A4B3A"/>
    <w:rsid w:val="001A5A33"/>
    <w:rsid w:val="001A5AB5"/>
    <w:rsid w:val="001A73A1"/>
    <w:rsid w:val="001A7861"/>
    <w:rsid w:val="001A796B"/>
    <w:rsid w:val="001B0343"/>
    <w:rsid w:val="001B1C7A"/>
    <w:rsid w:val="001B1E00"/>
    <w:rsid w:val="001B42F1"/>
    <w:rsid w:val="001B4A75"/>
    <w:rsid w:val="001B55D5"/>
    <w:rsid w:val="001B5A2D"/>
    <w:rsid w:val="001B5C5C"/>
    <w:rsid w:val="001B6112"/>
    <w:rsid w:val="001B6317"/>
    <w:rsid w:val="001B640A"/>
    <w:rsid w:val="001B778C"/>
    <w:rsid w:val="001B7A0B"/>
    <w:rsid w:val="001C36EE"/>
    <w:rsid w:val="001C42A5"/>
    <w:rsid w:val="001C475C"/>
    <w:rsid w:val="001C4DFB"/>
    <w:rsid w:val="001C5247"/>
    <w:rsid w:val="001C585F"/>
    <w:rsid w:val="001C65F0"/>
    <w:rsid w:val="001C7C2B"/>
    <w:rsid w:val="001D11EE"/>
    <w:rsid w:val="001D166B"/>
    <w:rsid w:val="001D3005"/>
    <w:rsid w:val="001D3703"/>
    <w:rsid w:val="001D5D46"/>
    <w:rsid w:val="001D7C5D"/>
    <w:rsid w:val="001E01F1"/>
    <w:rsid w:val="001E124D"/>
    <w:rsid w:val="001E2C6B"/>
    <w:rsid w:val="001E55C7"/>
    <w:rsid w:val="001E5C0A"/>
    <w:rsid w:val="001E5C97"/>
    <w:rsid w:val="001E7318"/>
    <w:rsid w:val="001E7A91"/>
    <w:rsid w:val="001F0577"/>
    <w:rsid w:val="001F0F3F"/>
    <w:rsid w:val="001F16D2"/>
    <w:rsid w:val="001F1953"/>
    <w:rsid w:val="001F2758"/>
    <w:rsid w:val="001F29C0"/>
    <w:rsid w:val="001F35DB"/>
    <w:rsid w:val="001F5657"/>
    <w:rsid w:val="001F5B77"/>
    <w:rsid w:val="00200D12"/>
    <w:rsid w:val="00201150"/>
    <w:rsid w:val="00201791"/>
    <w:rsid w:val="00201A93"/>
    <w:rsid w:val="0020250B"/>
    <w:rsid w:val="00204A10"/>
    <w:rsid w:val="00204E8D"/>
    <w:rsid w:val="00204F83"/>
    <w:rsid w:val="00205267"/>
    <w:rsid w:val="002055CB"/>
    <w:rsid w:val="0020638D"/>
    <w:rsid w:val="002063B6"/>
    <w:rsid w:val="00210429"/>
    <w:rsid w:val="00210663"/>
    <w:rsid w:val="00211717"/>
    <w:rsid w:val="002147FE"/>
    <w:rsid w:val="002149D9"/>
    <w:rsid w:val="00214A07"/>
    <w:rsid w:val="00215606"/>
    <w:rsid w:val="00215F4A"/>
    <w:rsid w:val="0021713F"/>
    <w:rsid w:val="002202C9"/>
    <w:rsid w:val="00222226"/>
    <w:rsid w:val="00222F98"/>
    <w:rsid w:val="00223298"/>
    <w:rsid w:val="00223AC8"/>
    <w:rsid w:val="0022415C"/>
    <w:rsid w:val="00224838"/>
    <w:rsid w:val="00225656"/>
    <w:rsid w:val="002257FD"/>
    <w:rsid w:val="00225CC2"/>
    <w:rsid w:val="00226089"/>
    <w:rsid w:val="0022685D"/>
    <w:rsid w:val="00230082"/>
    <w:rsid w:val="00230877"/>
    <w:rsid w:val="00232EA2"/>
    <w:rsid w:val="00233951"/>
    <w:rsid w:val="00233C4A"/>
    <w:rsid w:val="00233CD5"/>
    <w:rsid w:val="00233F32"/>
    <w:rsid w:val="00235833"/>
    <w:rsid w:val="00241843"/>
    <w:rsid w:val="0024190E"/>
    <w:rsid w:val="00241BCA"/>
    <w:rsid w:val="00242572"/>
    <w:rsid w:val="002436CF"/>
    <w:rsid w:val="00245DB7"/>
    <w:rsid w:val="002463F5"/>
    <w:rsid w:val="002466B5"/>
    <w:rsid w:val="00246953"/>
    <w:rsid w:val="00246F92"/>
    <w:rsid w:val="002475AF"/>
    <w:rsid w:val="00247D0D"/>
    <w:rsid w:val="002501B4"/>
    <w:rsid w:val="0025023C"/>
    <w:rsid w:val="00251176"/>
    <w:rsid w:val="0025123B"/>
    <w:rsid w:val="00251CBA"/>
    <w:rsid w:val="002535E5"/>
    <w:rsid w:val="00253D63"/>
    <w:rsid w:val="00254250"/>
    <w:rsid w:val="00254B28"/>
    <w:rsid w:val="002557A8"/>
    <w:rsid w:val="002563BA"/>
    <w:rsid w:val="0025643D"/>
    <w:rsid w:val="0025652E"/>
    <w:rsid w:val="00261C91"/>
    <w:rsid w:val="00261C93"/>
    <w:rsid w:val="00261F57"/>
    <w:rsid w:val="00264C1B"/>
    <w:rsid w:val="002657C2"/>
    <w:rsid w:val="002667DD"/>
    <w:rsid w:val="0026743A"/>
    <w:rsid w:val="0026756B"/>
    <w:rsid w:val="002708F8"/>
    <w:rsid w:val="00271DFB"/>
    <w:rsid w:val="00273259"/>
    <w:rsid w:val="002738A3"/>
    <w:rsid w:val="00274576"/>
    <w:rsid w:val="00274D83"/>
    <w:rsid w:val="002751BB"/>
    <w:rsid w:val="00280ACD"/>
    <w:rsid w:val="00280EFF"/>
    <w:rsid w:val="00281941"/>
    <w:rsid w:val="0028221E"/>
    <w:rsid w:val="0028371E"/>
    <w:rsid w:val="00283AD5"/>
    <w:rsid w:val="00283DB6"/>
    <w:rsid w:val="00287CA2"/>
    <w:rsid w:val="0029304D"/>
    <w:rsid w:val="00296D31"/>
    <w:rsid w:val="00296E83"/>
    <w:rsid w:val="00296EC4"/>
    <w:rsid w:val="002A0785"/>
    <w:rsid w:val="002A1829"/>
    <w:rsid w:val="002A2CE1"/>
    <w:rsid w:val="002A3992"/>
    <w:rsid w:val="002A58E9"/>
    <w:rsid w:val="002A5CC9"/>
    <w:rsid w:val="002A6254"/>
    <w:rsid w:val="002B228B"/>
    <w:rsid w:val="002B355B"/>
    <w:rsid w:val="002B373E"/>
    <w:rsid w:val="002B3DC9"/>
    <w:rsid w:val="002B45AE"/>
    <w:rsid w:val="002B5752"/>
    <w:rsid w:val="002B6B53"/>
    <w:rsid w:val="002B6F83"/>
    <w:rsid w:val="002B7B19"/>
    <w:rsid w:val="002C40E7"/>
    <w:rsid w:val="002C44BB"/>
    <w:rsid w:val="002C4AB9"/>
    <w:rsid w:val="002C4E3A"/>
    <w:rsid w:val="002C6873"/>
    <w:rsid w:val="002C6F08"/>
    <w:rsid w:val="002D007C"/>
    <w:rsid w:val="002D089D"/>
    <w:rsid w:val="002D148C"/>
    <w:rsid w:val="002D2400"/>
    <w:rsid w:val="002D3DC3"/>
    <w:rsid w:val="002D4008"/>
    <w:rsid w:val="002D596B"/>
    <w:rsid w:val="002D6610"/>
    <w:rsid w:val="002E0228"/>
    <w:rsid w:val="002E0B4C"/>
    <w:rsid w:val="002E0E59"/>
    <w:rsid w:val="002E150C"/>
    <w:rsid w:val="002E1DA0"/>
    <w:rsid w:val="002E3469"/>
    <w:rsid w:val="002E37D0"/>
    <w:rsid w:val="002E4373"/>
    <w:rsid w:val="002E5401"/>
    <w:rsid w:val="002E5810"/>
    <w:rsid w:val="002E62DC"/>
    <w:rsid w:val="002E6D9B"/>
    <w:rsid w:val="002E74E9"/>
    <w:rsid w:val="002E7E23"/>
    <w:rsid w:val="002F0DE8"/>
    <w:rsid w:val="002F1580"/>
    <w:rsid w:val="002F1976"/>
    <w:rsid w:val="002F1CAA"/>
    <w:rsid w:val="002F44A8"/>
    <w:rsid w:val="002F5B6B"/>
    <w:rsid w:val="002F5DD0"/>
    <w:rsid w:val="002F6885"/>
    <w:rsid w:val="00300322"/>
    <w:rsid w:val="00303215"/>
    <w:rsid w:val="00305CB7"/>
    <w:rsid w:val="00305DE1"/>
    <w:rsid w:val="003076D5"/>
    <w:rsid w:val="0031036D"/>
    <w:rsid w:val="00310926"/>
    <w:rsid w:val="003125B6"/>
    <w:rsid w:val="0031370A"/>
    <w:rsid w:val="003139FE"/>
    <w:rsid w:val="00313A21"/>
    <w:rsid w:val="00314725"/>
    <w:rsid w:val="003165CC"/>
    <w:rsid w:val="00316FE4"/>
    <w:rsid w:val="00317E6E"/>
    <w:rsid w:val="00320003"/>
    <w:rsid w:val="00320EDD"/>
    <w:rsid w:val="003222C4"/>
    <w:rsid w:val="00322C6F"/>
    <w:rsid w:val="003235E0"/>
    <w:rsid w:val="00324272"/>
    <w:rsid w:val="00325B54"/>
    <w:rsid w:val="00325D7F"/>
    <w:rsid w:val="00326260"/>
    <w:rsid w:val="003262E7"/>
    <w:rsid w:val="00326337"/>
    <w:rsid w:val="00326368"/>
    <w:rsid w:val="00326785"/>
    <w:rsid w:val="0032712A"/>
    <w:rsid w:val="003311AA"/>
    <w:rsid w:val="00331D3A"/>
    <w:rsid w:val="00333E80"/>
    <w:rsid w:val="00334CFD"/>
    <w:rsid w:val="003352D5"/>
    <w:rsid w:val="003372EF"/>
    <w:rsid w:val="00337EB1"/>
    <w:rsid w:val="00342C63"/>
    <w:rsid w:val="003457AD"/>
    <w:rsid w:val="003478AA"/>
    <w:rsid w:val="00350180"/>
    <w:rsid w:val="00351C4E"/>
    <w:rsid w:val="00353216"/>
    <w:rsid w:val="00354909"/>
    <w:rsid w:val="0035657D"/>
    <w:rsid w:val="00356AEB"/>
    <w:rsid w:val="00360475"/>
    <w:rsid w:val="00361466"/>
    <w:rsid w:val="0036430C"/>
    <w:rsid w:val="00364C88"/>
    <w:rsid w:val="00365B02"/>
    <w:rsid w:val="003662F9"/>
    <w:rsid w:val="00366C34"/>
    <w:rsid w:val="00366F12"/>
    <w:rsid w:val="00367D56"/>
    <w:rsid w:val="00370810"/>
    <w:rsid w:val="00371AB1"/>
    <w:rsid w:val="00371F14"/>
    <w:rsid w:val="00372CEC"/>
    <w:rsid w:val="003733A1"/>
    <w:rsid w:val="0037342A"/>
    <w:rsid w:val="00373D75"/>
    <w:rsid w:val="0037484D"/>
    <w:rsid w:val="00375235"/>
    <w:rsid w:val="0037656C"/>
    <w:rsid w:val="00376A8D"/>
    <w:rsid w:val="003773D3"/>
    <w:rsid w:val="003801C6"/>
    <w:rsid w:val="00380E45"/>
    <w:rsid w:val="00382B8E"/>
    <w:rsid w:val="00383EE9"/>
    <w:rsid w:val="0038470C"/>
    <w:rsid w:val="00387040"/>
    <w:rsid w:val="0038738D"/>
    <w:rsid w:val="00390F1C"/>
    <w:rsid w:val="003914B3"/>
    <w:rsid w:val="003920C1"/>
    <w:rsid w:val="00392209"/>
    <w:rsid w:val="00392D17"/>
    <w:rsid w:val="003935A0"/>
    <w:rsid w:val="00393EC6"/>
    <w:rsid w:val="00394ED1"/>
    <w:rsid w:val="003959DD"/>
    <w:rsid w:val="003970D7"/>
    <w:rsid w:val="0039716E"/>
    <w:rsid w:val="0039781F"/>
    <w:rsid w:val="00397B91"/>
    <w:rsid w:val="003A0239"/>
    <w:rsid w:val="003A034C"/>
    <w:rsid w:val="003A22C9"/>
    <w:rsid w:val="003A5615"/>
    <w:rsid w:val="003A5B90"/>
    <w:rsid w:val="003A6DF1"/>
    <w:rsid w:val="003B02E7"/>
    <w:rsid w:val="003B18FE"/>
    <w:rsid w:val="003B1B23"/>
    <w:rsid w:val="003B2C29"/>
    <w:rsid w:val="003B3830"/>
    <w:rsid w:val="003B3904"/>
    <w:rsid w:val="003B5565"/>
    <w:rsid w:val="003B5D5C"/>
    <w:rsid w:val="003B6050"/>
    <w:rsid w:val="003B60EB"/>
    <w:rsid w:val="003C09C1"/>
    <w:rsid w:val="003C101B"/>
    <w:rsid w:val="003C20C3"/>
    <w:rsid w:val="003C3FD7"/>
    <w:rsid w:val="003C4222"/>
    <w:rsid w:val="003D0424"/>
    <w:rsid w:val="003D286A"/>
    <w:rsid w:val="003D2DA0"/>
    <w:rsid w:val="003D4B47"/>
    <w:rsid w:val="003D5268"/>
    <w:rsid w:val="003D7014"/>
    <w:rsid w:val="003E01B1"/>
    <w:rsid w:val="003E02C4"/>
    <w:rsid w:val="003E09BD"/>
    <w:rsid w:val="003E2F19"/>
    <w:rsid w:val="003E3779"/>
    <w:rsid w:val="003E3B07"/>
    <w:rsid w:val="003E3B62"/>
    <w:rsid w:val="003E420B"/>
    <w:rsid w:val="003E5EEF"/>
    <w:rsid w:val="003E679A"/>
    <w:rsid w:val="003E783F"/>
    <w:rsid w:val="003F2164"/>
    <w:rsid w:val="003F25B1"/>
    <w:rsid w:val="003F3038"/>
    <w:rsid w:val="003F477D"/>
    <w:rsid w:val="00400538"/>
    <w:rsid w:val="0040503A"/>
    <w:rsid w:val="00406A8A"/>
    <w:rsid w:val="004102FC"/>
    <w:rsid w:val="00411B38"/>
    <w:rsid w:val="00411D17"/>
    <w:rsid w:val="00412A73"/>
    <w:rsid w:val="004139B3"/>
    <w:rsid w:val="00416DEF"/>
    <w:rsid w:val="00420002"/>
    <w:rsid w:val="00422179"/>
    <w:rsid w:val="004226A6"/>
    <w:rsid w:val="00423EB1"/>
    <w:rsid w:val="00426210"/>
    <w:rsid w:val="00427270"/>
    <w:rsid w:val="00427DDC"/>
    <w:rsid w:val="0043036E"/>
    <w:rsid w:val="00430ECD"/>
    <w:rsid w:val="004311D6"/>
    <w:rsid w:val="004322AE"/>
    <w:rsid w:val="004327EB"/>
    <w:rsid w:val="00435D92"/>
    <w:rsid w:val="004362DC"/>
    <w:rsid w:val="00436901"/>
    <w:rsid w:val="00436A43"/>
    <w:rsid w:val="00436BD2"/>
    <w:rsid w:val="00436ECB"/>
    <w:rsid w:val="0043783A"/>
    <w:rsid w:val="00437EBE"/>
    <w:rsid w:val="00440529"/>
    <w:rsid w:val="004406DA"/>
    <w:rsid w:val="00440B59"/>
    <w:rsid w:val="00440D5C"/>
    <w:rsid w:val="004467D8"/>
    <w:rsid w:val="0044705A"/>
    <w:rsid w:val="004471DA"/>
    <w:rsid w:val="004476D2"/>
    <w:rsid w:val="004478DE"/>
    <w:rsid w:val="00451C67"/>
    <w:rsid w:val="00452DBB"/>
    <w:rsid w:val="00453B20"/>
    <w:rsid w:val="00454F01"/>
    <w:rsid w:val="004569F8"/>
    <w:rsid w:val="00457C0E"/>
    <w:rsid w:val="004621C6"/>
    <w:rsid w:val="00462E4E"/>
    <w:rsid w:val="00464C2D"/>
    <w:rsid w:val="004664D3"/>
    <w:rsid w:val="00471681"/>
    <w:rsid w:val="00475F61"/>
    <w:rsid w:val="00476762"/>
    <w:rsid w:val="0047718C"/>
    <w:rsid w:val="004778A2"/>
    <w:rsid w:val="00481BA0"/>
    <w:rsid w:val="00482978"/>
    <w:rsid w:val="00482CFE"/>
    <w:rsid w:val="004835EB"/>
    <w:rsid w:val="00483B57"/>
    <w:rsid w:val="00483C54"/>
    <w:rsid w:val="00484E33"/>
    <w:rsid w:val="00490408"/>
    <w:rsid w:val="00490F62"/>
    <w:rsid w:val="0049271F"/>
    <w:rsid w:val="00494250"/>
    <w:rsid w:val="0049588F"/>
    <w:rsid w:val="0049675E"/>
    <w:rsid w:val="00496C92"/>
    <w:rsid w:val="0049708D"/>
    <w:rsid w:val="0049718E"/>
    <w:rsid w:val="00497359"/>
    <w:rsid w:val="00497747"/>
    <w:rsid w:val="004A4489"/>
    <w:rsid w:val="004A4547"/>
    <w:rsid w:val="004A52D8"/>
    <w:rsid w:val="004A7935"/>
    <w:rsid w:val="004B0418"/>
    <w:rsid w:val="004B14C7"/>
    <w:rsid w:val="004B163C"/>
    <w:rsid w:val="004B1E17"/>
    <w:rsid w:val="004B2E0D"/>
    <w:rsid w:val="004B2E51"/>
    <w:rsid w:val="004B4510"/>
    <w:rsid w:val="004B55C0"/>
    <w:rsid w:val="004B6029"/>
    <w:rsid w:val="004B634B"/>
    <w:rsid w:val="004B7C61"/>
    <w:rsid w:val="004B7F2A"/>
    <w:rsid w:val="004C3CBD"/>
    <w:rsid w:val="004C77B8"/>
    <w:rsid w:val="004D20B1"/>
    <w:rsid w:val="004D23D8"/>
    <w:rsid w:val="004D2A08"/>
    <w:rsid w:val="004D2C64"/>
    <w:rsid w:val="004D3B06"/>
    <w:rsid w:val="004D51EF"/>
    <w:rsid w:val="004D5359"/>
    <w:rsid w:val="004D57AF"/>
    <w:rsid w:val="004D5A89"/>
    <w:rsid w:val="004D5AB5"/>
    <w:rsid w:val="004E1543"/>
    <w:rsid w:val="004E21DC"/>
    <w:rsid w:val="004E23BD"/>
    <w:rsid w:val="004E2420"/>
    <w:rsid w:val="004E45D4"/>
    <w:rsid w:val="004E52EE"/>
    <w:rsid w:val="004E53E4"/>
    <w:rsid w:val="004E74A1"/>
    <w:rsid w:val="004F02F9"/>
    <w:rsid w:val="004F0CB4"/>
    <w:rsid w:val="004F187B"/>
    <w:rsid w:val="004F25D3"/>
    <w:rsid w:val="004F422D"/>
    <w:rsid w:val="004F6722"/>
    <w:rsid w:val="004F6D95"/>
    <w:rsid w:val="004F77D6"/>
    <w:rsid w:val="0050135B"/>
    <w:rsid w:val="0050298A"/>
    <w:rsid w:val="00502CF4"/>
    <w:rsid w:val="0050300C"/>
    <w:rsid w:val="00503A6C"/>
    <w:rsid w:val="005043A9"/>
    <w:rsid w:val="00504CA1"/>
    <w:rsid w:val="005051E0"/>
    <w:rsid w:val="0050586F"/>
    <w:rsid w:val="00505F7D"/>
    <w:rsid w:val="005060F9"/>
    <w:rsid w:val="00506B6A"/>
    <w:rsid w:val="0050792B"/>
    <w:rsid w:val="00507992"/>
    <w:rsid w:val="00507E45"/>
    <w:rsid w:val="00512566"/>
    <w:rsid w:val="00512A53"/>
    <w:rsid w:val="0051389A"/>
    <w:rsid w:val="00514B08"/>
    <w:rsid w:val="00515103"/>
    <w:rsid w:val="0051548E"/>
    <w:rsid w:val="00515B77"/>
    <w:rsid w:val="00520688"/>
    <w:rsid w:val="0052073D"/>
    <w:rsid w:val="00521B5D"/>
    <w:rsid w:val="005235A7"/>
    <w:rsid w:val="0052435C"/>
    <w:rsid w:val="005244DD"/>
    <w:rsid w:val="00525C47"/>
    <w:rsid w:val="0052610C"/>
    <w:rsid w:val="00526B8B"/>
    <w:rsid w:val="00532C42"/>
    <w:rsid w:val="00534891"/>
    <w:rsid w:val="005348B7"/>
    <w:rsid w:val="00535A51"/>
    <w:rsid w:val="00536966"/>
    <w:rsid w:val="005371FB"/>
    <w:rsid w:val="00541095"/>
    <w:rsid w:val="00541B12"/>
    <w:rsid w:val="00541DC5"/>
    <w:rsid w:val="0054538C"/>
    <w:rsid w:val="00546D08"/>
    <w:rsid w:val="00551579"/>
    <w:rsid w:val="00551CB5"/>
    <w:rsid w:val="005522C6"/>
    <w:rsid w:val="005523ED"/>
    <w:rsid w:val="00552820"/>
    <w:rsid w:val="00553130"/>
    <w:rsid w:val="00555571"/>
    <w:rsid w:val="005565D0"/>
    <w:rsid w:val="00564037"/>
    <w:rsid w:val="00564383"/>
    <w:rsid w:val="00564BC5"/>
    <w:rsid w:val="00565D14"/>
    <w:rsid w:val="005671AC"/>
    <w:rsid w:val="00567B41"/>
    <w:rsid w:val="00567F92"/>
    <w:rsid w:val="005700C0"/>
    <w:rsid w:val="00571682"/>
    <w:rsid w:val="005724FA"/>
    <w:rsid w:val="00572B1C"/>
    <w:rsid w:val="00573844"/>
    <w:rsid w:val="00575068"/>
    <w:rsid w:val="00575A2B"/>
    <w:rsid w:val="00576EC4"/>
    <w:rsid w:val="00577A43"/>
    <w:rsid w:val="00580038"/>
    <w:rsid w:val="005802F8"/>
    <w:rsid w:val="00581007"/>
    <w:rsid w:val="00581DDB"/>
    <w:rsid w:val="00585D86"/>
    <w:rsid w:val="00586221"/>
    <w:rsid w:val="00587206"/>
    <w:rsid w:val="00587F7D"/>
    <w:rsid w:val="005901EF"/>
    <w:rsid w:val="00590D5C"/>
    <w:rsid w:val="005912C8"/>
    <w:rsid w:val="005935E7"/>
    <w:rsid w:val="005944B7"/>
    <w:rsid w:val="005952AE"/>
    <w:rsid w:val="005962D1"/>
    <w:rsid w:val="00597210"/>
    <w:rsid w:val="00597520"/>
    <w:rsid w:val="005A04E3"/>
    <w:rsid w:val="005A11A5"/>
    <w:rsid w:val="005A2BA4"/>
    <w:rsid w:val="005A3779"/>
    <w:rsid w:val="005A44AF"/>
    <w:rsid w:val="005A4664"/>
    <w:rsid w:val="005A572A"/>
    <w:rsid w:val="005A5F7F"/>
    <w:rsid w:val="005A643D"/>
    <w:rsid w:val="005A6BD2"/>
    <w:rsid w:val="005B2049"/>
    <w:rsid w:val="005B494F"/>
    <w:rsid w:val="005B4BDD"/>
    <w:rsid w:val="005B4DAD"/>
    <w:rsid w:val="005B5093"/>
    <w:rsid w:val="005B7027"/>
    <w:rsid w:val="005B74E7"/>
    <w:rsid w:val="005B7A62"/>
    <w:rsid w:val="005C11B8"/>
    <w:rsid w:val="005C14C2"/>
    <w:rsid w:val="005C47E5"/>
    <w:rsid w:val="005C57A4"/>
    <w:rsid w:val="005C5A86"/>
    <w:rsid w:val="005C5D6D"/>
    <w:rsid w:val="005C6F6A"/>
    <w:rsid w:val="005C7993"/>
    <w:rsid w:val="005C7CB2"/>
    <w:rsid w:val="005D08B3"/>
    <w:rsid w:val="005D109E"/>
    <w:rsid w:val="005D1154"/>
    <w:rsid w:val="005D1475"/>
    <w:rsid w:val="005D1833"/>
    <w:rsid w:val="005D33D8"/>
    <w:rsid w:val="005D3443"/>
    <w:rsid w:val="005D371C"/>
    <w:rsid w:val="005D4079"/>
    <w:rsid w:val="005D451E"/>
    <w:rsid w:val="005D463F"/>
    <w:rsid w:val="005D571A"/>
    <w:rsid w:val="005E0FA4"/>
    <w:rsid w:val="005E17AC"/>
    <w:rsid w:val="005E2980"/>
    <w:rsid w:val="005E3565"/>
    <w:rsid w:val="005E37A0"/>
    <w:rsid w:val="005E3E87"/>
    <w:rsid w:val="005E44A6"/>
    <w:rsid w:val="005E4A52"/>
    <w:rsid w:val="005E6309"/>
    <w:rsid w:val="005E6B85"/>
    <w:rsid w:val="005E7FAC"/>
    <w:rsid w:val="005F0857"/>
    <w:rsid w:val="005F0E9B"/>
    <w:rsid w:val="005F102C"/>
    <w:rsid w:val="005F2F7A"/>
    <w:rsid w:val="005F336C"/>
    <w:rsid w:val="005F3649"/>
    <w:rsid w:val="005F3919"/>
    <w:rsid w:val="005F3D82"/>
    <w:rsid w:val="005F3DB2"/>
    <w:rsid w:val="005F4169"/>
    <w:rsid w:val="005F420D"/>
    <w:rsid w:val="005F699D"/>
    <w:rsid w:val="005F7754"/>
    <w:rsid w:val="005F785F"/>
    <w:rsid w:val="006006FB"/>
    <w:rsid w:val="00601029"/>
    <w:rsid w:val="006022A4"/>
    <w:rsid w:val="0060249E"/>
    <w:rsid w:val="00602DEE"/>
    <w:rsid w:val="006034E5"/>
    <w:rsid w:val="006050F4"/>
    <w:rsid w:val="0060633C"/>
    <w:rsid w:val="00607379"/>
    <w:rsid w:val="00607496"/>
    <w:rsid w:val="00607C5B"/>
    <w:rsid w:val="00614945"/>
    <w:rsid w:val="0061644F"/>
    <w:rsid w:val="00617DDF"/>
    <w:rsid w:val="00620B0A"/>
    <w:rsid w:val="006212E8"/>
    <w:rsid w:val="006223AE"/>
    <w:rsid w:val="0062271F"/>
    <w:rsid w:val="00623206"/>
    <w:rsid w:val="006232FC"/>
    <w:rsid w:val="00624F22"/>
    <w:rsid w:val="006251C8"/>
    <w:rsid w:val="0062619B"/>
    <w:rsid w:val="00626E44"/>
    <w:rsid w:val="00627746"/>
    <w:rsid w:val="00627E7D"/>
    <w:rsid w:val="0063055D"/>
    <w:rsid w:val="00630DDF"/>
    <w:rsid w:val="006315B4"/>
    <w:rsid w:val="006330E6"/>
    <w:rsid w:val="00633F19"/>
    <w:rsid w:val="00634D24"/>
    <w:rsid w:val="0063509C"/>
    <w:rsid w:val="006354ED"/>
    <w:rsid w:val="006355FD"/>
    <w:rsid w:val="00635D35"/>
    <w:rsid w:val="00635F4C"/>
    <w:rsid w:val="00636A7D"/>
    <w:rsid w:val="00640A1D"/>
    <w:rsid w:val="00641B2D"/>
    <w:rsid w:val="00641FB4"/>
    <w:rsid w:val="006420A2"/>
    <w:rsid w:val="006423C4"/>
    <w:rsid w:val="006457B2"/>
    <w:rsid w:val="0064592F"/>
    <w:rsid w:val="00646377"/>
    <w:rsid w:val="00647B6D"/>
    <w:rsid w:val="00651C5C"/>
    <w:rsid w:val="0065292D"/>
    <w:rsid w:val="00652B74"/>
    <w:rsid w:val="00653694"/>
    <w:rsid w:val="00653B0A"/>
    <w:rsid w:val="006579FD"/>
    <w:rsid w:val="006600FE"/>
    <w:rsid w:val="006618FD"/>
    <w:rsid w:val="00661E7E"/>
    <w:rsid w:val="00661FAB"/>
    <w:rsid w:val="00662121"/>
    <w:rsid w:val="006625B6"/>
    <w:rsid w:val="00667D66"/>
    <w:rsid w:val="00670C60"/>
    <w:rsid w:val="00671AA4"/>
    <w:rsid w:val="00671EFC"/>
    <w:rsid w:val="0067223E"/>
    <w:rsid w:val="006746CE"/>
    <w:rsid w:val="006765A8"/>
    <w:rsid w:val="006766DD"/>
    <w:rsid w:val="00680929"/>
    <w:rsid w:val="00683441"/>
    <w:rsid w:val="00684A22"/>
    <w:rsid w:val="00685674"/>
    <w:rsid w:val="0068579D"/>
    <w:rsid w:val="00685C41"/>
    <w:rsid w:val="00685E10"/>
    <w:rsid w:val="006865D5"/>
    <w:rsid w:val="00691188"/>
    <w:rsid w:val="0069263F"/>
    <w:rsid w:val="00692DBC"/>
    <w:rsid w:val="006931AD"/>
    <w:rsid w:val="006931F0"/>
    <w:rsid w:val="00693FA9"/>
    <w:rsid w:val="00695843"/>
    <w:rsid w:val="00695EBB"/>
    <w:rsid w:val="00695F9D"/>
    <w:rsid w:val="00697974"/>
    <w:rsid w:val="006A27EC"/>
    <w:rsid w:val="006A2CA8"/>
    <w:rsid w:val="006A3604"/>
    <w:rsid w:val="006A5BCE"/>
    <w:rsid w:val="006A5E8E"/>
    <w:rsid w:val="006A7057"/>
    <w:rsid w:val="006A730A"/>
    <w:rsid w:val="006A7640"/>
    <w:rsid w:val="006A770C"/>
    <w:rsid w:val="006A7B60"/>
    <w:rsid w:val="006B044C"/>
    <w:rsid w:val="006B046F"/>
    <w:rsid w:val="006B0651"/>
    <w:rsid w:val="006B065A"/>
    <w:rsid w:val="006B089D"/>
    <w:rsid w:val="006B0B9C"/>
    <w:rsid w:val="006B0ED6"/>
    <w:rsid w:val="006B165E"/>
    <w:rsid w:val="006B2098"/>
    <w:rsid w:val="006B272B"/>
    <w:rsid w:val="006B42F1"/>
    <w:rsid w:val="006B4A33"/>
    <w:rsid w:val="006B6087"/>
    <w:rsid w:val="006B6302"/>
    <w:rsid w:val="006B6C0B"/>
    <w:rsid w:val="006C0AB1"/>
    <w:rsid w:val="006C2009"/>
    <w:rsid w:val="006C206B"/>
    <w:rsid w:val="006C35FD"/>
    <w:rsid w:val="006C6F99"/>
    <w:rsid w:val="006C75CD"/>
    <w:rsid w:val="006C7682"/>
    <w:rsid w:val="006C77D0"/>
    <w:rsid w:val="006C7A81"/>
    <w:rsid w:val="006D08BC"/>
    <w:rsid w:val="006D3320"/>
    <w:rsid w:val="006D4E1F"/>
    <w:rsid w:val="006D612A"/>
    <w:rsid w:val="006E05C8"/>
    <w:rsid w:val="006E3542"/>
    <w:rsid w:val="006E4133"/>
    <w:rsid w:val="006E5DA6"/>
    <w:rsid w:val="006E628E"/>
    <w:rsid w:val="006E7F5C"/>
    <w:rsid w:val="006F1E36"/>
    <w:rsid w:val="006F334C"/>
    <w:rsid w:val="006F4C3C"/>
    <w:rsid w:val="006F5579"/>
    <w:rsid w:val="006F5AF7"/>
    <w:rsid w:val="006F5D5A"/>
    <w:rsid w:val="006F5F3D"/>
    <w:rsid w:val="006F6CFE"/>
    <w:rsid w:val="006F7AAE"/>
    <w:rsid w:val="00704163"/>
    <w:rsid w:val="007066B5"/>
    <w:rsid w:val="00707038"/>
    <w:rsid w:val="00707184"/>
    <w:rsid w:val="00707484"/>
    <w:rsid w:val="007104E9"/>
    <w:rsid w:val="00710740"/>
    <w:rsid w:val="00711DF7"/>
    <w:rsid w:val="007130E5"/>
    <w:rsid w:val="007147A4"/>
    <w:rsid w:val="007155C7"/>
    <w:rsid w:val="00716007"/>
    <w:rsid w:val="00716348"/>
    <w:rsid w:val="007165D7"/>
    <w:rsid w:val="007174C6"/>
    <w:rsid w:val="00720C09"/>
    <w:rsid w:val="007218B8"/>
    <w:rsid w:val="007240FE"/>
    <w:rsid w:val="0072462D"/>
    <w:rsid w:val="00725DA8"/>
    <w:rsid w:val="007276A5"/>
    <w:rsid w:val="00733B73"/>
    <w:rsid w:val="00733FF7"/>
    <w:rsid w:val="00736FD0"/>
    <w:rsid w:val="00737678"/>
    <w:rsid w:val="00740F61"/>
    <w:rsid w:val="0074132A"/>
    <w:rsid w:val="007418E8"/>
    <w:rsid w:val="00743D6D"/>
    <w:rsid w:val="00743F57"/>
    <w:rsid w:val="00744986"/>
    <w:rsid w:val="00746593"/>
    <w:rsid w:val="00746971"/>
    <w:rsid w:val="0074701D"/>
    <w:rsid w:val="00747527"/>
    <w:rsid w:val="0074774E"/>
    <w:rsid w:val="0075106C"/>
    <w:rsid w:val="00751269"/>
    <w:rsid w:val="00752390"/>
    <w:rsid w:val="00752DF0"/>
    <w:rsid w:val="00752E73"/>
    <w:rsid w:val="007539E7"/>
    <w:rsid w:val="00754377"/>
    <w:rsid w:val="00754CB3"/>
    <w:rsid w:val="00754CC4"/>
    <w:rsid w:val="0075560A"/>
    <w:rsid w:val="00755767"/>
    <w:rsid w:val="007557FA"/>
    <w:rsid w:val="007569A9"/>
    <w:rsid w:val="00760018"/>
    <w:rsid w:val="00761056"/>
    <w:rsid w:val="007624E7"/>
    <w:rsid w:val="007642A7"/>
    <w:rsid w:val="00765674"/>
    <w:rsid w:val="00765FC0"/>
    <w:rsid w:val="00766824"/>
    <w:rsid w:val="00767120"/>
    <w:rsid w:val="00770058"/>
    <w:rsid w:val="007713BF"/>
    <w:rsid w:val="0077152A"/>
    <w:rsid w:val="00772E19"/>
    <w:rsid w:val="00773A88"/>
    <w:rsid w:val="00775B54"/>
    <w:rsid w:val="0077732C"/>
    <w:rsid w:val="00781156"/>
    <w:rsid w:val="0078335A"/>
    <w:rsid w:val="00785F24"/>
    <w:rsid w:val="00786DF7"/>
    <w:rsid w:val="00786FAC"/>
    <w:rsid w:val="00787DDC"/>
    <w:rsid w:val="00791040"/>
    <w:rsid w:val="007942D7"/>
    <w:rsid w:val="00794BB1"/>
    <w:rsid w:val="00795709"/>
    <w:rsid w:val="00795A76"/>
    <w:rsid w:val="00796B17"/>
    <w:rsid w:val="007976F1"/>
    <w:rsid w:val="00797827"/>
    <w:rsid w:val="007A0552"/>
    <w:rsid w:val="007A1489"/>
    <w:rsid w:val="007A1C92"/>
    <w:rsid w:val="007A4CBD"/>
    <w:rsid w:val="007A5976"/>
    <w:rsid w:val="007A61FE"/>
    <w:rsid w:val="007A668D"/>
    <w:rsid w:val="007A7394"/>
    <w:rsid w:val="007B1F12"/>
    <w:rsid w:val="007B1FEA"/>
    <w:rsid w:val="007B2975"/>
    <w:rsid w:val="007B2DBC"/>
    <w:rsid w:val="007B35FF"/>
    <w:rsid w:val="007B57F1"/>
    <w:rsid w:val="007B5B96"/>
    <w:rsid w:val="007C04F3"/>
    <w:rsid w:val="007C085B"/>
    <w:rsid w:val="007C113B"/>
    <w:rsid w:val="007C45AA"/>
    <w:rsid w:val="007C4EBE"/>
    <w:rsid w:val="007C58B7"/>
    <w:rsid w:val="007C5A39"/>
    <w:rsid w:val="007C7667"/>
    <w:rsid w:val="007C77A9"/>
    <w:rsid w:val="007D003C"/>
    <w:rsid w:val="007D01D4"/>
    <w:rsid w:val="007D031E"/>
    <w:rsid w:val="007D1A6E"/>
    <w:rsid w:val="007D1E90"/>
    <w:rsid w:val="007D4321"/>
    <w:rsid w:val="007D4A4A"/>
    <w:rsid w:val="007D644C"/>
    <w:rsid w:val="007E1B34"/>
    <w:rsid w:val="007E282D"/>
    <w:rsid w:val="007E29B8"/>
    <w:rsid w:val="007E3072"/>
    <w:rsid w:val="007E44C6"/>
    <w:rsid w:val="007E52B0"/>
    <w:rsid w:val="007E6AB7"/>
    <w:rsid w:val="007E730D"/>
    <w:rsid w:val="007F15BB"/>
    <w:rsid w:val="007F2740"/>
    <w:rsid w:val="007F28DD"/>
    <w:rsid w:val="007F2C82"/>
    <w:rsid w:val="007F6111"/>
    <w:rsid w:val="007F6E6D"/>
    <w:rsid w:val="007F6F56"/>
    <w:rsid w:val="007F725E"/>
    <w:rsid w:val="007F7E4D"/>
    <w:rsid w:val="008009FC"/>
    <w:rsid w:val="00801426"/>
    <w:rsid w:val="008045C9"/>
    <w:rsid w:val="008045F8"/>
    <w:rsid w:val="00805369"/>
    <w:rsid w:val="008061EB"/>
    <w:rsid w:val="0080658C"/>
    <w:rsid w:val="00806CA3"/>
    <w:rsid w:val="0080758F"/>
    <w:rsid w:val="00807FE0"/>
    <w:rsid w:val="00810B6A"/>
    <w:rsid w:val="008112BA"/>
    <w:rsid w:val="00811B17"/>
    <w:rsid w:val="00815F16"/>
    <w:rsid w:val="00816B77"/>
    <w:rsid w:val="00820FAA"/>
    <w:rsid w:val="008222EC"/>
    <w:rsid w:val="0082341E"/>
    <w:rsid w:val="00824EBA"/>
    <w:rsid w:val="0082581B"/>
    <w:rsid w:val="00826A47"/>
    <w:rsid w:val="00826E18"/>
    <w:rsid w:val="0082714F"/>
    <w:rsid w:val="00830B9A"/>
    <w:rsid w:val="0083226E"/>
    <w:rsid w:val="00833A01"/>
    <w:rsid w:val="00833CB1"/>
    <w:rsid w:val="00836F6E"/>
    <w:rsid w:val="008403D8"/>
    <w:rsid w:val="0084196C"/>
    <w:rsid w:val="00841B4D"/>
    <w:rsid w:val="00843A62"/>
    <w:rsid w:val="0084535E"/>
    <w:rsid w:val="00847C36"/>
    <w:rsid w:val="00851920"/>
    <w:rsid w:val="0085690B"/>
    <w:rsid w:val="008579F7"/>
    <w:rsid w:val="00860863"/>
    <w:rsid w:val="008612B6"/>
    <w:rsid w:val="00863EB1"/>
    <w:rsid w:val="008641B0"/>
    <w:rsid w:val="00866AA3"/>
    <w:rsid w:val="00873141"/>
    <w:rsid w:val="00873468"/>
    <w:rsid w:val="00873AFC"/>
    <w:rsid w:val="008740F8"/>
    <w:rsid w:val="0087622E"/>
    <w:rsid w:val="008775FB"/>
    <w:rsid w:val="00877E93"/>
    <w:rsid w:val="00877FC4"/>
    <w:rsid w:val="00880336"/>
    <w:rsid w:val="00882ADB"/>
    <w:rsid w:val="00883137"/>
    <w:rsid w:val="0088355A"/>
    <w:rsid w:val="0088362E"/>
    <w:rsid w:val="00884B9C"/>
    <w:rsid w:val="00884F80"/>
    <w:rsid w:val="00885406"/>
    <w:rsid w:val="00886B52"/>
    <w:rsid w:val="00887FF2"/>
    <w:rsid w:val="0089009A"/>
    <w:rsid w:val="0089022B"/>
    <w:rsid w:val="00890651"/>
    <w:rsid w:val="00890A5A"/>
    <w:rsid w:val="00891B66"/>
    <w:rsid w:val="00893A13"/>
    <w:rsid w:val="00893FC0"/>
    <w:rsid w:val="008953CD"/>
    <w:rsid w:val="0089687A"/>
    <w:rsid w:val="00897E00"/>
    <w:rsid w:val="008A3147"/>
    <w:rsid w:val="008A61E9"/>
    <w:rsid w:val="008A641C"/>
    <w:rsid w:val="008B092A"/>
    <w:rsid w:val="008B14C4"/>
    <w:rsid w:val="008B14E6"/>
    <w:rsid w:val="008B158D"/>
    <w:rsid w:val="008B37E7"/>
    <w:rsid w:val="008B3854"/>
    <w:rsid w:val="008B3B14"/>
    <w:rsid w:val="008B469D"/>
    <w:rsid w:val="008B5E65"/>
    <w:rsid w:val="008B6866"/>
    <w:rsid w:val="008B6ADD"/>
    <w:rsid w:val="008B6F9E"/>
    <w:rsid w:val="008B759D"/>
    <w:rsid w:val="008C11A7"/>
    <w:rsid w:val="008C19EF"/>
    <w:rsid w:val="008C1B25"/>
    <w:rsid w:val="008C255C"/>
    <w:rsid w:val="008C6139"/>
    <w:rsid w:val="008D026F"/>
    <w:rsid w:val="008D0345"/>
    <w:rsid w:val="008D3717"/>
    <w:rsid w:val="008D582D"/>
    <w:rsid w:val="008D5E9D"/>
    <w:rsid w:val="008D7085"/>
    <w:rsid w:val="008D7D6F"/>
    <w:rsid w:val="008E32C2"/>
    <w:rsid w:val="008E3F04"/>
    <w:rsid w:val="008E45A6"/>
    <w:rsid w:val="008E503A"/>
    <w:rsid w:val="008E5647"/>
    <w:rsid w:val="008E7FBB"/>
    <w:rsid w:val="008F1733"/>
    <w:rsid w:val="008F29C7"/>
    <w:rsid w:val="008F3E6D"/>
    <w:rsid w:val="008F3FCD"/>
    <w:rsid w:val="008F4F9C"/>
    <w:rsid w:val="008F6357"/>
    <w:rsid w:val="008F6662"/>
    <w:rsid w:val="008F6EB9"/>
    <w:rsid w:val="008F7931"/>
    <w:rsid w:val="00900121"/>
    <w:rsid w:val="009002AA"/>
    <w:rsid w:val="0090159E"/>
    <w:rsid w:val="009020DF"/>
    <w:rsid w:val="009030B1"/>
    <w:rsid w:val="009039F7"/>
    <w:rsid w:val="00903C5A"/>
    <w:rsid w:val="00904156"/>
    <w:rsid w:val="0090428E"/>
    <w:rsid w:val="0090499B"/>
    <w:rsid w:val="00904E27"/>
    <w:rsid w:val="0090507F"/>
    <w:rsid w:val="009072E2"/>
    <w:rsid w:val="00907A4B"/>
    <w:rsid w:val="00907CDE"/>
    <w:rsid w:val="009104A7"/>
    <w:rsid w:val="00910583"/>
    <w:rsid w:val="00910CBA"/>
    <w:rsid w:val="009121CE"/>
    <w:rsid w:val="00912374"/>
    <w:rsid w:val="00912401"/>
    <w:rsid w:val="009145E7"/>
    <w:rsid w:val="00915685"/>
    <w:rsid w:val="009158D9"/>
    <w:rsid w:val="00915A9D"/>
    <w:rsid w:val="0091686C"/>
    <w:rsid w:val="00916930"/>
    <w:rsid w:val="0091738F"/>
    <w:rsid w:val="00920CB6"/>
    <w:rsid w:val="009218E5"/>
    <w:rsid w:val="00921E32"/>
    <w:rsid w:val="009231BC"/>
    <w:rsid w:val="009236CC"/>
    <w:rsid w:val="00927808"/>
    <w:rsid w:val="009279E5"/>
    <w:rsid w:val="00927CBE"/>
    <w:rsid w:val="00927CC1"/>
    <w:rsid w:val="00930BF0"/>
    <w:rsid w:val="00930C2F"/>
    <w:rsid w:val="009317D5"/>
    <w:rsid w:val="009343AD"/>
    <w:rsid w:val="00934F5B"/>
    <w:rsid w:val="009354F1"/>
    <w:rsid w:val="0093716E"/>
    <w:rsid w:val="00940E11"/>
    <w:rsid w:val="00941074"/>
    <w:rsid w:val="00942561"/>
    <w:rsid w:val="00942909"/>
    <w:rsid w:val="00942B41"/>
    <w:rsid w:val="00944011"/>
    <w:rsid w:val="00944386"/>
    <w:rsid w:val="00945625"/>
    <w:rsid w:val="00946C3F"/>
    <w:rsid w:val="009478ED"/>
    <w:rsid w:val="00947DDD"/>
    <w:rsid w:val="00950370"/>
    <w:rsid w:val="009515B4"/>
    <w:rsid w:val="009521D2"/>
    <w:rsid w:val="00952479"/>
    <w:rsid w:val="00952F33"/>
    <w:rsid w:val="0095365F"/>
    <w:rsid w:val="00954B04"/>
    <w:rsid w:val="00956D05"/>
    <w:rsid w:val="009571C0"/>
    <w:rsid w:val="00961276"/>
    <w:rsid w:val="00961858"/>
    <w:rsid w:val="00961F7F"/>
    <w:rsid w:val="00962388"/>
    <w:rsid w:val="0096266C"/>
    <w:rsid w:val="009628BC"/>
    <w:rsid w:val="00963DA7"/>
    <w:rsid w:val="00964EB4"/>
    <w:rsid w:val="00964EE1"/>
    <w:rsid w:val="009667C1"/>
    <w:rsid w:val="00967CA6"/>
    <w:rsid w:val="009708C9"/>
    <w:rsid w:val="00971A59"/>
    <w:rsid w:val="0097218F"/>
    <w:rsid w:val="009732FD"/>
    <w:rsid w:val="009733EA"/>
    <w:rsid w:val="00973F58"/>
    <w:rsid w:val="00976FD5"/>
    <w:rsid w:val="009811A3"/>
    <w:rsid w:val="00981626"/>
    <w:rsid w:val="0098278C"/>
    <w:rsid w:val="00984B61"/>
    <w:rsid w:val="00985BC5"/>
    <w:rsid w:val="009863A5"/>
    <w:rsid w:val="00986B7E"/>
    <w:rsid w:val="00987825"/>
    <w:rsid w:val="009912B3"/>
    <w:rsid w:val="00991C4A"/>
    <w:rsid w:val="00992E64"/>
    <w:rsid w:val="00993701"/>
    <w:rsid w:val="00994307"/>
    <w:rsid w:val="009954F6"/>
    <w:rsid w:val="00996602"/>
    <w:rsid w:val="00996C5C"/>
    <w:rsid w:val="009A316C"/>
    <w:rsid w:val="009A3ECC"/>
    <w:rsid w:val="009A5215"/>
    <w:rsid w:val="009A6677"/>
    <w:rsid w:val="009A7DC3"/>
    <w:rsid w:val="009B0239"/>
    <w:rsid w:val="009B0365"/>
    <w:rsid w:val="009B077C"/>
    <w:rsid w:val="009B1668"/>
    <w:rsid w:val="009B190A"/>
    <w:rsid w:val="009B2242"/>
    <w:rsid w:val="009B4FD1"/>
    <w:rsid w:val="009B530C"/>
    <w:rsid w:val="009B5C63"/>
    <w:rsid w:val="009B5CCD"/>
    <w:rsid w:val="009B7B11"/>
    <w:rsid w:val="009C08BA"/>
    <w:rsid w:val="009C235F"/>
    <w:rsid w:val="009C336E"/>
    <w:rsid w:val="009C534E"/>
    <w:rsid w:val="009C602B"/>
    <w:rsid w:val="009C6A3D"/>
    <w:rsid w:val="009C6E62"/>
    <w:rsid w:val="009C78EB"/>
    <w:rsid w:val="009D0D86"/>
    <w:rsid w:val="009D1979"/>
    <w:rsid w:val="009D2C7C"/>
    <w:rsid w:val="009D2D13"/>
    <w:rsid w:val="009D3653"/>
    <w:rsid w:val="009D39A0"/>
    <w:rsid w:val="009D3F79"/>
    <w:rsid w:val="009D3FBD"/>
    <w:rsid w:val="009D5612"/>
    <w:rsid w:val="009D6D34"/>
    <w:rsid w:val="009D7246"/>
    <w:rsid w:val="009E0DD8"/>
    <w:rsid w:val="009E1A46"/>
    <w:rsid w:val="009E2B46"/>
    <w:rsid w:val="009E7442"/>
    <w:rsid w:val="009E78C3"/>
    <w:rsid w:val="009E7C63"/>
    <w:rsid w:val="009E7C6E"/>
    <w:rsid w:val="009F0D8F"/>
    <w:rsid w:val="009F1E14"/>
    <w:rsid w:val="009F3C47"/>
    <w:rsid w:val="009F7536"/>
    <w:rsid w:val="00A001AE"/>
    <w:rsid w:val="00A01717"/>
    <w:rsid w:val="00A01A4E"/>
    <w:rsid w:val="00A03878"/>
    <w:rsid w:val="00A04222"/>
    <w:rsid w:val="00A04D72"/>
    <w:rsid w:val="00A0509F"/>
    <w:rsid w:val="00A07BA2"/>
    <w:rsid w:val="00A07EB8"/>
    <w:rsid w:val="00A1023F"/>
    <w:rsid w:val="00A12B81"/>
    <w:rsid w:val="00A1368B"/>
    <w:rsid w:val="00A136A2"/>
    <w:rsid w:val="00A13B2C"/>
    <w:rsid w:val="00A14A7D"/>
    <w:rsid w:val="00A15250"/>
    <w:rsid w:val="00A17B07"/>
    <w:rsid w:val="00A202D4"/>
    <w:rsid w:val="00A21109"/>
    <w:rsid w:val="00A21317"/>
    <w:rsid w:val="00A217E5"/>
    <w:rsid w:val="00A21A4F"/>
    <w:rsid w:val="00A23A13"/>
    <w:rsid w:val="00A247DE"/>
    <w:rsid w:val="00A2544D"/>
    <w:rsid w:val="00A2594B"/>
    <w:rsid w:val="00A25BCF"/>
    <w:rsid w:val="00A25CBF"/>
    <w:rsid w:val="00A26B79"/>
    <w:rsid w:val="00A35481"/>
    <w:rsid w:val="00A4225C"/>
    <w:rsid w:val="00A42CA8"/>
    <w:rsid w:val="00A445C7"/>
    <w:rsid w:val="00A44FAB"/>
    <w:rsid w:val="00A4512A"/>
    <w:rsid w:val="00A453C7"/>
    <w:rsid w:val="00A469F2"/>
    <w:rsid w:val="00A46C75"/>
    <w:rsid w:val="00A476C7"/>
    <w:rsid w:val="00A50C80"/>
    <w:rsid w:val="00A515C8"/>
    <w:rsid w:val="00A51D5F"/>
    <w:rsid w:val="00A539CB"/>
    <w:rsid w:val="00A54CDD"/>
    <w:rsid w:val="00A6188F"/>
    <w:rsid w:val="00A619C8"/>
    <w:rsid w:val="00A63863"/>
    <w:rsid w:val="00A63E20"/>
    <w:rsid w:val="00A65818"/>
    <w:rsid w:val="00A6648B"/>
    <w:rsid w:val="00A67D74"/>
    <w:rsid w:val="00A71780"/>
    <w:rsid w:val="00A727BE"/>
    <w:rsid w:val="00A72B03"/>
    <w:rsid w:val="00A73D89"/>
    <w:rsid w:val="00A73DB5"/>
    <w:rsid w:val="00A73E45"/>
    <w:rsid w:val="00A76587"/>
    <w:rsid w:val="00A76ED0"/>
    <w:rsid w:val="00A7770D"/>
    <w:rsid w:val="00A77712"/>
    <w:rsid w:val="00A80CD9"/>
    <w:rsid w:val="00A8170A"/>
    <w:rsid w:val="00A817D7"/>
    <w:rsid w:val="00A81BDD"/>
    <w:rsid w:val="00A821E9"/>
    <w:rsid w:val="00A8438C"/>
    <w:rsid w:val="00A86C8C"/>
    <w:rsid w:val="00A905FC"/>
    <w:rsid w:val="00A90C94"/>
    <w:rsid w:val="00A91152"/>
    <w:rsid w:val="00A923FD"/>
    <w:rsid w:val="00A93186"/>
    <w:rsid w:val="00A9434A"/>
    <w:rsid w:val="00A9468C"/>
    <w:rsid w:val="00A94B20"/>
    <w:rsid w:val="00A95714"/>
    <w:rsid w:val="00A95D47"/>
    <w:rsid w:val="00A9678D"/>
    <w:rsid w:val="00AA1E17"/>
    <w:rsid w:val="00AA271D"/>
    <w:rsid w:val="00AA2858"/>
    <w:rsid w:val="00AA2F4A"/>
    <w:rsid w:val="00AA39CA"/>
    <w:rsid w:val="00AA422F"/>
    <w:rsid w:val="00AA638B"/>
    <w:rsid w:val="00AA6747"/>
    <w:rsid w:val="00AA6E29"/>
    <w:rsid w:val="00AA7A25"/>
    <w:rsid w:val="00AA7FF8"/>
    <w:rsid w:val="00AB09E6"/>
    <w:rsid w:val="00AB0CC0"/>
    <w:rsid w:val="00AB1B98"/>
    <w:rsid w:val="00AB3163"/>
    <w:rsid w:val="00AB33DD"/>
    <w:rsid w:val="00AB61A6"/>
    <w:rsid w:val="00AB7CED"/>
    <w:rsid w:val="00AB7EE5"/>
    <w:rsid w:val="00AC0EDB"/>
    <w:rsid w:val="00AC0FEC"/>
    <w:rsid w:val="00AC1661"/>
    <w:rsid w:val="00AC38EA"/>
    <w:rsid w:val="00AC603C"/>
    <w:rsid w:val="00AC68BB"/>
    <w:rsid w:val="00AC73E0"/>
    <w:rsid w:val="00AD1C77"/>
    <w:rsid w:val="00AD1C8E"/>
    <w:rsid w:val="00AD1D79"/>
    <w:rsid w:val="00AD233C"/>
    <w:rsid w:val="00AD2886"/>
    <w:rsid w:val="00AD4DF0"/>
    <w:rsid w:val="00AD54B0"/>
    <w:rsid w:val="00AD572E"/>
    <w:rsid w:val="00AD6B09"/>
    <w:rsid w:val="00AD6B67"/>
    <w:rsid w:val="00AD6E36"/>
    <w:rsid w:val="00AE06BD"/>
    <w:rsid w:val="00AE0F5D"/>
    <w:rsid w:val="00AE1042"/>
    <w:rsid w:val="00AE364C"/>
    <w:rsid w:val="00AE3F90"/>
    <w:rsid w:val="00AE5FD2"/>
    <w:rsid w:val="00AE64FD"/>
    <w:rsid w:val="00AE7E36"/>
    <w:rsid w:val="00AF3895"/>
    <w:rsid w:val="00AF3E27"/>
    <w:rsid w:val="00AF58A5"/>
    <w:rsid w:val="00AF6828"/>
    <w:rsid w:val="00AF7701"/>
    <w:rsid w:val="00B00256"/>
    <w:rsid w:val="00B0051B"/>
    <w:rsid w:val="00B03690"/>
    <w:rsid w:val="00B053DC"/>
    <w:rsid w:val="00B06CD4"/>
    <w:rsid w:val="00B06FF8"/>
    <w:rsid w:val="00B074EE"/>
    <w:rsid w:val="00B07E2E"/>
    <w:rsid w:val="00B10677"/>
    <w:rsid w:val="00B11617"/>
    <w:rsid w:val="00B11AFB"/>
    <w:rsid w:val="00B12465"/>
    <w:rsid w:val="00B143CF"/>
    <w:rsid w:val="00B14753"/>
    <w:rsid w:val="00B14992"/>
    <w:rsid w:val="00B156D9"/>
    <w:rsid w:val="00B169A3"/>
    <w:rsid w:val="00B17A3D"/>
    <w:rsid w:val="00B17E8F"/>
    <w:rsid w:val="00B20ACE"/>
    <w:rsid w:val="00B21673"/>
    <w:rsid w:val="00B22E28"/>
    <w:rsid w:val="00B255E6"/>
    <w:rsid w:val="00B26CB6"/>
    <w:rsid w:val="00B26EE1"/>
    <w:rsid w:val="00B30AA8"/>
    <w:rsid w:val="00B30D1B"/>
    <w:rsid w:val="00B346A9"/>
    <w:rsid w:val="00B3741C"/>
    <w:rsid w:val="00B3751A"/>
    <w:rsid w:val="00B37929"/>
    <w:rsid w:val="00B402E9"/>
    <w:rsid w:val="00B4163A"/>
    <w:rsid w:val="00B41900"/>
    <w:rsid w:val="00B422CF"/>
    <w:rsid w:val="00B42C4E"/>
    <w:rsid w:val="00B42F09"/>
    <w:rsid w:val="00B4424A"/>
    <w:rsid w:val="00B47895"/>
    <w:rsid w:val="00B47E8E"/>
    <w:rsid w:val="00B5002E"/>
    <w:rsid w:val="00B50404"/>
    <w:rsid w:val="00B50EA9"/>
    <w:rsid w:val="00B521F4"/>
    <w:rsid w:val="00B52512"/>
    <w:rsid w:val="00B531D0"/>
    <w:rsid w:val="00B53688"/>
    <w:rsid w:val="00B54BB5"/>
    <w:rsid w:val="00B5601C"/>
    <w:rsid w:val="00B602D8"/>
    <w:rsid w:val="00B62A84"/>
    <w:rsid w:val="00B62D13"/>
    <w:rsid w:val="00B62E99"/>
    <w:rsid w:val="00B64789"/>
    <w:rsid w:val="00B65DF6"/>
    <w:rsid w:val="00B65ECF"/>
    <w:rsid w:val="00B66872"/>
    <w:rsid w:val="00B6757E"/>
    <w:rsid w:val="00B67C1D"/>
    <w:rsid w:val="00B71F9B"/>
    <w:rsid w:val="00B71FBB"/>
    <w:rsid w:val="00B72519"/>
    <w:rsid w:val="00B731A3"/>
    <w:rsid w:val="00B74F25"/>
    <w:rsid w:val="00B755FD"/>
    <w:rsid w:val="00B758AB"/>
    <w:rsid w:val="00B777D4"/>
    <w:rsid w:val="00B77D58"/>
    <w:rsid w:val="00B80329"/>
    <w:rsid w:val="00B8059D"/>
    <w:rsid w:val="00B80A29"/>
    <w:rsid w:val="00B80C83"/>
    <w:rsid w:val="00B810CF"/>
    <w:rsid w:val="00B81D1F"/>
    <w:rsid w:val="00B8352D"/>
    <w:rsid w:val="00B8489C"/>
    <w:rsid w:val="00B858E7"/>
    <w:rsid w:val="00B8687C"/>
    <w:rsid w:val="00B876E3"/>
    <w:rsid w:val="00B87706"/>
    <w:rsid w:val="00B90858"/>
    <w:rsid w:val="00B90AD4"/>
    <w:rsid w:val="00B916BF"/>
    <w:rsid w:val="00B91A89"/>
    <w:rsid w:val="00B95424"/>
    <w:rsid w:val="00B95C2A"/>
    <w:rsid w:val="00B96072"/>
    <w:rsid w:val="00BA1F44"/>
    <w:rsid w:val="00BA34BE"/>
    <w:rsid w:val="00BA6495"/>
    <w:rsid w:val="00BB04F8"/>
    <w:rsid w:val="00BB078E"/>
    <w:rsid w:val="00BB1900"/>
    <w:rsid w:val="00BB35D4"/>
    <w:rsid w:val="00BB6435"/>
    <w:rsid w:val="00BB6568"/>
    <w:rsid w:val="00BB6599"/>
    <w:rsid w:val="00BC22BA"/>
    <w:rsid w:val="00BC2D62"/>
    <w:rsid w:val="00BC316D"/>
    <w:rsid w:val="00BC3FB6"/>
    <w:rsid w:val="00BC42FA"/>
    <w:rsid w:val="00BC561A"/>
    <w:rsid w:val="00BC56F8"/>
    <w:rsid w:val="00BC5A03"/>
    <w:rsid w:val="00BC70EE"/>
    <w:rsid w:val="00BC7379"/>
    <w:rsid w:val="00BD0003"/>
    <w:rsid w:val="00BD0ED8"/>
    <w:rsid w:val="00BD0F45"/>
    <w:rsid w:val="00BD1B2E"/>
    <w:rsid w:val="00BD2A49"/>
    <w:rsid w:val="00BD3D1E"/>
    <w:rsid w:val="00BD4F54"/>
    <w:rsid w:val="00BD63B3"/>
    <w:rsid w:val="00BD74C6"/>
    <w:rsid w:val="00BE0C42"/>
    <w:rsid w:val="00BE19AC"/>
    <w:rsid w:val="00BE4FA4"/>
    <w:rsid w:val="00BE5580"/>
    <w:rsid w:val="00BF0065"/>
    <w:rsid w:val="00BF0592"/>
    <w:rsid w:val="00BF0CF5"/>
    <w:rsid w:val="00BF169D"/>
    <w:rsid w:val="00BF2161"/>
    <w:rsid w:val="00BF3B1E"/>
    <w:rsid w:val="00C00878"/>
    <w:rsid w:val="00C00D82"/>
    <w:rsid w:val="00C027CB"/>
    <w:rsid w:val="00C029FD"/>
    <w:rsid w:val="00C02ECA"/>
    <w:rsid w:val="00C04AD3"/>
    <w:rsid w:val="00C05633"/>
    <w:rsid w:val="00C05A2A"/>
    <w:rsid w:val="00C05E98"/>
    <w:rsid w:val="00C07D9A"/>
    <w:rsid w:val="00C10E6D"/>
    <w:rsid w:val="00C12D55"/>
    <w:rsid w:val="00C13166"/>
    <w:rsid w:val="00C14B86"/>
    <w:rsid w:val="00C15290"/>
    <w:rsid w:val="00C16790"/>
    <w:rsid w:val="00C17B21"/>
    <w:rsid w:val="00C20652"/>
    <w:rsid w:val="00C2193F"/>
    <w:rsid w:val="00C223C6"/>
    <w:rsid w:val="00C22848"/>
    <w:rsid w:val="00C22A38"/>
    <w:rsid w:val="00C22B48"/>
    <w:rsid w:val="00C22CA4"/>
    <w:rsid w:val="00C2314D"/>
    <w:rsid w:val="00C23868"/>
    <w:rsid w:val="00C24E0A"/>
    <w:rsid w:val="00C2552D"/>
    <w:rsid w:val="00C25FC7"/>
    <w:rsid w:val="00C26B9F"/>
    <w:rsid w:val="00C26CA5"/>
    <w:rsid w:val="00C27186"/>
    <w:rsid w:val="00C2733E"/>
    <w:rsid w:val="00C3111E"/>
    <w:rsid w:val="00C3111F"/>
    <w:rsid w:val="00C32D78"/>
    <w:rsid w:val="00C35543"/>
    <w:rsid w:val="00C3666E"/>
    <w:rsid w:val="00C36F5C"/>
    <w:rsid w:val="00C379C3"/>
    <w:rsid w:val="00C4184D"/>
    <w:rsid w:val="00C41D0C"/>
    <w:rsid w:val="00C41D1B"/>
    <w:rsid w:val="00C4364F"/>
    <w:rsid w:val="00C4378D"/>
    <w:rsid w:val="00C43FE0"/>
    <w:rsid w:val="00C4457C"/>
    <w:rsid w:val="00C458B9"/>
    <w:rsid w:val="00C45B6C"/>
    <w:rsid w:val="00C45F26"/>
    <w:rsid w:val="00C4661F"/>
    <w:rsid w:val="00C467AE"/>
    <w:rsid w:val="00C46971"/>
    <w:rsid w:val="00C46CF1"/>
    <w:rsid w:val="00C502F2"/>
    <w:rsid w:val="00C5136C"/>
    <w:rsid w:val="00C56686"/>
    <w:rsid w:val="00C56EA3"/>
    <w:rsid w:val="00C5733D"/>
    <w:rsid w:val="00C57752"/>
    <w:rsid w:val="00C60F7D"/>
    <w:rsid w:val="00C61053"/>
    <w:rsid w:val="00C61ACD"/>
    <w:rsid w:val="00C61DBE"/>
    <w:rsid w:val="00C6382C"/>
    <w:rsid w:val="00C642A3"/>
    <w:rsid w:val="00C65DC5"/>
    <w:rsid w:val="00C677CD"/>
    <w:rsid w:val="00C70CEF"/>
    <w:rsid w:val="00C733CC"/>
    <w:rsid w:val="00C7597D"/>
    <w:rsid w:val="00C779D9"/>
    <w:rsid w:val="00C80B89"/>
    <w:rsid w:val="00C81C6F"/>
    <w:rsid w:val="00C83E0E"/>
    <w:rsid w:val="00C8489F"/>
    <w:rsid w:val="00C854BE"/>
    <w:rsid w:val="00C874C3"/>
    <w:rsid w:val="00C87A54"/>
    <w:rsid w:val="00C90684"/>
    <w:rsid w:val="00C945D1"/>
    <w:rsid w:val="00C9484B"/>
    <w:rsid w:val="00CA16A2"/>
    <w:rsid w:val="00CA2184"/>
    <w:rsid w:val="00CA281F"/>
    <w:rsid w:val="00CA2CE0"/>
    <w:rsid w:val="00CA40C8"/>
    <w:rsid w:val="00CA4994"/>
    <w:rsid w:val="00CA4E04"/>
    <w:rsid w:val="00CA5575"/>
    <w:rsid w:val="00CA623B"/>
    <w:rsid w:val="00CA6A18"/>
    <w:rsid w:val="00CA7FF4"/>
    <w:rsid w:val="00CB065A"/>
    <w:rsid w:val="00CB0AFC"/>
    <w:rsid w:val="00CB21B6"/>
    <w:rsid w:val="00CB2987"/>
    <w:rsid w:val="00CB2C08"/>
    <w:rsid w:val="00CB39DC"/>
    <w:rsid w:val="00CB3D68"/>
    <w:rsid w:val="00CB48EF"/>
    <w:rsid w:val="00CB5887"/>
    <w:rsid w:val="00CC0494"/>
    <w:rsid w:val="00CC2A4F"/>
    <w:rsid w:val="00CC3570"/>
    <w:rsid w:val="00CC4C7D"/>
    <w:rsid w:val="00CD0681"/>
    <w:rsid w:val="00CD438D"/>
    <w:rsid w:val="00CD4481"/>
    <w:rsid w:val="00CD50EC"/>
    <w:rsid w:val="00CD5A8B"/>
    <w:rsid w:val="00CD6327"/>
    <w:rsid w:val="00CD6B81"/>
    <w:rsid w:val="00CE004F"/>
    <w:rsid w:val="00CE1F3D"/>
    <w:rsid w:val="00CE4603"/>
    <w:rsid w:val="00CE5706"/>
    <w:rsid w:val="00CE619F"/>
    <w:rsid w:val="00CE70FD"/>
    <w:rsid w:val="00CE7260"/>
    <w:rsid w:val="00CF018F"/>
    <w:rsid w:val="00CF1AF8"/>
    <w:rsid w:val="00CF464D"/>
    <w:rsid w:val="00CF4978"/>
    <w:rsid w:val="00CF5A73"/>
    <w:rsid w:val="00CF5A77"/>
    <w:rsid w:val="00CF5B8E"/>
    <w:rsid w:val="00CF5CC7"/>
    <w:rsid w:val="00CF6C00"/>
    <w:rsid w:val="00CF77FA"/>
    <w:rsid w:val="00D01E29"/>
    <w:rsid w:val="00D04F07"/>
    <w:rsid w:val="00D057D2"/>
    <w:rsid w:val="00D05A71"/>
    <w:rsid w:val="00D05BBA"/>
    <w:rsid w:val="00D05C0B"/>
    <w:rsid w:val="00D06025"/>
    <w:rsid w:val="00D0753A"/>
    <w:rsid w:val="00D10ECD"/>
    <w:rsid w:val="00D12303"/>
    <w:rsid w:val="00D12ACA"/>
    <w:rsid w:val="00D13C24"/>
    <w:rsid w:val="00D13F09"/>
    <w:rsid w:val="00D13F5C"/>
    <w:rsid w:val="00D14CD9"/>
    <w:rsid w:val="00D15464"/>
    <w:rsid w:val="00D15889"/>
    <w:rsid w:val="00D17535"/>
    <w:rsid w:val="00D200BB"/>
    <w:rsid w:val="00D214D0"/>
    <w:rsid w:val="00D22CBC"/>
    <w:rsid w:val="00D22D63"/>
    <w:rsid w:val="00D25475"/>
    <w:rsid w:val="00D25B78"/>
    <w:rsid w:val="00D2734C"/>
    <w:rsid w:val="00D273B2"/>
    <w:rsid w:val="00D27E0F"/>
    <w:rsid w:val="00D301B6"/>
    <w:rsid w:val="00D309F3"/>
    <w:rsid w:val="00D30F1C"/>
    <w:rsid w:val="00D31AE6"/>
    <w:rsid w:val="00D31BF7"/>
    <w:rsid w:val="00D32B1A"/>
    <w:rsid w:val="00D32CC7"/>
    <w:rsid w:val="00D33C27"/>
    <w:rsid w:val="00D343FF"/>
    <w:rsid w:val="00D34DDA"/>
    <w:rsid w:val="00D34EEF"/>
    <w:rsid w:val="00D358A2"/>
    <w:rsid w:val="00D36156"/>
    <w:rsid w:val="00D40D58"/>
    <w:rsid w:val="00D40D6F"/>
    <w:rsid w:val="00D411AB"/>
    <w:rsid w:val="00D4132A"/>
    <w:rsid w:val="00D416DF"/>
    <w:rsid w:val="00D41EC7"/>
    <w:rsid w:val="00D4579C"/>
    <w:rsid w:val="00D45AFA"/>
    <w:rsid w:val="00D468A9"/>
    <w:rsid w:val="00D46D71"/>
    <w:rsid w:val="00D50130"/>
    <w:rsid w:val="00D50C0E"/>
    <w:rsid w:val="00D515D1"/>
    <w:rsid w:val="00D52202"/>
    <w:rsid w:val="00D540AB"/>
    <w:rsid w:val="00D54D91"/>
    <w:rsid w:val="00D550C7"/>
    <w:rsid w:val="00D55E83"/>
    <w:rsid w:val="00D572AF"/>
    <w:rsid w:val="00D5737A"/>
    <w:rsid w:val="00D60860"/>
    <w:rsid w:val="00D639EF"/>
    <w:rsid w:val="00D65CFB"/>
    <w:rsid w:val="00D6740F"/>
    <w:rsid w:val="00D70942"/>
    <w:rsid w:val="00D70AAB"/>
    <w:rsid w:val="00D71724"/>
    <w:rsid w:val="00D71ADE"/>
    <w:rsid w:val="00D72AAC"/>
    <w:rsid w:val="00D74C21"/>
    <w:rsid w:val="00D759E4"/>
    <w:rsid w:val="00D77072"/>
    <w:rsid w:val="00D824AD"/>
    <w:rsid w:val="00D868E9"/>
    <w:rsid w:val="00D86DEC"/>
    <w:rsid w:val="00D91275"/>
    <w:rsid w:val="00D922FA"/>
    <w:rsid w:val="00D9319F"/>
    <w:rsid w:val="00D93340"/>
    <w:rsid w:val="00D9494B"/>
    <w:rsid w:val="00D957E8"/>
    <w:rsid w:val="00D976E2"/>
    <w:rsid w:val="00DA0312"/>
    <w:rsid w:val="00DA0722"/>
    <w:rsid w:val="00DA220A"/>
    <w:rsid w:val="00DA2659"/>
    <w:rsid w:val="00DA31A8"/>
    <w:rsid w:val="00DA3C89"/>
    <w:rsid w:val="00DA691F"/>
    <w:rsid w:val="00DB1A50"/>
    <w:rsid w:val="00DB1C54"/>
    <w:rsid w:val="00DB22DF"/>
    <w:rsid w:val="00DB23C0"/>
    <w:rsid w:val="00DB26D0"/>
    <w:rsid w:val="00DB4364"/>
    <w:rsid w:val="00DB4812"/>
    <w:rsid w:val="00DB506A"/>
    <w:rsid w:val="00DB7C6B"/>
    <w:rsid w:val="00DC2EC2"/>
    <w:rsid w:val="00DC4B95"/>
    <w:rsid w:val="00DC5398"/>
    <w:rsid w:val="00DC53BF"/>
    <w:rsid w:val="00DC5B44"/>
    <w:rsid w:val="00DC6977"/>
    <w:rsid w:val="00DC6E26"/>
    <w:rsid w:val="00DD06FC"/>
    <w:rsid w:val="00DD12AE"/>
    <w:rsid w:val="00DD2081"/>
    <w:rsid w:val="00DD244A"/>
    <w:rsid w:val="00DD2F86"/>
    <w:rsid w:val="00DD4ABB"/>
    <w:rsid w:val="00DD5AE1"/>
    <w:rsid w:val="00DD5BD8"/>
    <w:rsid w:val="00DD644D"/>
    <w:rsid w:val="00DD6C17"/>
    <w:rsid w:val="00DD72CC"/>
    <w:rsid w:val="00DD798B"/>
    <w:rsid w:val="00DE0551"/>
    <w:rsid w:val="00DE2EA0"/>
    <w:rsid w:val="00DE363F"/>
    <w:rsid w:val="00DE426E"/>
    <w:rsid w:val="00DE632B"/>
    <w:rsid w:val="00DE6851"/>
    <w:rsid w:val="00DE7759"/>
    <w:rsid w:val="00DE7852"/>
    <w:rsid w:val="00DF06B5"/>
    <w:rsid w:val="00DF17DA"/>
    <w:rsid w:val="00DF195D"/>
    <w:rsid w:val="00DF1B4E"/>
    <w:rsid w:val="00DF2C2D"/>
    <w:rsid w:val="00DF3576"/>
    <w:rsid w:val="00DF46C9"/>
    <w:rsid w:val="00DF617D"/>
    <w:rsid w:val="00E00581"/>
    <w:rsid w:val="00E02147"/>
    <w:rsid w:val="00E034C6"/>
    <w:rsid w:val="00E04A3D"/>
    <w:rsid w:val="00E04EE3"/>
    <w:rsid w:val="00E067EC"/>
    <w:rsid w:val="00E07CB8"/>
    <w:rsid w:val="00E10996"/>
    <w:rsid w:val="00E1355F"/>
    <w:rsid w:val="00E14007"/>
    <w:rsid w:val="00E15EA3"/>
    <w:rsid w:val="00E1738C"/>
    <w:rsid w:val="00E174E7"/>
    <w:rsid w:val="00E20250"/>
    <w:rsid w:val="00E22119"/>
    <w:rsid w:val="00E242EA"/>
    <w:rsid w:val="00E24C20"/>
    <w:rsid w:val="00E255BA"/>
    <w:rsid w:val="00E25E56"/>
    <w:rsid w:val="00E26461"/>
    <w:rsid w:val="00E271D2"/>
    <w:rsid w:val="00E27EBA"/>
    <w:rsid w:val="00E30072"/>
    <w:rsid w:val="00E32781"/>
    <w:rsid w:val="00E33844"/>
    <w:rsid w:val="00E33DC2"/>
    <w:rsid w:val="00E348AE"/>
    <w:rsid w:val="00E35A27"/>
    <w:rsid w:val="00E40152"/>
    <w:rsid w:val="00E40F32"/>
    <w:rsid w:val="00E4238F"/>
    <w:rsid w:val="00E43666"/>
    <w:rsid w:val="00E438B0"/>
    <w:rsid w:val="00E45855"/>
    <w:rsid w:val="00E4666C"/>
    <w:rsid w:val="00E46F5B"/>
    <w:rsid w:val="00E504D3"/>
    <w:rsid w:val="00E54D41"/>
    <w:rsid w:val="00E567D7"/>
    <w:rsid w:val="00E569C0"/>
    <w:rsid w:val="00E607A8"/>
    <w:rsid w:val="00E61CE6"/>
    <w:rsid w:val="00E62427"/>
    <w:rsid w:val="00E632F5"/>
    <w:rsid w:val="00E6516E"/>
    <w:rsid w:val="00E66541"/>
    <w:rsid w:val="00E66B55"/>
    <w:rsid w:val="00E66DE7"/>
    <w:rsid w:val="00E67E03"/>
    <w:rsid w:val="00E70D4E"/>
    <w:rsid w:val="00E7166F"/>
    <w:rsid w:val="00E728D3"/>
    <w:rsid w:val="00E74FFC"/>
    <w:rsid w:val="00E7574D"/>
    <w:rsid w:val="00E75DF6"/>
    <w:rsid w:val="00E768B4"/>
    <w:rsid w:val="00E76926"/>
    <w:rsid w:val="00E76A3E"/>
    <w:rsid w:val="00E77361"/>
    <w:rsid w:val="00E811C1"/>
    <w:rsid w:val="00E81C82"/>
    <w:rsid w:val="00E8458A"/>
    <w:rsid w:val="00E85D7C"/>
    <w:rsid w:val="00E8679E"/>
    <w:rsid w:val="00E86B24"/>
    <w:rsid w:val="00E87293"/>
    <w:rsid w:val="00E8738A"/>
    <w:rsid w:val="00E877FF"/>
    <w:rsid w:val="00E8789E"/>
    <w:rsid w:val="00E9047C"/>
    <w:rsid w:val="00E91F1A"/>
    <w:rsid w:val="00E937E8"/>
    <w:rsid w:val="00E9397A"/>
    <w:rsid w:val="00E93D01"/>
    <w:rsid w:val="00E93F76"/>
    <w:rsid w:val="00E95986"/>
    <w:rsid w:val="00E960D1"/>
    <w:rsid w:val="00E97E96"/>
    <w:rsid w:val="00EA16BC"/>
    <w:rsid w:val="00EA1AA7"/>
    <w:rsid w:val="00EA1AF7"/>
    <w:rsid w:val="00EA1B4D"/>
    <w:rsid w:val="00EA2066"/>
    <w:rsid w:val="00EA444A"/>
    <w:rsid w:val="00EA4E3F"/>
    <w:rsid w:val="00EA625F"/>
    <w:rsid w:val="00EA6BD4"/>
    <w:rsid w:val="00EB0962"/>
    <w:rsid w:val="00EB0D3D"/>
    <w:rsid w:val="00EB1A30"/>
    <w:rsid w:val="00EB1EF6"/>
    <w:rsid w:val="00EB532D"/>
    <w:rsid w:val="00EB5D2E"/>
    <w:rsid w:val="00EB69E8"/>
    <w:rsid w:val="00EC05C8"/>
    <w:rsid w:val="00EC0FF2"/>
    <w:rsid w:val="00EC11C2"/>
    <w:rsid w:val="00EC1E2F"/>
    <w:rsid w:val="00EC21FF"/>
    <w:rsid w:val="00EC2CC3"/>
    <w:rsid w:val="00EC39AA"/>
    <w:rsid w:val="00EC4893"/>
    <w:rsid w:val="00EC4EEC"/>
    <w:rsid w:val="00EC7D63"/>
    <w:rsid w:val="00ED0638"/>
    <w:rsid w:val="00ED0747"/>
    <w:rsid w:val="00ED1074"/>
    <w:rsid w:val="00ED1BEE"/>
    <w:rsid w:val="00ED3508"/>
    <w:rsid w:val="00ED5201"/>
    <w:rsid w:val="00ED6F34"/>
    <w:rsid w:val="00EE2271"/>
    <w:rsid w:val="00EE2EFB"/>
    <w:rsid w:val="00EE4B94"/>
    <w:rsid w:val="00EE75D7"/>
    <w:rsid w:val="00EE7EFE"/>
    <w:rsid w:val="00EE7FAD"/>
    <w:rsid w:val="00EF101A"/>
    <w:rsid w:val="00EF1B4C"/>
    <w:rsid w:val="00EF4D5B"/>
    <w:rsid w:val="00EF4FA7"/>
    <w:rsid w:val="00EF55DF"/>
    <w:rsid w:val="00EF5DB3"/>
    <w:rsid w:val="00EF667D"/>
    <w:rsid w:val="00EF7982"/>
    <w:rsid w:val="00EF7C46"/>
    <w:rsid w:val="00EF7DA7"/>
    <w:rsid w:val="00F04BB8"/>
    <w:rsid w:val="00F07D5A"/>
    <w:rsid w:val="00F07F70"/>
    <w:rsid w:val="00F11333"/>
    <w:rsid w:val="00F11568"/>
    <w:rsid w:val="00F122AC"/>
    <w:rsid w:val="00F12746"/>
    <w:rsid w:val="00F12F8C"/>
    <w:rsid w:val="00F134B6"/>
    <w:rsid w:val="00F14D43"/>
    <w:rsid w:val="00F15396"/>
    <w:rsid w:val="00F16AFA"/>
    <w:rsid w:val="00F17645"/>
    <w:rsid w:val="00F17F3D"/>
    <w:rsid w:val="00F208B5"/>
    <w:rsid w:val="00F211ED"/>
    <w:rsid w:val="00F23167"/>
    <w:rsid w:val="00F236C4"/>
    <w:rsid w:val="00F24EF6"/>
    <w:rsid w:val="00F25899"/>
    <w:rsid w:val="00F25E12"/>
    <w:rsid w:val="00F275D7"/>
    <w:rsid w:val="00F30B7E"/>
    <w:rsid w:val="00F31A67"/>
    <w:rsid w:val="00F31CAF"/>
    <w:rsid w:val="00F32BD1"/>
    <w:rsid w:val="00F34622"/>
    <w:rsid w:val="00F3522A"/>
    <w:rsid w:val="00F359AA"/>
    <w:rsid w:val="00F37B58"/>
    <w:rsid w:val="00F40BD2"/>
    <w:rsid w:val="00F42B98"/>
    <w:rsid w:val="00F42BE9"/>
    <w:rsid w:val="00F43DB3"/>
    <w:rsid w:val="00F45453"/>
    <w:rsid w:val="00F46ACC"/>
    <w:rsid w:val="00F5476F"/>
    <w:rsid w:val="00F54925"/>
    <w:rsid w:val="00F549B6"/>
    <w:rsid w:val="00F552DF"/>
    <w:rsid w:val="00F562B2"/>
    <w:rsid w:val="00F5630F"/>
    <w:rsid w:val="00F5638A"/>
    <w:rsid w:val="00F566CE"/>
    <w:rsid w:val="00F56C12"/>
    <w:rsid w:val="00F62315"/>
    <w:rsid w:val="00F63846"/>
    <w:rsid w:val="00F63A4B"/>
    <w:rsid w:val="00F64169"/>
    <w:rsid w:val="00F66129"/>
    <w:rsid w:val="00F66634"/>
    <w:rsid w:val="00F668C5"/>
    <w:rsid w:val="00F70CF0"/>
    <w:rsid w:val="00F7155A"/>
    <w:rsid w:val="00F71D51"/>
    <w:rsid w:val="00F73FCE"/>
    <w:rsid w:val="00F749AB"/>
    <w:rsid w:val="00F74BA2"/>
    <w:rsid w:val="00F74DE3"/>
    <w:rsid w:val="00F752D1"/>
    <w:rsid w:val="00F753F7"/>
    <w:rsid w:val="00F77925"/>
    <w:rsid w:val="00F82AF2"/>
    <w:rsid w:val="00F84689"/>
    <w:rsid w:val="00F846A0"/>
    <w:rsid w:val="00F859F2"/>
    <w:rsid w:val="00F864B8"/>
    <w:rsid w:val="00F86EFA"/>
    <w:rsid w:val="00F86FFE"/>
    <w:rsid w:val="00F87E34"/>
    <w:rsid w:val="00F91563"/>
    <w:rsid w:val="00F915A7"/>
    <w:rsid w:val="00F92D4A"/>
    <w:rsid w:val="00F953D7"/>
    <w:rsid w:val="00F95879"/>
    <w:rsid w:val="00F97A97"/>
    <w:rsid w:val="00FA0E7B"/>
    <w:rsid w:val="00FA6177"/>
    <w:rsid w:val="00FA6B36"/>
    <w:rsid w:val="00FA71BC"/>
    <w:rsid w:val="00FB0A84"/>
    <w:rsid w:val="00FB139B"/>
    <w:rsid w:val="00FB14D2"/>
    <w:rsid w:val="00FB1B5B"/>
    <w:rsid w:val="00FB4AB0"/>
    <w:rsid w:val="00FB4D96"/>
    <w:rsid w:val="00FB77E0"/>
    <w:rsid w:val="00FC43F3"/>
    <w:rsid w:val="00FC5D07"/>
    <w:rsid w:val="00FC6EB9"/>
    <w:rsid w:val="00FD165A"/>
    <w:rsid w:val="00FD2010"/>
    <w:rsid w:val="00FD2200"/>
    <w:rsid w:val="00FD2731"/>
    <w:rsid w:val="00FD2B0D"/>
    <w:rsid w:val="00FD2B82"/>
    <w:rsid w:val="00FD6942"/>
    <w:rsid w:val="00FD7F0E"/>
    <w:rsid w:val="00FE11DF"/>
    <w:rsid w:val="00FE19DB"/>
    <w:rsid w:val="00FE1C68"/>
    <w:rsid w:val="00FE23E8"/>
    <w:rsid w:val="00FE380E"/>
    <w:rsid w:val="00FE3EF2"/>
    <w:rsid w:val="00FE70FD"/>
    <w:rsid w:val="00FE7DD1"/>
    <w:rsid w:val="00FF0C24"/>
    <w:rsid w:val="00FF1849"/>
    <w:rsid w:val="00FF1FB0"/>
    <w:rsid w:val="00FF4198"/>
    <w:rsid w:val="00FF5B7B"/>
    <w:rsid w:val="00FF5C89"/>
    <w:rsid w:val="00FF7460"/>
    <w:rsid w:val="00FF7C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3F6F71"/>
  <w15:chartTrackingRefBased/>
  <w15:docId w15:val="{4D9EE8D0-AB6D-4CD9-A035-643DAFFC3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FA9"/>
    <w:pPr>
      <w:spacing w:after="0" w:line="240" w:lineRule="auto"/>
    </w:pPr>
    <w:rPr>
      <w:rFonts w:ascii="Calibri" w:hAnsi="Calibri" w:cs="Calibri"/>
      <w14:ligatures w14:val="standardContextual"/>
    </w:rPr>
  </w:style>
  <w:style w:type="paragraph" w:styleId="Heading1">
    <w:name w:val="heading 1"/>
    <w:basedOn w:val="Normal"/>
    <w:next w:val="Normal"/>
    <w:link w:val="Heading1Char"/>
    <w:uiPriority w:val="9"/>
    <w:qFormat/>
    <w:rsid w:val="004102FC"/>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02FC"/>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A466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2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02F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E4FA4"/>
    <w:pPr>
      <w:spacing w:after="160" w:line="259" w:lineRule="auto"/>
      <w:ind w:left="720"/>
      <w:contextualSpacing/>
    </w:pPr>
    <w:rPr>
      <w:rFonts w:asciiTheme="minorHAnsi" w:hAnsiTheme="minorHAnsi" w:cstheme="minorBidi"/>
    </w:rPr>
  </w:style>
  <w:style w:type="paragraph" w:styleId="HTMLPreformatted">
    <w:name w:val="HTML Preformatted"/>
    <w:basedOn w:val="Normal"/>
    <w:link w:val="HTMLPreformattedChar"/>
    <w:uiPriority w:val="99"/>
    <w:semiHidden/>
    <w:unhideWhenUsed/>
    <w:rsid w:val="00A3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5481"/>
    <w:rPr>
      <w:rFonts w:ascii="Courier New" w:eastAsia="Times New Roman" w:hAnsi="Courier New" w:cs="Courier New"/>
      <w:sz w:val="20"/>
      <w:szCs w:val="20"/>
    </w:rPr>
  </w:style>
  <w:style w:type="character" w:customStyle="1" w:styleId="nb">
    <w:name w:val="nb"/>
    <w:basedOn w:val="DefaultParagraphFont"/>
    <w:rsid w:val="00A35481"/>
  </w:style>
  <w:style w:type="paragraph" w:styleId="NormalWeb">
    <w:name w:val="Normal (Web)"/>
    <w:basedOn w:val="Normal"/>
    <w:uiPriority w:val="99"/>
    <w:semiHidden/>
    <w:unhideWhenUsed/>
    <w:rsid w:val="007B1FE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12488"/>
    <w:rPr>
      <w:color w:val="0000FF"/>
      <w:u w:val="single"/>
    </w:rPr>
  </w:style>
  <w:style w:type="character" w:styleId="UnresolvedMention">
    <w:name w:val="Unresolved Mention"/>
    <w:basedOn w:val="DefaultParagraphFont"/>
    <w:uiPriority w:val="99"/>
    <w:semiHidden/>
    <w:unhideWhenUsed/>
    <w:rsid w:val="0060249E"/>
    <w:rPr>
      <w:color w:val="605E5C"/>
      <w:shd w:val="clear" w:color="auto" w:fill="E1DFDD"/>
    </w:rPr>
  </w:style>
  <w:style w:type="paragraph" w:styleId="TOCHeading">
    <w:name w:val="TOC Heading"/>
    <w:basedOn w:val="Heading1"/>
    <w:next w:val="Normal"/>
    <w:uiPriority w:val="39"/>
    <w:unhideWhenUsed/>
    <w:qFormat/>
    <w:rsid w:val="004102FC"/>
    <w:pPr>
      <w:outlineLvl w:val="9"/>
    </w:pPr>
  </w:style>
  <w:style w:type="paragraph" w:styleId="NoSpacing">
    <w:name w:val="No Spacing"/>
    <w:link w:val="NoSpacingChar"/>
    <w:uiPriority w:val="1"/>
    <w:qFormat/>
    <w:rsid w:val="004102FC"/>
    <w:pPr>
      <w:spacing w:after="0" w:line="240" w:lineRule="auto"/>
    </w:pPr>
    <w:rPr>
      <w:rFonts w:eastAsiaTheme="minorEastAsia"/>
    </w:rPr>
  </w:style>
  <w:style w:type="character" w:customStyle="1" w:styleId="NoSpacingChar">
    <w:name w:val="No Spacing Char"/>
    <w:basedOn w:val="DefaultParagraphFont"/>
    <w:link w:val="NoSpacing"/>
    <w:uiPriority w:val="1"/>
    <w:rsid w:val="004102FC"/>
    <w:rPr>
      <w:rFonts w:eastAsiaTheme="minorEastAsia"/>
    </w:rPr>
  </w:style>
  <w:style w:type="paragraph" w:styleId="BalloonText">
    <w:name w:val="Balloon Text"/>
    <w:basedOn w:val="Normal"/>
    <w:link w:val="BalloonTextChar"/>
    <w:uiPriority w:val="99"/>
    <w:semiHidden/>
    <w:unhideWhenUsed/>
    <w:rsid w:val="004102F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02FC"/>
    <w:rPr>
      <w:rFonts w:ascii="Segoe UI" w:hAnsi="Segoe UI" w:cs="Segoe UI"/>
      <w:sz w:val="18"/>
      <w:szCs w:val="18"/>
    </w:rPr>
  </w:style>
  <w:style w:type="character" w:styleId="LineNumber">
    <w:name w:val="line number"/>
    <w:basedOn w:val="DefaultParagraphFont"/>
    <w:uiPriority w:val="99"/>
    <w:semiHidden/>
    <w:unhideWhenUsed/>
    <w:rsid w:val="004102FC"/>
  </w:style>
  <w:style w:type="character" w:styleId="FollowedHyperlink">
    <w:name w:val="FollowedHyperlink"/>
    <w:basedOn w:val="DefaultParagraphFont"/>
    <w:uiPriority w:val="99"/>
    <w:semiHidden/>
    <w:unhideWhenUsed/>
    <w:rsid w:val="00030C60"/>
    <w:rPr>
      <w:color w:val="954F72" w:themeColor="followedHyperlink"/>
      <w:u w:val="single"/>
    </w:rPr>
  </w:style>
  <w:style w:type="paragraph" w:customStyle="1" w:styleId="Default">
    <w:name w:val="Default"/>
    <w:basedOn w:val="Normal"/>
    <w:rsid w:val="00E8679E"/>
    <w:pPr>
      <w:autoSpaceDE w:val="0"/>
      <w:autoSpaceDN w:val="0"/>
    </w:pPr>
    <w:rPr>
      <w:rFonts w:ascii="Arial" w:hAnsi="Arial" w:cs="Arial"/>
      <w:color w:val="000000"/>
      <w:sz w:val="24"/>
      <w:szCs w:val="24"/>
    </w:rPr>
  </w:style>
  <w:style w:type="paragraph" w:styleId="TOC1">
    <w:name w:val="toc 1"/>
    <w:basedOn w:val="Normal"/>
    <w:next w:val="Normal"/>
    <w:autoRedefine/>
    <w:uiPriority w:val="39"/>
    <w:unhideWhenUsed/>
    <w:rsid w:val="00C81C6F"/>
    <w:pPr>
      <w:spacing w:after="100" w:line="259" w:lineRule="auto"/>
    </w:pPr>
    <w:rPr>
      <w:rFonts w:asciiTheme="minorHAnsi" w:hAnsiTheme="minorHAnsi" w:cstheme="minorBidi"/>
    </w:rPr>
  </w:style>
  <w:style w:type="paragraph" w:styleId="Caption">
    <w:name w:val="caption"/>
    <w:basedOn w:val="Normal"/>
    <w:next w:val="Normal"/>
    <w:uiPriority w:val="35"/>
    <w:unhideWhenUsed/>
    <w:qFormat/>
    <w:rsid w:val="00520688"/>
    <w:pPr>
      <w:spacing w:after="200"/>
    </w:pPr>
    <w:rPr>
      <w:rFonts w:asciiTheme="minorHAnsi" w:hAnsiTheme="minorHAnsi" w:cstheme="minorBidi"/>
      <w:i/>
      <w:iCs/>
      <w:color w:val="44546A" w:themeColor="text2"/>
      <w:sz w:val="18"/>
      <w:szCs w:val="18"/>
    </w:rPr>
  </w:style>
  <w:style w:type="table" w:styleId="TableGrid">
    <w:name w:val="Table Grid"/>
    <w:basedOn w:val="TableNormal"/>
    <w:uiPriority w:val="39"/>
    <w:rsid w:val="00D95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024520"/>
  </w:style>
  <w:style w:type="paragraph" w:styleId="Header">
    <w:name w:val="header"/>
    <w:basedOn w:val="Normal"/>
    <w:link w:val="HeaderChar"/>
    <w:uiPriority w:val="99"/>
    <w:unhideWhenUsed/>
    <w:rsid w:val="00C56EA3"/>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C56EA3"/>
  </w:style>
  <w:style w:type="paragraph" w:styleId="Footer">
    <w:name w:val="footer"/>
    <w:basedOn w:val="Normal"/>
    <w:link w:val="FooterChar"/>
    <w:uiPriority w:val="99"/>
    <w:unhideWhenUsed/>
    <w:rsid w:val="00C56EA3"/>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C56EA3"/>
  </w:style>
  <w:style w:type="character" w:customStyle="1" w:styleId="CodeParaChar">
    <w:name w:val="Code Para Char"/>
    <w:basedOn w:val="DefaultParagraphFont"/>
    <w:link w:val="CodePara"/>
    <w:locked/>
    <w:rsid w:val="00106084"/>
    <w:rPr>
      <w:rFonts w:ascii="Courier New" w:hAnsi="Courier New" w:cs="Courier New"/>
      <w:b/>
      <w:sz w:val="20"/>
    </w:rPr>
  </w:style>
  <w:style w:type="paragraph" w:customStyle="1" w:styleId="CodePara">
    <w:name w:val="Code Para"/>
    <w:basedOn w:val="Normal"/>
    <w:link w:val="CodeParaChar"/>
    <w:qFormat/>
    <w:rsid w:val="00106084"/>
    <w:rPr>
      <w:rFonts w:ascii="Courier New" w:hAnsi="Courier New" w:cs="Courier New"/>
      <w:b/>
      <w:sz w:val="20"/>
    </w:rPr>
  </w:style>
  <w:style w:type="paragraph" w:styleId="TOC2">
    <w:name w:val="toc 2"/>
    <w:basedOn w:val="Normal"/>
    <w:next w:val="Normal"/>
    <w:autoRedefine/>
    <w:uiPriority w:val="39"/>
    <w:unhideWhenUsed/>
    <w:rsid w:val="00E32781"/>
    <w:pPr>
      <w:spacing w:after="100" w:line="259" w:lineRule="auto"/>
      <w:ind w:left="220"/>
    </w:pPr>
    <w:rPr>
      <w:rFonts w:asciiTheme="minorHAnsi" w:hAnsiTheme="minorHAnsi" w:cstheme="minorBidi"/>
    </w:rPr>
  </w:style>
  <w:style w:type="paragraph" w:styleId="TOC3">
    <w:name w:val="toc 3"/>
    <w:basedOn w:val="Normal"/>
    <w:next w:val="Normal"/>
    <w:autoRedefine/>
    <w:uiPriority w:val="39"/>
    <w:unhideWhenUsed/>
    <w:rsid w:val="00E32781"/>
    <w:pPr>
      <w:spacing w:after="100" w:line="259" w:lineRule="auto"/>
      <w:ind w:left="440"/>
    </w:pPr>
    <w:rPr>
      <w:rFonts w:asciiTheme="minorHAnsi" w:eastAsiaTheme="minorEastAsia" w:hAnsiTheme="minorHAnsi" w:cstheme="minorBidi"/>
    </w:rPr>
  </w:style>
  <w:style w:type="paragraph" w:styleId="TOC4">
    <w:name w:val="toc 4"/>
    <w:basedOn w:val="Normal"/>
    <w:next w:val="Normal"/>
    <w:autoRedefine/>
    <w:uiPriority w:val="39"/>
    <w:unhideWhenUsed/>
    <w:rsid w:val="00E32781"/>
    <w:pPr>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E32781"/>
    <w:pPr>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E32781"/>
    <w:pPr>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E32781"/>
    <w:pPr>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E32781"/>
    <w:pPr>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E32781"/>
    <w:pPr>
      <w:spacing w:after="100" w:line="259" w:lineRule="auto"/>
      <w:ind w:left="1760"/>
    </w:pPr>
    <w:rPr>
      <w:rFonts w:asciiTheme="minorHAnsi" w:eastAsiaTheme="minorEastAsia" w:hAnsiTheme="minorHAnsi" w:cstheme="minorBidi"/>
    </w:rPr>
  </w:style>
  <w:style w:type="character" w:customStyle="1" w:styleId="svid">
    <w:name w:val="sv_id"/>
    <w:basedOn w:val="DefaultParagraphFont"/>
    <w:rsid w:val="006B0B9C"/>
  </w:style>
  <w:style w:type="character" w:customStyle="1" w:styleId="svidknown">
    <w:name w:val="sv_id_known"/>
    <w:basedOn w:val="DefaultParagraphFont"/>
    <w:rsid w:val="006B0B9C"/>
  </w:style>
  <w:style w:type="character" w:customStyle="1" w:styleId="line">
    <w:name w:val="line"/>
    <w:basedOn w:val="DefaultParagraphFont"/>
    <w:rsid w:val="006B0B9C"/>
  </w:style>
  <w:style w:type="character" w:customStyle="1" w:styleId="Heading3Char">
    <w:name w:val="Heading 3 Char"/>
    <w:basedOn w:val="DefaultParagraphFont"/>
    <w:link w:val="Heading3"/>
    <w:uiPriority w:val="9"/>
    <w:rsid w:val="005A4664"/>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A7770D"/>
    <w:rPr>
      <w:rFonts w:ascii="Courier New" w:eastAsia="Times New Roman" w:hAnsi="Courier New" w:cs="Courier New"/>
      <w:sz w:val="20"/>
      <w:szCs w:val="20"/>
    </w:rPr>
  </w:style>
  <w:style w:type="character" w:customStyle="1" w:styleId="ui-provider">
    <w:name w:val="ui-provider"/>
    <w:basedOn w:val="DefaultParagraphFont"/>
    <w:rsid w:val="00916930"/>
  </w:style>
  <w:style w:type="character" w:styleId="Strong">
    <w:name w:val="Strong"/>
    <w:basedOn w:val="DefaultParagraphFont"/>
    <w:uiPriority w:val="22"/>
    <w:qFormat/>
    <w:rsid w:val="005F699D"/>
    <w:rPr>
      <w:b/>
      <w:bCs/>
    </w:rPr>
  </w:style>
  <w:style w:type="character" w:customStyle="1" w:styleId="n">
    <w:name w:val="n"/>
    <w:basedOn w:val="DefaultParagraphFont"/>
    <w:rsid w:val="00C02ECA"/>
  </w:style>
  <w:style w:type="character" w:customStyle="1" w:styleId="o">
    <w:name w:val="o"/>
    <w:basedOn w:val="DefaultParagraphFont"/>
    <w:rsid w:val="00C02ECA"/>
  </w:style>
  <w:style w:type="character" w:customStyle="1" w:styleId="p">
    <w:name w:val="p"/>
    <w:basedOn w:val="DefaultParagraphFont"/>
    <w:rsid w:val="00C02ECA"/>
  </w:style>
  <w:style w:type="character" w:customStyle="1" w:styleId="vm">
    <w:name w:val="vm"/>
    <w:basedOn w:val="DefaultParagraphFont"/>
    <w:rsid w:val="00C02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9728">
      <w:bodyDiv w:val="1"/>
      <w:marLeft w:val="0"/>
      <w:marRight w:val="0"/>
      <w:marTop w:val="0"/>
      <w:marBottom w:val="0"/>
      <w:divBdr>
        <w:top w:val="none" w:sz="0" w:space="0" w:color="auto"/>
        <w:left w:val="none" w:sz="0" w:space="0" w:color="auto"/>
        <w:bottom w:val="none" w:sz="0" w:space="0" w:color="auto"/>
        <w:right w:val="none" w:sz="0" w:space="0" w:color="auto"/>
      </w:divBdr>
      <w:divsChild>
        <w:div w:id="282004624">
          <w:marLeft w:val="0"/>
          <w:marRight w:val="0"/>
          <w:marTop w:val="0"/>
          <w:marBottom w:val="0"/>
          <w:divBdr>
            <w:top w:val="none" w:sz="0" w:space="0" w:color="auto"/>
            <w:left w:val="none" w:sz="0" w:space="0" w:color="auto"/>
            <w:bottom w:val="none" w:sz="0" w:space="0" w:color="auto"/>
            <w:right w:val="none" w:sz="0" w:space="0" w:color="auto"/>
          </w:divBdr>
          <w:divsChild>
            <w:div w:id="147267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1223">
      <w:bodyDiv w:val="1"/>
      <w:marLeft w:val="0"/>
      <w:marRight w:val="0"/>
      <w:marTop w:val="0"/>
      <w:marBottom w:val="0"/>
      <w:divBdr>
        <w:top w:val="none" w:sz="0" w:space="0" w:color="auto"/>
        <w:left w:val="none" w:sz="0" w:space="0" w:color="auto"/>
        <w:bottom w:val="none" w:sz="0" w:space="0" w:color="auto"/>
        <w:right w:val="none" w:sz="0" w:space="0" w:color="auto"/>
      </w:divBdr>
      <w:divsChild>
        <w:div w:id="1694189973">
          <w:marLeft w:val="0"/>
          <w:marRight w:val="0"/>
          <w:marTop w:val="0"/>
          <w:marBottom w:val="0"/>
          <w:divBdr>
            <w:top w:val="none" w:sz="0" w:space="0" w:color="auto"/>
            <w:left w:val="none" w:sz="0" w:space="0" w:color="auto"/>
            <w:bottom w:val="none" w:sz="0" w:space="0" w:color="auto"/>
            <w:right w:val="none" w:sz="0" w:space="0" w:color="auto"/>
          </w:divBdr>
          <w:divsChild>
            <w:div w:id="1230073080">
              <w:marLeft w:val="0"/>
              <w:marRight w:val="0"/>
              <w:marTop w:val="0"/>
              <w:marBottom w:val="0"/>
              <w:divBdr>
                <w:top w:val="none" w:sz="0" w:space="0" w:color="auto"/>
                <w:left w:val="none" w:sz="0" w:space="0" w:color="auto"/>
                <w:bottom w:val="none" w:sz="0" w:space="0" w:color="auto"/>
                <w:right w:val="none" w:sz="0" w:space="0" w:color="auto"/>
              </w:divBdr>
            </w:div>
            <w:div w:id="118259425">
              <w:marLeft w:val="0"/>
              <w:marRight w:val="0"/>
              <w:marTop w:val="0"/>
              <w:marBottom w:val="0"/>
              <w:divBdr>
                <w:top w:val="none" w:sz="0" w:space="0" w:color="auto"/>
                <w:left w:val="none" w:sz="0" w:space="0" w:color="auto"/>
                <w:bottom w:val="none" w:sz="0" w:space="0" w:color="auto"/>
                <w:right w:val="none" w:sz="0" w:space="0" w:color="auto"/>
              </w:divBdr>
            </w:div>
            <w:div w:id="543640764">
              <w:marLeft w:val="0"/>
              <w:marRight w:val="0"/>
              <w:marTop w:val="0"/>
              <w:marBottom w:val="0"/>
              <w:divBdr>
                <w:top w:val="none" w:sz="0" w:space="0" w:color="auto"/>
                <w:left w:val="none" w:sz="0" w:space="0" w:color="auto"/>
                <w:bottom w:val="none" w:sz="0" w:space="0" w:color="auto"/>
                <w:right w:val="none" w:sz="0" w:space="0" w:color="auto"/>
              </w:divBdr>
            </w:div>
            <w:div w:id="1494221254">
              <w:marLeft w:val="0"/>
              <w:marRight w:val="0"/>
              <w:marTop w:val="0"/>
              <w:marBottom w:val="0"/>
              <w:divBdr>
                <w:top w:val="none" w:sz="0" w:space="0" w:color="auto"/>
                <w:left w:val="none" w:sz="0" w:space="0" w:color="auto"/>
                <w:bottom w:val="none" w:sz="0" w:space="0" w:color="auto"/>
                <w:right w:val="none" w:sz="0" w:space="0" w:color="auto"/>
              </w:divBdr>
            </w:div>
            <w:div w:id="158346817">
              <w:marLeft w:val="0"/>
              <w:marRight w:val="0"/>
              <w:marTop w:val="0"/>
              <w:marBottom w:val="0"/>
              <w:divBdr>
                <w:top w:val="none" w:sz="0" w:space="0" w:color="auto"/>
                <w:left w:val="none" w:sz="0" w:space="0" w:color="auto"/>
                <w:bottom w:val="none" w:sz="0" w:space="0" w:color="auto"/>
                <w:right w:val="none" w:sz="0" w:space="0" w:color="auto"/>
              </w:divBdr>
            </w:div>
            <w:div w:id="1993100098">
              <w:marLeft w:val="0"/>
              <w:marRight w:val="0"/>
              <w:marTop w:val="0"/>
              <w:marBottom w:val="0"/>
              <w:divBdr>
                <w:top w:val="none" w:sz="0" w:space="0" w:color="auto"/>
                <w:left w:val="none" w:sz="0" w:space="0" w:color="auto"/>
                <w:bottom w:val="none" w:sz="0" w:space="0" w:color="auto"/>
                <w:right w:val="none" w:sz="0" w:space="0" w:color="auto"/>
              </w:divBdr>
            </w:div>
            <w:div w:id="1330905826">
              <w:marLeft w:val="0"/>
              <w:marRight w:val="0"/>
              <w:marTop w:val="0"/>
              <w:marBottom w:val="0"/>
              <w:divBdr>
                <w:top w:val="none" w:sz="0" w:space="0" w:color="auto"/>
                <w:left w:val="none" w:sz="0" w:space="0" w:color="auto"/>
                <w:bottom w:val="none" w:sz="0" w:space="0" w:color="auto"/>
                <w:right w:val="none" w:sz="0" w:space="0" w:color="auto"/>
              </w:divBdr>
            </w:div>
            <w:div w:id="417792760">
              <w:marLeft w:val="0"/>
              <w:marRight w:val="0"/>
              <w:marTop w:val="0"/>
              <w:marBottom w:val="0"/>
              <w:divBdr>
                <w:top w:val="none" w:sz="0" w:space="0" w:color="auto"/>
                <w:left w:val="none" w:sz="0" w:space="0" w:color="auto"/>
                <w:bottom w:val="none" w:sz="0" w:space="0" w:color="auto"/>
                <w:right w:val="none" w:sz="0" w:space="0" w:color="auto"/>
              </w:divBdr>
            </w:div>
            <w:div w:id="1966738415">
              <w:marLeft w:val="0"/>
              <w:marRight w:val="0"/>
              <w:marTop w:val="0"/>
              <w:marBottom w:val="0"/>
              <w:divBdr>
                <w:top w:val="none" w:sz="0" w:space="0" w:color="auto"/>
                <w:left w:val="none" w:sz="0" w:space="0" w:color="auto"/>
                <w:bottom w:val="none" w:sz="0" w:space="0" w:color="auto"/>
                <w:right w:val="none" w:sz="0" w:space="0" w:color="auto"/>
              </w:divBdr>
            </w:div>
            <w:div w:id="1608998935">
              <w:marLeft w:val="0"/>
              <w:marRight w:val="0"/>
              <w:marTop w:val="0"/>
              <w:marBottom w:val="0"/>
              <w:divBdr>
                <w:top w:val="none" w:sz="0" w:space="0" w:color="auto"/>
                <w:left w:val="none" w:sz="0" w:space="0" w:color="auto"/>
                <w:bottom w:val="none" w:sz="0" w:space="0" w:color="auto"/>
                <w:right w:val="none" w:sz="0" w:space="0" w:color="auto"/>
              </w:divBdr>
            </w:div>
            <w:div w:id="2034068209">
              <w:marLeft w:val="0"/>
              <w:marRight w:val="0"/>
              <w:marTop w:val="0"/>
              <w:marBottom w:val="0"/>
              <w:divBdr>
                <w:top w:val="none" w:sz="0" w:space="0" w:color="auto"/>
                <w:left w:val="none" w:sz="0" w:space="0" w:color="auto"/>
                <w:bottom w:val="none" w:sz="0" w:space="0" w:color="auto"/>
                <w:right w:val="none" w:sz="0" w:space="0" w:color="auto"/>
              </w:divBdr>
            </w:div>
            <w:div w:id="893471703">
              <w:marLeft w:val="0"/>
              <w:marRight w:val="0"/>
              <w:marTop w:val="0"/>
              <w:marBottom w:val="0"/>
              <w:divBdr>
                <w:top w:val="none" w:sz="0" w:space="0" w:color="auto"/>
                <w:left w:val="none" w:sz="0" w:space="0" w:color="auto"/>
                <w:bottom w:val="none" w:sz="0" w:space="0" w:color="auto"/>
                <w:right w:val="none" w:sz="0" w:space="0" w:color="auto"/>
              </w:divBdr>
            </w:div>
            <w:div w:id="139424392">
              <w:marLeft w:val="0"/>
              <w:marRight w:val="0"/>
              <w:marTop w:val="0"/>
              <w:marBottom w:val="0"/>
              <w:divBdr>
                <w:top w:val="none" w:sz="0" w:space="0" w:color="auto"/>
                <w:left w:val="none" w:sz="0" w:space="0" w:color="auto"/>
                <w:bottom w:val="none" w:sz="0" w:space="0" w:color="auto"/>
                <w:right w:val="none" w:sz="0" w:space="0" w:color="auto"/>
              </w:divBdr>
            </w:div>
            <w:div w:id="1948729042">
              <w:marLeft w:val="0"/>
              <w:marRight w:val="0"/>
              <w:marTop w:val="0"/>
              <w:marBottom w:val="0"/>
              <w:divBdr>
                <w:top w:val="none" w:sz="0" w:space="0" w:color="auto"/>
                <w:left w:val="none" w:sz="0" w:space="0" w:color="auto"/>
                <w:bottom w:val="none" w:sz="0" w:space="0" w:color="auto"/>
                <w:right w:val="none" w:sz="0" w:space="0" w:color="auto"/>
              </w:divBdr>
            </w:div>
            <w:div w:id="339308938">
              <w:marLeft w:val="0"/>
              <w:marRight w:val="0"/>
              <w:marTop w:val="0"/>
              <w:marBottom w:val="0"/>
              <w:divBdr>
                <w:top w:val="none" w:sz="0" w:space="0" w:color="auto"/>
                <w:left w:val="none" w:sz="0" w:space="0" w:color="auto"/>
                <w:bottom w:val="none" w:sz="0" w:space="0" w:color="auto"/>
                <w:right w:val="none" w:sz="0" w:space="0" w:color="auto"/>
              </w:divBdr>
            </w:div>
            <w:div w:id="1649630997">
              <w:marLeft w:val="0"/>
              <w:marRight w:val="0"/>
              <w:marTop w:val="0"/>
              <w:marBottom w:val="0"/>
              <w:divBdr>
                <w:top w:val="none" w:sz="0" w:space="0" w:color="auto"/>
                <w:left w:val="none" w:sz="0" w:space="0" w:color="auto"/>
                <w:bottom w:val="none" w:sz="0" w:space="0" w:color="auto"/>
                <w:right w:val="none" w:sz="0" w:space="0" w:color="auto"/>
              </w:divBdr>
            </w:div>
            <w:div w:id="13707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5575">
      <w:bodyDiv w:val="1"/>
      <w:marLeft w:val="0"/>
      <w:marRight w:val="0"/>
      <w:marTop w:val="0"/>
      <w:marBottom w:val="0"/>
      <w:divBdr>
        <w:top w:val="none" w:sz="0" w:space="0" w:color="auto"/>
        <w:left w:val="none" w:sz="0" w:space="0" w:color="auto"/>
        <w:bottom w:val="none" w:sz="0" w:space="0" w:color="auto"/>
        <w:right w:val="none" w:sz="0" w:space="0" w:color="auto"/>
      </w:divBdr>
    </w:div>
    <w:div w:id="45299181">
      <w:bodyDiv w:val="1"/>
      <w:marLeft w:val="0"/>
      <w:marRight w:val="0"/>
      <w:marTop w:val="0"/>
      <w:marBottom w:val="0"/>
      <w:divBdr>
        <w:top w:val="none" w:sz="0" w:space="0" w:color="auto"/>
        <w:left w:val="none" w:sz="0" w:space="0" w:color="auto"/>
        <w:bottom w:val="none" w:sz="0" w:space="0" w:color="auto"/>
        <w:right w:val="none" w:sz="0" w:space="0" w:color="auto"/>
      </w:divBdr>
    </w:div>
    <w:div w:id="51539862">
      <w:bodyDiv w:val="1"/>
      <w:marLeft w:val="0"/>
      <w:marRight w:val="0"/>
      <w:marTop w:val="0"/>
      <w:marBottom w:val="0"/>
      <w:divBdr>
        <w:top w:val="none" w:sz="0" w:space="0" w:color="auto"/>
        <w:left w:val="none" w:sz="0" w:space="0" w:color="auto"/>
        <w:bottom w:val="none" w:sz="0" w:space="0" w:color="auto"/>
        <w:right w:val="none" w:sz="0" w:space="0" w:color="auto"/>
      </w:divBdr>
    </w:div>
    <w:div w:id="70978936">
      <w:bodyDiv w:val="1"/>
      <w:marLeft w:val="0"/>
      <w:marRight w:val="0"/>
      <w:marTop w:val="0"/>
      <w:marBottom w:val="0"/>
      <w:divBdr>
        <w:top w:val="none" w:sz="0" w:space="0" w:color="auto"/>
        <w:left w:val="none" w:sz="0" w:space="0" w:color="auto"/>
        <w:bottom w:val="none" w:sz="0" w:space="0" w:color="auto"/>
        <w:right w:val="none" w:sz="0" w:space="0" w:color="auto"/>
      </w:divBdr>
      <w:divsChild>
        <w:div w:id="1154687976">
          <w:marLeft w:val="0"/>
          <w:marRight w:val="0"/>
          <w:marTop w:val="0"/>
          <w:marBottom w:val="0"/>
          <w:divBdr>
            <w:top w:val="none" w:sz="0" w:space="0" w:color="auto"/>
            <w:left w:val="none" w:sz="0" w:space="0" w:color="auto"/>
            <w:bottom w:val="none" w:sz="0" w:space="0" w:color="auto"/>
            <w:right w:val="none" w:sz="0" w:space="0" w:color="auto"/>
          </w:divBdr>
          <w:divsChild>
            <w:div w:id="200360575">
              <w:marLeft w:val="0"/>
              <w:marRight w:val="0"/>
              <w:marTop w:val="0"/>
              <w:marBottom w:val="0"/>
              <w:divBdr>
                <w:top w:val="none" w:sz="0" w:space="0" w:color="auto"/>
                <w:left w:val="none" w:sz="0" w:space="0" w:color="auto"/>
                <w:bottom w:val="none" w:sz="0" w:space="0" w:color="auto"/>
                <w:right w:val="none" w:sz="0" w:space="0" w:color="auto"/>
              </w:divBdr>
            </w:div>
            <w:div w:id="183372134">
              <w:marLeft w:val="0"/>
              <w:marRight w:val="0"/>
              <w:marTop w:val="0"/>
              <w:marBottom w:val="0"/>
              <w:divBdr>
                <w:top w:val="none" w:sz="0" w:space="0" w:color="auto"/>
                <w:left w:val="none" w:sz="0" w:space="0" w:color="auto"/>
                <w:bottom w:val="none" w:sz="0" w:space="0" w:color="auto"/>
                <w:right w:val="none" w:sz="0" w:space="0" w:color="auto"/>
              </w:divBdr>
            </w:div>
            <w:div w:id="216865938">
              <w:marLeft w:val="0"/>
              <w:marRight w:val="0"/>
              <w:marTop w:val="0"/>
              <w:marBottom w:val="0"/>
              <w:divBdr>
                <w:top w:val="none" w:sz="0" w:space="0" w:color="auto"/>
                <w:left w:val="none" w:sz="0" w:space="0" w:color="auto"/>
                <w:bottom w:val="none" w:sz="0" w:space="0" w:color="auto"/>
                <w:right w:val="none" w:sz="0" w:space="0" w:color="auto"/>
              </w:divBdr>
            </w:div>
            <w:div w:id="714040164">
              <w:marLeft w:val="0"/>
              <w:marRight w:val="0"/>
              <w:marTop w:val="0"/>
              <w:marBottom w:val="0"/>
              <w:divBdr>
                <w:top w:val="none" w:sz="0" w:space="0" w:color="auto"/>
                <w:left w:val="none" w:sz="0" w:space="0" w:color="auto"/>
                <w:bottom w:val="none" w:sz="0" w:space="0" w:color="auto"/>
                <w:right w:val="none" w:sz="0" w:space="0" w:color="auto"/>
              </w:divBdr>
            </w:div>
            <w:div w:id="280770961">
              <w:marLeft w:val="0"/>
              <w:marRight w:val="0"/>
              <w:marTop w:val="0"/>
              <w:marBottom w:val="0"/>
              <w:divBdr>
                <w:top w:val="none" w:sz="0" w:space="0" w:color="auto"/>
                <w:left w:val="none" w:sz="0" w:space="0" w:color="auto"/>
                <w:bottom w:val="none" w:sz="0" w:space="0" w:color="auto"/>
                <w:right w:val="none" w:sz="0" w:space="0" w:color="auto"/>
              </w:divBdr>
            </w:div>
            <w:div w:id="452285420">
              <w:marLeft w:val="0"/>
              <w:marRight w:val="0"/>
              <w:marTop w:val="0"/>
              <w:marBottom w:val="0"/>
              <w:divBdr>
                <w:top w:val="none" w:sz="0" w:space="0" w:color="auto"/>
                <w:left w:val="none" w:sz="0" w:space="0" w:color="auto"/>
                <w:bottom w:val="none" w:sz="0" w:space="0" w:color="auto"/>
                <w:right w:val="none" w:sz="0" w:space="0" w:color="auto"/>
              </w:divBdr>
            </w:div>
            <w:div w:id="7027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7785">
      <w:bodyDiv w:val="1"/>
      <w:marLeft w:val="0"/>
      <w:marRight w:val="0"/>
      <w:marTop w:val="0"/>
      <w:marBottom w:val="0"/>
      <w:divBdr>
        <w:top w:val="none" w:sz="0" w:space="0" w:color="auto"/>
        <w:left w:val="none" w:sz="0" w:space="0" w:color="auto"/>
        <w:bottom w:val="none" w:sz="0" w:space="0" w:color="auto"/>
        <w:right w:val="none" w:sz="0" w:space="0" w:color="auto"/>
      </w:divBdr>
      <w:divsChild>
        <w:div w:id="1114985955">
          <w:marLeft w:val="0"/>
          <w:marRight w:val="0"/>
          <w:marTop w:val="0"/>
          <w:marBottom w:val="0"/>
          <w:divBdr>
            <w:top w:val="none" w:sz="0" w:space="0" w:color="auto"/>
            <w:left w:val="none" w:sz="0" w:space="0" w:color="auto"/>
            <w:bottom w:val="none" w:sz="0" w:space="0" w:color="auto"/>
            <w:right w:val="none" w:sz="0" w:space="0" w:color="auto"/>
          </w:divBdr>
          <w:divsChild>
            <w:div w:id="1359501496">
              <w:marLeft w:val="0"/>
              <w:marRight w:val="0"/>
              <w:marTop w:val="0"/>
              <w:marBottom w:val="0"/>
              <w:divBdr>
                <w:top w:val="none" w:sz="0" w:space="0" w:color="auto"/>
                <w:left w:val="none" w:sz="0" w:space="0" w:color="auto"/>
                <w:bottom w:val="none" w:sz="0" w:space="0" w:color="auto"/>
                <w:right w:val="none" w:sz="0" w:space="0" w:color="auto"/>
              </w:divBdr>
            </w:div>
            <w:div w:id="753940224">
              <w:marLeft w:val="0"/>
              <w:marRight w:val="0"/>
              <w:marTop w:val="0"/>
              <w:marBottom w:val="0"/>
              <w:divBdr>
                <w:top w:val="none" w:sz="0" w:space="0" w:color="auto"/>
                <w:left w:val="none" w:sz="0" w:space="0" w:color="auto"/>
                <w:bottom w:val="none" w:sz="0" w:space="0" w:color="auto"/>
                <w:right w:val="none" w:sz="0" w:space="0" w:color="auto"/>
              </w:divBdr>
            </w:div>
            <w:div w:id="408158596">
              <w:marLeft w:val="0"/>
              <w:marRight w:val="0"/>
              <w:marTop w:val="0"/>
              <w:marBottom w:val="0"/>
              <w:divBdr>
                <w:top w:val="none" w:sz="0" w:space="0" w:color="auto"/>
                <w:left w:val="none" w:sz="0" w:space="0" w:color="auto"/>
                <w:bottom w:val="none" w:sz="0" w:space="0" w:color="auto"/>
                <w:right w:val="none" w:sz="0" w:space="0" w:color="auto"/>
              </w:divBdr>
            </w:div>
            <w:div w:id="610548438">
              <w:marLeft w:val="0"/>
              <w:marRight w:val="0"/>
              <w:marTop w:val="0"/>
              <w:marBottom w:val="0"/>
              <w:divBdr>
                <w:top w:val="none" w:sz="0" w:space="0" w:color="auto"/>
                <w:left w:val="none" w:sz="0" w:space="0" w:color="auto"/>
                <w:bottom w:val="none" w:sz="0" w:space="0" w:color="auto"/>
                <w:right w:val="none" w:sz="0" w:space="0" w:color="auto"/>
              </w:divBdr>
            </w:div>
            <w:div w:id="878663649">
              <w:marLeft w:val="0"/>
              <w:marRight w:val="0"/>
              <w:marTop w:val="0"/>
              <w:marBottom w:val="0"/>
              <w:divBdr>
                <w:top w:val="none" w:sz="0" w:space="0" w:color="auto"/>
                <w:left w:val="none" w:sz="0" w:space="0" w:color="auto"/>
                <w:bottom w:val="none" w:sz="0" w:space="0" w:color="auto"/>
                <w:right w:val="none" w:sz="0" w:space="0" w:color="auto"/>
              </w:divBdr>
            </w:div>
            <w:div w:id="1910768961">
              <w:marLeft w:val="0"/>
              <w:marRight w:val="0"/>
              <w:marTop w:val="0"/>
              <w:marBottom w:val="0"/>
              <w:divBdr>
                <w:top w:val="none" w:sz="0" w:space="0" w:color="auto"/>
                <w:left w:val="none" w:sz="0" w:space="0" w:color="auto"/>
                <w:bottom w:val="none" w:sz="0" w:space="0" w:color="auto"/>
                <w:right w:val="none" w:sz="0" w:space="0" w:color="auto"/>
              </w:divBdr>
            </w:div>
            <w:div w:id="571161954">
              <w:marLeft w:val="0"/>
              <w:marRight w:val="0"/>
              <w:marTop w:val="0"/>
              <w:marBottom w:val="0"/>
              <w:divBdr>
                <w:top w:val="none" w:sz="0" w:space="0" w:color="auto"/>
                <w:left w:val="none" w:sz="0" w:space="0" w:color="auto"/>
                <w:bottom w:val="none" w:sz="0" w:space="0" w:color="auto"/>
                <w:right w:val="none" w:sz="0" w:space="0" w:color="auto"/>
              </w:divBdr>
            </w:div>
            <w:div w:id="1930577183">
              <w:marLeft w:val="0"/>
              <w:marRight w:val="0"/>
              <w:marTop w:val="0"/>
              <w:marBottom w:val="0"/>
              <w:divBdr>
                <w:top w:val="none" w:sz="0" w:space="0" w:color="auto"/>
                <w:left w:val="none" w:sz="0" w:space="0" w:color="auto"/>
                <w:bottom w:val="none" w:sz="0" w:space="0" w:color="auto"/>
                <w:right w:val="none" w:sz="0" w:space="0" w:color="auto"/>
              </w:divBdr>
            </w:div>
            <w:div w:id="1269388005">
              <w:marLeft w:val="0"/>
              <w:marRight w:val="0"/>
              <w:marTop w:val="0"/>
              <w:marBottom w:val="0"/>
              <w:divBdr>
                <w:top w:val="none" w:sz="0" w:space="0" w:color="auto"/>
                <w:left w:val="none" w:sz="0" w:space="0" w:color="auto"/>
                <w:bottom w:val="none" w:sz="0" w:space="0" w:color="auto"/>
                <w:right w:val="none" w:sz="0" w:space="0" w:color="auto"/>
              </w:divBdr>
            </w:div>
            <w:div w:id="1195195962">
              <w:marLeft w:val="0"/>
              <w:marRight w:val="0"/>
              <w:marTop w:val="0"/>
              <w:marBottom w:val="0"/>
              <w:divBdr>
                <w:top w:val="none" w:sz="0" w:space="0" w:color="auto"/>
                <w:left w:val="none" w:sz="0" w:space="0" w:color="auto"/>
                <w:bottom w:val="none" w:sz="0" w:space="0" w:color="auto"/>
                <w:right w:val="none" w:sz="0" w:space="0" w:color="auto"/>
              </w:divBdr>
            </w:div>
            <w:div w:id="15173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5966">
      <w:bodyDiv w:val="1"/>
      <w:marLeft w:val="0"/>
      <w:marRight w:val="0"/>
      <w:marTop w:val="0"/>
      <w:marBottom w:val="0"/>
      <w:divBdr>
        <w:top w:val="none" w:sz="0" w:space="0" w:color="auto"/>
        <w:left w:val="none" w:sz="0" w:space="0" w:color="auto"/>
        <w:bottom w:val="none" w:sz="0" w:space="0" w:color="auto"/>
        <w:right w:val="none" w:sz="0" w:space="0" w:color="auto"/>
      </w:divBdr>
    </w:div>
    <w:div w:id="88933447">
      <w:bodyDiv w:val="1"/>
      <w:marLeft w:val="0"/>
      <w:marRight w:val="0"/>
      <w:marTop w:val="0"/>
      <w:marBottom w:val="0"/>
      <w:divBdr>
        <w:top w:val="none" w:sz="0" w:space="0" w:color="auto"/>
        <w:left w:val="none" w:sz="0" w:space="0" w:color="auto"/>
        <w:bottom w:val="none" w:sz="0" w:space="0" w:color="auto"/>
        <w:right w:val="none" w:sz="0" w:space="0" w:color="auto"/>
      </w:divBdr>
    </w:div>
    <w:div w:id="89736726">
      <w:bodyDiv w:val="1"/>
      <w:marLeft w:val="0"/>
      <w:marRight w:val="0"/>
      <w:marTop w:val="0"/>
      <w:marBottom w:val="0"/>
      <w:divBdr>
        <w:top w:val="none" w:sz="0" w:space="0" w:color="auto"/>
        <w:left w:val="none" w:sz="0" w:space="0" w:color="auto"/>
        <w:bottom w:val="none" w:sz="0" w:space="0" w:color="auto"/>
        <w:right w:val="none" w:sz="0" w:space="0" w:color="auto"/>
      </w:divBdr>
    </w:div>
    <w:div w:id="147672232">
      <w:bodyDiv w:val="1"/>
      <w:marLeft w:val="0"/>
      <w:marRight w:val="0"/>
      <w:marTop w:val="0"/>
      <w:marBottom w:val="0"/>
      <w:divBdr>
        <w:top w:val="none" w:sz="0" w:space="0" w:color="auto"/>
        <w:left w:val="none" w:sz="0" w:space="0" w:color="auto"/>
        <w:bottom w:val="none" w:sz="0" w:space="0" w:color="auto"/>
        <w:right w:val="none" w:sz="0" w:space="0" w:color="auto"/>
      </w:divBdr>
    </w:div>
    <w:div w:id="187447956">
      <w:bodyDiv w:val="1"/>
      <w:marLeft w:val="0"/>
      <w:marRight w:val="0"/>
      <w:marTop w:val="0"/>
      <w:marBottom w:val="0"/>
      <w:divBdr>
        <w:top w:val="none" w:sz="0" w:space="0" w:color="auto"/>
        <w:left w:val="none" w:sz="0" w:space="0" w:color="auto"/>
        <w:bottom w:val="none" w:sz="0" w:space="0" w:color="auto"/>
        <w:right w:val="none" w:sz="0" w:space="0" w:color="auto"/>
      </w:divBdr>
    </w:div>
    <w:div w:id="210730517">
      <w:bodyDiv w:val="1"/>
      <w:marLeft w:val="0"/>
      <w:marRight w:val="0"/>
      <w:marTop w:val="0"/>
      <w:marBottom w:val="0"/>
      <w:divBdr>
        <w:top w:val="none" w:sz="0" w:space="0" w:color="auto"/>
        <w:left w:val="none" w:sz="0" w:space="0" w:color="auto"/>
        <w:bottom w:val="none" w:sz="0" w:space="0" w:color="auto"/>
        <w:right w:val="none" w:sz="0" w:space="0" w:color="auto"/>
      </w:divBdr>
    </w:div>
    <w:div w:id="212885819">
      <w:bodyDiv w:val="1"/>
      <w:marLeft w:val="0"/>
      <w:marRight w:val="0"/>
      <w:marTop w:val="0"/>
      <w:marBottom w:val="0"/>
      <w:divBdr>
        <w:top w:val="none" w:sz="0" w:space="0" w:color="auto"/>
        <w:left w:val="none" w:sz="0" w:space="0" w:color="auto"/>
        <w:bottom w:val="none" w:sz="0" w:space="0" w:color="auto"/>
        <w:right w:val="none" w:sz="0" w:space="0" w:color="auto"/>
      </w:divBdr>
      <w:divsChild>
        <w:div w:id="2146896410">
          <w:marLeft w:val="0"/>
          <w:marRight w:val="0"/>
          <w:marTop w:val="0"/>
          <w:marBottom w:val="0"/>
          <w:divBdr>
            <w:top w:val="none" w:sz="0" w:space="0" w:color="auto"/>
            <w:left w:val="none" w:sz="0" w:space="0" w:color="auto"/>
            <w:bottom w:val="none" w:sz="0" w:space="0" w:color="auto"/>
            <w:right w:val="none" w:sz="0" w:space="0" w:color="auto"/>
          </w:divBdr>
          <w:divsChild>
            <w:div w:id="23024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4162">
      <w:bodyDiv w:val="1"/>
      <w:marLeft w:val="0"/>
      <w:marRight w:val="0"/>
      <w:marTop w:val="0"/>
      <w:marBottom w:val="0"/>
      <w:divBdr>
        <w:top w:val="none" w:sz="0" w:space="0" w:color="auto"/>
        <w:left w:val="none" w:sz="0" w:space="0" w:color="auto"/>
        <w:bottom w:val="none" w:sz="0" w:space="0" w:color="auto"/>
        <w:right w:val="none" w:sz="0" w:space="0" w:color="auto"/>
      </w:divBdr>
    </w:div>
    <w:div w:id="248318034">
      <w:bodyDiv w:val="1"/>
      <w:marLeft w:val="0"/>
      <w:marRight w:val="0"/>
      <w:marTop w:val="0"/>
      <w:marBottom w:val="0"/>
      <w:divBdr>
        <w:top w:val="none" w:sz="0" w:space="0" w:color="auto"/>
        <w:left w:val="none" w:sz="0" w:space="0" w:color="auto"/>
        <w:bottom w:val="none" w:sz="0" w:space="0" w:color="auto"/>
        <w:right w:val="none" w:sz="0" w:space="0" w:color="auto"/>
      </w:divBdr>
      <w:divsChild>
        <w:div w:id="953560061">
          <w:marLeft w:val="0"/>
          <w:marRight w:val="0"/>
          <w:marTop w:val="0"/>
          <w:marBottom w:val="0"/>
          <w:divBdr>
            <w:top w:val="none" w:sz="0" w:space="0" w:color="auto"/>
            <w:left w:val="none" w:sz="0" w:space="0" w:color="auto"/>
            <w:bottom w:val="none" w:sz="0" w:space="0" w:color="auto"/>
            <w:right w:val="none" w:sz="0" w:space="0" w:color="auto"/>
          </w:divBdr>
          <w:divsChild>
            <w:div w:id="2012677654">
              <w:marLeft w:val="0"/>
              <w:marRight w:val="0"/>
              <w:marTop w:val="0"/>
              <w:marBottom w:val="0"/>
              <w:divBdr>
                <w:top w:val="none" w:sz="0" w:space="0" w:color="auto"/>
                <w:left w:val="none" w:sz="0" w:space="0" w:color="auto"/>
                <w:bottom w:val="none" w:sz="0" w:space="0" w:color="auto"/>
                <w:right w:val="none" w:sz="0" w:space="0" w:color="auto"/>
              </w:divBdr>
            </w:div>
            <w:div w:id="152843565">
              <w:marLeft w:val="0"/>
              <w:marRight w:val="0"/>
              <w:marTop w:val="0"/>
              <w:marBottom w:val="0"/>
              <w:divBdr>
                <w:top w:val="none" w:sz="0" w:space="0" w:color="auto"/>
                <w:left w:val="none" w:sz="0" w:space="0" w:color="auto"/>
                <w:bottom w:val="none" w:sz="0" w:space="0" w:color="auto"/>
                <w:right w:val="none" w:sz="0" w:space="0" w:color="auto"/>
              </w:divBdr>
            </w:div>
            <w:div w:id="92823426">
              <w:marLeft w:val="0"/>
              <w:marRight w:val="0"/>
              <w:marTop w:val="0"/>
              <w:marBottom w:val="0"/>
              <w:divBdr>
                <w:top w:val="none" w:sz="0" w:space="0" w:color="auto"/>
                <w:left w:val="none" w:sz="0" w:space="0" w:color="auto"/>
                <w:bottom w:val="none" w:sz="0" w:space="0" w:color="auto"/>
                <w:right w:val="none" w:sz="0" w:space="0" w:color="auto"/>
              </w:divBdr>
            </w:div>
            <w:div w:id="628516275">
              <w:marLeft w:val="0"/>
              <w:marRight w:val="0"/>
              <w:marTop w:val="0"/>
              <w:marBottom w:val="0"/>
              <w:divBdr>
                <w:top w:val="none" w:sz="0" w:space="0" w:color="auto"/>
                <w:left w:val="none" w:sz="0" w:space="0" w:color="auto"/>
                <w:bottom w:val="none" w:sz="0" w:space="0" w:color="auto"/>
                <w:right w:val="none" w:sz="0" w:space="0" w:color="auto"/>
              </w:divBdr>
            </w:div>
            <w:div w:id="720055196">
              <w:marLeft w:val="0"/>
              <w:marRight w:val="0"/>
              <w:marTop w:val="0"/>
              <w:marBottom w:val="0"/>
              <w:divBdr>
                <w:top w:val="none" w:sz="0" w:space="0" w:color="auto"/>
                <w:left w:val="none" w:sz="0" w:space="0" w:color="auto"/>
                <w:bottom w:val="none" w:sz="0" w:space="0" w:color="auto"/>
                <w:right w:val="none" w:sz="0" w:space="0" w:color="auto"/>
              </w:divBdr>
            </w:div>
            <w:div w:id="337542079">
              <w:marLeft w:val="0"/>
              <w:marRight w:val="0"/>
              <w:marTop w:val="0"/>
              <w:marBottom w:val="0"/>
              <w:divBdr>
                <w:top w:val="none" w:sz="0" w:space="0" w:color="auto"/>
                <w:left w:val="none" w:sz="0" w:space="0" w:color="auto"/>
                <w:bottom w:val="none" w:sz="0" w:space="0" w:color="auto"/>
                <w:right w:val="none" w:sz="0" w:space="0" w:color="auto"/>
              </w:divBdr>
            </w:div>
            <w:div w:id="20458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6485">
      <w:bodyDiv w:val="1"/>
      <w:marLeft w:val="0"/>
      <w:marRight w:val="0"/>
      <w:marTop w:val="0"/>
      <w:marBottom w:val="0"/>
      <w:divBdr>
        <w:top w:val="none" w:sz="0" w:space="0" w:color="auto"/>
        <w:left w:val="none" w:sz="0" w:space="0" w:color="auto"/>
        <w:bottom w:val="none" w:sz="0" w:space="0" w:color="auto"/>
        <w:right w:val="none" w:sz="0" w:space="0" w:color="auto"/>
      </w:divBdr>
      <w:divsChild>
        <w:div w:id="209732977">
          <w:marLeft w:val="0"/>
          <w:marRight w:val="0"/>
          <w:marTop w:val="0"/>
          <w:marBottom w:val="0"/>
          <w:divBdr>
            <w:top w:val="none" w:sz="0" w:space="0" w:color="auto"/>
            <w:left w:val="none" w:sz="0" w:space="0" w:color="auto"/>
            <w:bottom w:val="none" w:sz="0" w:space="0" w:color="auto"/>
            <w:right w:val="none" w:sz="0" w:space="0" w:color="auto"/>
          </w:divBdr>
          <w:divsChild>
            <w:div w:id="13313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26768">
      <w:bodyDiv w:val="1"/>
      <w:marLeft w:val="0"/>
      <w:marRight w:val="0"/>
      <w:marTop w:val="0"/>
      <w:marBottom w:val="0"/>
      <w:divBdr>
        <w:top w:val="none" w:sz="0" w:space="0" w:color="auto"/>
        <w:left w:val="none" w:sz="0" w:space="0" w:color="auto"/>
        <w:bottom w:val="none" w:sz="0" w:space="0" w:color="auto"/>
        <w:right w:val="none" w:sz="0" w:space="0" w:color="auto"/>
      </w:divBdr>
      <w:divsChild>
        <w:div w:id="1553422342">
          <w:marLeft w:val="0"/>
          <w:marRight w:val="0"/>
          <w:marTop w:val="0"/>
          <w:marBottom w:val="0"/>
          <w:divBdr>
            <w:top w:val="none" w:sz="0" w:space="0" w:color="auto"/>
            <w:left w:val="none" w:sz="0" w:space="0" w:color="auto"/>
            <w:bottom w:val="none" w:sz="0" w:space="0" w:color="auto"/>
            <w:right w:val="none" w:sz="0" w:space="0" w:color="auto"/>
          </w:divBdr>
          <w:divsChild>
            <w:div w:id="5382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41795">
      <w:bodyDiv w:val="1"/>
      <w:marLeft w:val="0"/>
      <w:marRight w:val="0"/>
      <w:marTop w:val="0"/>
      <w:marBottom w:val="0"/>
      <w:divBdr>
        <w:top w:val="none" w:sz="0" w:space="0" w:color="auto"/>
        <w:left w:val="none" w:sz="0" w:space="0" w:color="auto"/>
        <w:bottom w:val="none" w:sz="0" w:space="0" w:color="auto"/>
        <w:right w:val="none" w:sz="0" w:space="0" w:color="auto"/>
      </w:divBdr>
      <w:divsChild>
        <w:div w:id="343484279">
          <w:marLeft w:val="0"/>
          <w:marRight w:val="0"/>
          <w:marTop w:val="0"/>
          <w:marBottom w:val="0"/>
          <w:divBdr>
            <w:top w:val="none" w:sz="0" w:space="0" w:color="auto"/>
            <w:left w:val="none" w:sz="0" w:space="0" w:color="auto"/>
            <w:bottom w:val="none" w:sz="0" w:space="0" w:color="auto"/>
            <w:right w:val="none" w:sz="0" w:space="0" w:color="auto"/>
          </w:divBdr>
          <w:divsChild>
            <w:div w:id="1623882846">
              <w:marLeft w:val="0"/>
              <w:marRight w:val="0"/>
              <w:marTop w:val="0"/>
              <w:marBottom w:val="0"/>
              <w:divBdr>
                <w:top w:val="none" w:sz="0" w:space="0" w:color="auto"/>
                <w:left w:val="none" w:sz="0" w:space="0" w:color="auto"/>
                <w:bottom w:val="none" w:sz="0" w:space="0" w:color="auto"/>
                <w:right w:val="none" w:sz="0" w:space="0" w:color="auto"/>
              </w:divBdr>
            </w:div>
            <w:div w:id="1154368493">
              <w:marLeft w:val="0"/>
              <w:marRight w:val="0"/>
              <w:marTop w:val="0"/>
              <w:marBottom w:val="0"/>
              <w:divBdr>
                <w:top w:val="none" w:sz="0" w:space="0" w:color="auto"/>
                <w:left w:val="none" w:sz="0" w:space="0" w:color="auto"/>
                <w:bottom w:val="none" w:sz="0" w:space="0" w:color="auto"/>
                <w:right w:val="none" w:sz="0" w:space="0" w:color="auto"/>
              </w:divBdr>
            </w:div>
            <w:div w:id="1971475387">
              <w:marLeft w:val="0"/>
              <w:marRight w:val="0"/>
              <w:marTop w:val="0"/>
              <w:marBottom w:val="0"/>
              <w:divBdr>
                <w:top w:val="none" w:sz="0" w:space="0" w:color="auto"/>
                <w:left w:val="none" w:sz="0" w:space="0" w:color="auto"/>
                <w:bottom w:val="none" w:sz="0" w:space="0" w:color="auto"/>
                <w:right w:val="none" w:sz="0" w:space="0" w:color="auto"/>
              </w:divBdr>
            </w:div>
            <w:div w:id="1581712821">
              <w:marLeft w:val="0"/>
              <w:marRight w:val="0"/>
              <w:marTop w:val="0"/>
              <w:marBottom w:val="0"/>
              <w:divBdr>
                <w:top w:val="none" w:sz="0" w:space="0" w:color="auto"/>
                <w:left w:val="none" w:sz="0" w:space="0" w:color="auto"/>
                <w:bottom w:val="none" w:sz="0" w:space="0" w:color="auto"/>
                <w:right w:val="none" w:sz="0" w:space="0" w:color="auto"/>
              </w:divBdr>
            </w:div>
            <w:div w:id="1785032059">
              <w:marLeft w:val="0"/>
              <w:marRight w:val="0"/>
              <w:marTop w:val="0"/>
              <w:marBottom w:val="0"/>
              <w:divBdr>
                <w:top w:val="none" w:sz="0" w:space="0" w:color="auto"/>
                <w:left w:val="none" w:sz="0" w:space="0" w:color="auto"/>
                <w:bottom w:val="none" w:sz="0" w:space="0" w:color="auto"/>
                <w:right w:val="none" w:sz="0" w:space="0" w:color="auto"/>
              </w:divBdr>
            </w:div>
            <w:div w:id="578248749">
              <w:marLeft w:val="0"/>
              <w:marRight w:val="0"/>
              <w:marTop w:val="0"/>
              <w:marBottom w:val="0"/>
              <w:divBdr>
                <w:top w:val="none" w:sz="0" w:space="0" w:color="auto"/>
                <w:left w:val="none" w:sz="0" w:space="0" w:color="auto"/>
                <w:bottom w:val="none" w:sz="0" w:space="0" w:color="auto"/>
                <w:right w:val="none" w:sz="0" w:space="0" w:color="auto"/>
              </w:divBdr>
            </w:div>
            <w:div w:id="1266572349">
              <w:marLeft w:val="0"/>
              <w:marRight w:val="0"/>
              <w:marTop w:val="0"/>
              <w:marBottom w:val="0"/>
              <w:divBdr>
                <w:top w:val="none" w:sz="0" w:space="0" w:color="auto"/>
                <w:left w:val="none" w:sz="0" w:space="0" w:color="auto"/>
                <w:bottom w:val="none" w:sz="0" w:space="0" w:color="auto"/>
                <w:right w:val="none" w:sz="0" w:space="0" w:color="auto"/>
              </w:divBdr>
            </w:div>
            <w:div w:id="866022131">
              <w:marLeft w:val="0"/>
              <w:marRight w:val="0"/>
              <w:marTop w:val="0"/>
              <w:marBottom w:val="0"/>
              <w:divBdr>
                <w:top w:val="none" w:sz="0" w:space="0" w:color="auto"/>
                <w:left w:val="none" w:sz="0" w:space="0" w:color="auto"/>
                <w:bottom w:val="none" w:sz="0" w:space="0" w:color="auto"/>
                <w:right w:val="none" w:sz="0" w:space="0" w:color="auto"/>
              </w:divBdr>
            </w:div>
            <w:div w:id="2060006017">
              <w:marLeft w:val="0"/>
              <w:marRight w:val="0"/>
              <w:marTop w:val="0"/>
              <w:marBottom w:val="0"/>
              <w:divBdr>
                <w:top w:val="none" w:sz="0" w:space="0" w:color="auto"/>
                <w:left w:val="none" w:sz="0" w:space="0" w:color="auto"/>
                <w:bottom w:val="none" w:sz="0" w:space="0" w:color="auto"/>
                <w:right w:val="none" w:sz="0" w:space="0" w:color="auto"/>
              </w:divBdr>
            </w:div>
            <w:div w:id="3797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70677">
      <w:bodyDiv w:val="1"/>
      <w:marLeft w:val="0"/>
      <w:marRight w:val="0"/>
      <w:marTop w:val="0"/>
      <w:marBottom w:val="0"/>
      <w:divBdr>
        <w:top w:val="none" w:sz="0" w:space="0" w:color="auto"/>
        <w:left w:val="none" w:sz="0" w:space="0" w:color="auto"/>
        <w:bottom w:val="none" w:sz="0" w:space="0" w:color="auto"/>
        <w:right w:val="none" w:sz="0" w:space="0" w:color="auto"/>
      </w:divBdr>
    </w:div>
    <w:div w:id="364059109">
      <w:bodyDiv w:val="1"/>
      <w:marLeft w:val="0"/>
      <w:marRight w:val="0"/>
      <w:marTop w:val="0"/>
      <w:marBottom w:val="0"/>
      <w:divBdr>
        <w:top w:val="none" w:sz="0" w:space="0" w:color="auto"/>
        <w:left w:val="none" w:sz="0" w:space="0" w:color="auto"/>
        <w:bottom w:val="none" w:sz="0" w:space="0" w:color="auto"/>
        <w:right w:val="none" w:sz="0" w:space="0" w:color="auto"/>
      </w:divBdr>
      <w:divsChild>
        <w:div w:id="1326009810">
          <w:marLeft w:val="0"/>
          <w:marRight w:val="0"/>
          <w:marTop w:val="0"/>
          <w:marBottom w:val="0"/>
          <w:divBdr>
            <w:top w:val="none" w:sz="0" w:space="0" w:color="auto"/>
            <w:left w:val="none" w:sz="0" w:space="0" w:color="auto"/>
            <w:bottom w:val="none" w:sz="0" w:space="0" w:color="auto"/>
            <w:right w:val="none" w:sz="0" w:space="0" w:color="auto"/>
          </w:divBdr>
          <w:divsChild>
            <w:div w:id="206290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48437">
      <w:bodyDiv w:val="1"/>
      <w:marLeft w:val="0"/>
      <w:marRight w:val="0"/>
      <w:marTop w:val="0"/>
      <w:marBottom w:val="0"/>
      <w:divBdr>
        <w:top w:val="none" w:sz="0" w:space="0" w:color="auto"/>
        <w:left w:val="none" w:sz="0" w:space="0" w:color="auto"/>
        <w:bottom w:val="none" w:sz="0" w:space="0" w:color="auto"/>
        <w:right w:val="none" w:sz="0" w:space="0" w:color="auto"/>
      </w:divBdr>
    </w:div>
    <w:div w:id="396320399">
      <w:bodyDiv w:val="1"/>
      <w:marLeft w:val="0"/>
      <w:marRight w:val="0"/>
      <w:marTop w:val="0"/>
      <w:marBottom w:val="0"/>
      <w:divBdr>
        <w:top w:val="none" w:sz="0" w:space="0" w:color="auto"/>
        <w:left w:val="none" w:sz="0" w:space="0" w:color="auto"/>
        <w:bottom w:val="none" w:sz="0" w:space="0" w:color="auto"/>
        <w:right w:val="none" w:sz="0" w:space="0" w:color="auto"/>
      </w:divBdr>
    </w:div>
    <w:div w:id="413089406">
      <w:bodyDiv w:val="1"/>
      <w:marLeft w:val="0"/>
      <w:marRight w:val="0"/>
      <w:marTop w:val="0"/>
      <w:marBottom w:val="0"/>
      <w:divBdr>
        <w:top w:val="none" w:sz="0" w:space="0" w:color="auto"/>
        <w:left w:val="none" w:sz="0" w:space="0" w:color="auto"/>
        <w:bottom w:val="none" w:sz="0" w:space="0" w:color="auto"/>
        <w:right w:val="none" w:sz="0" w:space="0" w:color="auto"/>
      </w:divBdr>
    </w:div>
    <w:div w:id="432434697">
      <w:bodyDiv w:val="1"/>
      <w:marLeft w:val="0"/>
      <w:marRight w:val="0"/>
      <w:marTop w:val="0"/>
      <w:marBottom w:val="0"/>
      <w:divBdr>
        <w:top w:val="none" w:sz="0" w:space="0" w:color="auto"/>
        <w:left w:val="none" w:sz="0" w:space="0" w:color="auto"/>
        <w:bottom w:val="none" w:sz="0" w:space="0" w:color="auto"/>
        <w:right w:val="none" w:sz="0" w:space="0" w:color="auto"/>
      </w:divBdr>
      <w:divsChild>
        <w:div w:id="777871888">
          <w:marLeft w:val="0"/>
          <w:marRight w:val="0"/>
          <w:marTop w:val="0"/>
          <w:marBottom w:val="0"/>
          <w:divBdr>
            <w:top w:val="none" w:sz="0" w:space="0" w:color="auto"/>
            <w:left w:val="none" w:sz="0" w:space="0" w:color="auto"/>
            <w:bottom w:val="none" w:sz="0" w:space="0" w:color="auto"/>
            <w:right w:val="none" w:sz="0" w:space="0" w:color="auto"/>
          </w:divBdr>
          <w:divsChild>
            <w:div w:id="3638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9456">
      <w:bodyDiv w:val="1"/>
      <w:marLeft w:val="0"/>
      <w:marRight w:val="0"/>
      <w:marTop w:val="0"/>
      <w:marBottom w:val="0"/>
      <w:divBdr>
        <w:top w:val="none" w:sz="0" w:space="0" w:color="auto"/>
        <w:left w:val="none" w:sz="0" w:space="0" w:color="auto"/>
        <w:bottom w:val="none" w:sz="0" w:space="0" w:color="auto"/>
        <w:right w:val="none" w:sz="0" w:space="0" w:color="auto"/>
      </w:divBdr>
    </w:div>
    <w:div w:id="504200736">
      <w:bodyDiv w:val="1"/>
      <w:marLeft w:val="0"/>
      <w:marRight w:val="0"/>
      <w:marTop w:val="0"/>
      <w:marBottom w:val="0"/>
      <w:divBdr>
        <w:top w:val="none" w:sz="0" w:space="0" w:color="auto"/>
        <w:left w:val="none" w:sz="0" w:space="0" w:color="auto"/>
        <w:bottom w:val="none" w:sz="0" w:space="0" w:color="auto"/>
        <w:right w:val="none" w:sz="0" w:space="0" w:color="auto"/>
      </w:divBdr>
      <w:divsChild>
        <w:div w:id="119349194">
          <w:marLeft w:val="0"/>
          <w:marRight w:val="0"/>
          <w:marTop w:val="0"/>
          <w:marBottom w:val="0"/>
          <w:divBdr>
            <w:top w:val="none" w:sz="0" w:space="0" w:color="auto"/>
            <w:left w:val="none" w:sz="0" w:space="0" w:color="auto"/>
            <w:bottom w:val="none" w:sz="0" w:space="0" w:color="auto"/>
            <w:right w:val="none" w:sz="0" w:space="0" w:color="auto"/>
          </w:divBdr>
          <w:divsChild>
            <w:div w:id="1216358106">
              <w:marLeft w:val="0"/>
              <w:marRight w:val="0"/>
              <w:marTop w:val="0"/>
              <w:marBottom w:val="0"/>
              <w:divBdr>
                <w:top w:val="none" w:sz="0" w:space="0" w:color="auto"/>
                <w:left w:val="none" w:sz="0" w:space="0" w:color="auto"/>
                <w:bottom w:val="none" w:sz="0" w:space="0" w:color="auto"/>
                <w:right w:val="none" w:sz="0" w:space="0" w:color="auto"/>
              </w:divBdr>
            </w:div>
            <w:div w:id="266160204">
              <w:marLeft w:val="0"/>
              <w:marRight w:val="0"/>
              <w:marTop w:val="0"/>
              <w:marBottom w:val="0"/>
              <w:divBdr>
                <w:top w:val="none" w:sz="0" w:space="0" w:color="auto"/>
                <w:left w:val="none" w:sz="0" w:space="0" w:color="auto"/>
                <w:bottom w:val="none" w:sz="0" w:space="0" w:color="auto"/>
                <w:right w:val="none" w:sz="0" w:space="0" w:color="auto"/>
              </w:divBdr>
            </w:div>
            <w:div w:id="759059050">
              <w:marLeft w:val="0"/>
              <w:marRight w:val="0"/>
              <w:marTop w:val="0"/>
              <w:marBottom w:val="0"/>
              <w:divBdr>
                <w:top w:val="none" w:sz="0" w:space="0" w:color="auto"/>
                <w:left w:val="none" w:sz="0" w:space="0" w:color="auto"/>
                <w:bottom w:val="none" w:sz="0" w:space="0" w:color="auto"/>
                <w:right w:val="none" w:sz="0" w:space="0" w:color="auto"/>
              </w:divBdr>
            </w:div>
            <w:div w:id="1469590213">
              <w:marLeft w:val="0"/>
              <w:marRight w:val="0"/>
              <w:marTop w:val="0"/>
              <w:marBottom w:val="0"/>
              <w:divBdr>
                <w:top w:val="none" w:sz="0" w:space="0" w:color="auto"/>
                <w:left w:val="none" w:sz="0" w:space="0" w:color="auto"/>
                <w:bottom w:val="none" w:sz="0" w:space="0" w:color="auto"/>
                <w:right w:val="none" w:sz="0" w:space="0" w:color="auto"/>
              </w:divBdr>
            </w:div>
            <w:div w:id="1722053336">
              <w:marLeft w:val="0"/>
              <w:marRight w:val="0"/>
              <w:marTop w:val="0"/>
              <w:marBottom w:val="0"/>
              <w:divBdr>
                <w:top w:val="none" w:sz="0" w:space="0" w:color="auto"/>
                <w:left w:val="none" w:sz="0" w:space="0" w:color="auto"/>
                <w:bottom w:val="none" w:sz="0" w:space="0" w:color="auto"/>
                <w:right w:val="none" w:sz="0" w:space="0" w:color="auto"/>
              </w:divBdr>
            </w:div>
            <w:div w:id="1604335561">
              <w:marLeft w:val="0"/>
              <w:marRight w:val="0"/>
              <w:marTop w:val="0"/>
              <w:marBottom w:val="0"/>
              <w:divBdr>
                <w:top w:val="none" w:sz="0" w:space="0" w:color="auto"/>
                <w:left w:val="none" w:sz="0" w:space="0" w:color="auto"/>
                <w:bottom w:val="none" w:sz="0" w:space="0" w:color="auto"/>
                <w:right w:val="none" w:sz="0" w:space="0" w:color="auto"/>
              </w:divBdr>
            </w:div>
            <w:div w:id="1056588924">
              <w:marLeft w:val="0"/>
              <w:marRight w:val="0"/>
              <w:marTop w:val="0"/>
              <w:marBottom w:val="0"/>
              <w:divBdr>
                <w:top w:val="none" w:sz="0" w:space="0" w:color="auto"/>
                <w:left w:val="none" w:sz="0" w:space="0" w:color="auto"/>
                <w:bottom w:val="none" w:sz="0" w:space="0" w:color="auto"/>
                <w:right w:val="none" w:sz="0" w:space="0" w:color="auto"/>
              </w:divBdr>
            </w:div>
            <w:div w:id="1587029435">
              <w:marLeft w:val="0"/>
              <w:marRight w:val="0"/>
              <w:marTop w:val="0"/>
              <w:marBottom w:val="0"/>
              <w:divBdr>
                <w:top w:val="none" w:sz="0" w:space="0" w:color="auto"/>
                <w:left w:val="none" w:sz="0" w:space="0" w:color="auto"/>
                <w:bottom w:val="none" w:sz="0" w:space="0" w:color="auto"/>
                <w:right w:val="none" w:sz="0" w:space="0" w:color="auto"/>
              </w:divBdr>
            </w:div>
            <w:div w:id="2024282975">
              <w:marLeft w:val="0"/>
              <w:marRight w:val="0"/>
              <w:marTop w:val="0"/>
              <w:marBottom w:val="0"/>
              <w:divBdr>
                <w:top w:val="none" w:sz="0" w:space="0" w:color="auto"/>
                <w:left w:val="none" w:sz="0" w:space="0" w:color="auto"/>
                <w:bottom w:val="none" w:sz="0" w:space="0" w:color="auto"/>
                <w:right w:val="none" w:sz="0" w:space="0" w:color="auto"/>
              </w:divBdr>
            </w:div>
            <w:div w:id="758914609">
              <w:marLeft w:val="0"/>
              <w:marRight w:val="0"/>
              <w:marTop w:val="0"/>
              <w:marBottom w:val="0"/>
              <w:divBdr>
                <w:top w:val="none" w:sz="0" w:space="0" w:color="auto"/>
                <w:left w:val="none" w:sz="0" w:space="0" w:color="auto"/>
                <w:bottom w:val="none" w:sz="0" w:space="0" w:color="auto"/>
                <w:right w:val="none" w:sz="0" w:space="0" w:color="auto"/>
              </w:divBdr>
            </w:div>
            <w:div w:id="1566450159">
              <w:marLeft w:val="0"/>
              <w:marRight w:val="0"/>
              <w:marTop w:val="0"/>
              <w:marBottom w:val="0"/>
              <w:divBdr>
                <w:top w:val="none" w:sz="0" w:space="0" w:color="auto"/>
                <w:left w:val="none" w:sz="0" w:space="0" w:color="auto"/>
                <w:bottom w:val="none" w:sz="0" w:space="0" w:color="auto"/>
                <w:right w:val="none" w:sz="0" w:space="0" w:color="auto"/>
              </w:divBdr>
            </w:div>
            <w:div w:id="1646617999">
              <w:marLeft w:val="0"/>
              <w:marRight w:val="0"/>
              <w:marTop w:val="0"/>
              <w:marBottom w:val="0"/>
              <w:divBdr>
                <w:top w:val="none" w:sz="0" w:space="0" w:color="auto"/>
                <w:left w:val="none" w:sz="0" w:space="0" w:color="auto"/>
                <w:bottom w:val="none" w:sz="0" w:space="0" w:color="auto"/>
                <w:right w:val="none" w:sz="0" w:space="0" w:color="auto"/>
              </w:divBdr>
            </w:div>
            <w:div w:id="866984987">
              <w:marLeft w:val="0"/>
              <w:marRight w:val="0"/>
              <w:marTop w:val="0"/>
              <w:marBottom w:val="0"/>
              <w:divBdr>
                <w:top w:val="none" w:sz="0" w:space="0" w:color="auto"/>
                <w:left w:val="none" w:sz="0" w:space="0" w:color="auto"/>
                <w:bottom w:val="none" w:sz="0" w:space="0" w:color="auto"/>
                <w:right w:val="none" w:sz="0" w:space="0" w:color="auto"/>
              </w:divBdr>
            </w:div>
            <w:div w:id="855655697">
              <w:marLeft w:val="0"/>
              <w:marRight w:val="0"/>
              <w:marTop w:val="0"/>
              <w:marBottom w:val="0"/>
              <w:divBdr>
                <w:top w:val="none" w:sz="0" w:space="0" w:color="auto"/>
                <w:left w:val="none" w:sz="0" w:space="0" w:color="auto"/>
                <w:bottom w:val="none" w:sz="0" w:space="0" w:color="auto"/>
                <w:right w:val="none" w:sz="0" w:space="0" w:color="auto"/>
              </w:divBdr>
            </w:div>
            <w:div w:id="1097756061">
              <w:marLeft w:val="0"/>
              <w:marRight w:val="0"/>
              <w:marTop w:val="0"/>
              <w:marBottom w:val="0"/>
              <w:divBdr>
                <w:top w:val="none" w:sz="0" w:space="0" w:color="auto"/>
                <w:left w:val="none" w:sz="0" w:space="0" w:color="auto"/>
                <w:bottom w:val="none" w:sz="0" w:space="0" w:color="auto"/>
                <w:right w:val="none" w:sz="0" w:space="0" w:color="auto"/>
              </w:divBdr>
            </w:div>
            <w:div w:id="1523014202">
              <w:marLeft w:val="0"/>
              <w:marRight w:val="0"/>
              <w:marTop w:val="0"/>
              <w:marBottom w:val="0"/>
              <w:divBdr>
                <w:top w:val="none" w:sz="0" w:space="0" w:color="auto"/>
                <w:left w:val="none" w:sz="0" w:space="0" w:color="auto"/>
                <w:bottom w:val="none" w:sz="0" w:space="0" w:color="auto"/>
                <w:right w:val="none" w:sz="0" w:space="0" w:color="auto"/>
              </w:divBdr>
            </w:div>
            <w:div w:id="20926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7826">
      <w:bodyDiv w:val="1"/>
      <w:marLeft w:val="0"/>
      <w:marRight w:val="0"/>
      <w:marTop w:val="0"/>
      <w:marBottom w:val="0"/>
      <w:divBdr>
        <w:top w:val="none" w:sz="0" w:space="0" w:color="auto"/>
        <w:left w:val="none" w:sz="0" w:space="0" w:color="auto"/>
        <w:bottom w:val="none" w:sz="0" w:space="0" w:color="auto"/>
        <w:right w:val="none" w:sz="0" w:space="0" w:color="auto"/>
      </w:divBdr>
      <w:divsChild>
        <w:div w:id="1125543991">
          <w:marLeft w:val="0"/>
          <w:marRight w:val="0"/>
          <w:marTop w:val="0"/>
          <w:marBottom w:val="0"/>
          <w:divBdr>
            <w:top w:val="none" w:sz="0" w:space="0" w:color="auto"/>
            <w:left w:val="none" w:sz="0" w:space="0" w:color="auto"/>
            <w:bottom w:val="none" w:sz="0" w:space="0" w:color="auto"/>
            <w:right w:val="none" w:sz="0" w:space="0" w:color="auto"/>
          </w:divBdr>
          <w:divsChild>
            <w:div w:id="14070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5916">
      <w:bodyDiv w:val="1"/>
      <w:marLeft w:val="0"/>
      <w:marRight w:val="0"/>
      <w:marTop w:val="0"/>
      <w:marBottom w:val="0"/>
      <w:divBdr>
        <w:top w:val="none" w:sz="0" w:space="0" w:color="auto"/>
        <w:left w:val="none" w:sz="0" w:space="0" w:color="auto"/>
        <w:bottom w:val="none" w:sz="0" w:space="0" w:color="auto"/>
        <w:right w:val="none" w:sz="0" w:space="0" w:color="auto"/>
      </w:divBdr>
      <w:divsChild>
        <w:div w:id="377316019">
          <w:marLeft w:val="0"/>
          <w:marRight w:val="0"/>
          <w:marTop w:val="0"/>
          <w:marBottom w:val="0"/>
          <w:divBdr>
            <w:top w:val="none" w:sz="0" w:space="0" w:color="auto"/>
            <w:left w:val="none" w:sz="0" w:space="0" w:color="auto"/>
            <w:bottom w:val="none" w:sz="0" w:space="0" w:color="auto"/>
            <w:right w:val="none" w:sz="0" w:space="0" w:color="auto"/>
          </w:divBdr>
          <w:divsChild>
            <w:div w:id="11106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8573">
      <w:bodyDiv w:val="1"/>
      <w:marLeft w:val="0"/>
      <w:marRight w:val="0"/>
      <w:marTop w:val="0"/>
      <w:marBottom w:val="0"/>
      <w:divBdr>
        <w:top w:val="none" w:sz="0" w:space="0" w:color="auto"/>
        <w:left w:val="none" w:sz="0" w:space="0" w:color="auto"/>
        <w:bottom w:val="none" w:sz="0" w:space="0" w:color="auto"/>
        <w:right w:val="none" w:sz="0" w:space="0" w:color="auto"/>
      </w:divBdr>
    </w:div>
    <w:div w:id="522087004">
      <w:bodyDiv w:val="1"/>
      <w:marLeft w:val="0"/>
      <w:marRight w:val="0"/>
      <w:marTop w:val="0"/>
      <w:marBottom w:val="0"/>
      <w:divBdr>
        <w:top w:val="none" w:sz="0" w:space="0" w:color="auto"/>
        <w:left w:val="none" w:sz="0" w:space="0" w:color="auto"/>
        <w:bottom w:val="none" w:sz="0" w:space="0" w:color="auto"/>
        <w:right w:val="none" w:sz="0" w:space="0" w:color="auto"/>
      </w:divBdr>
      <w:divsChild>
        <w:div w:id="1705062057">
          <w:marLeft w:val="0"/>
          <w:marRight w:val="0"/>
          <w:marTop w:val="0"/>
          <w:marBottom w:val="0"/>
          <w:divBdr>
            <w:top w:val="none" w:sz="0" w:space="0" w:color="auto"/>
            <w:left w:val="none" w:sz="0" w:space="0" w:color="auto"/>
            <w:bottom w:val="none" w:sz="0" w:space="0" w:color="auto"/>
            <w:right w:val="none" w:sz="0" w:space="0" w:color="auto"/>
          </w:divBdr>
          <w:divsChild>
            <w:div w:id="1357583080">
              <w:marLeft w:val="0"/>
              <w:marRight w:val="0"/>
              <w:marTop w:val="0"/>
              <w:marBottom w:val="0"/>
              <w:divBdr>
                <w:top w:val="none" w:sz="0" w:space="0" w:color="auto"/>
                <w:left w:val="none" w:sz="0" w:space="0" w:color="auto"/>
                <w:bottom w:val="none" w:sz="0" w:space="0" w:color="auto"/>
                <w:right w:val="none" w:sz="0" w:space="0" w:color="auto"/>
              </w:divBdr>
            </w:div>
            <w:div w:id="1229849889">
              <w:marLeft w:val="0"/>
              <w:marRight w:val="0"/>
              <w:marTop w:val="0"/>
              <w:marBottom w:val="0"/>
              <w:divBdr>
                <w:top w:val="none" w:sz="0" w:space="0" w:color="auto"/>
                <w:left w:val="none" w:sz="0" w:space="0" w:color="auto"/>
                <w:bottom w:val="none" w:sz="0" w:space="0" w:color="auto"/>
                <w:right w:val="none" w:sz="0" w:space="0" w:color="auto"/>
              </w:divBdr>
            </w:div>
            <w:div w:id="1047142699">
              <w:marLeft w:val="0"/>
              <w:marRight w:val="0"/>
              <w:marTop w:val="0"/>
              <w:marBottom w:val="0"/>
              <w:divBdr>
                <w:top w:val="none" w:sz="0" w:space="0" w:color="auto"/>
                <w:left w:val="none" w:sz="0" w:space="0" w:color="auto"/>
                <w:bottom w:val="none" w:sz="0" w:space="0" w:color="auto"/>
                <w:right w:val="none" w:sz="0" w:space="0" w:color="auto"/>
              </w:divBdr>
            </w:div>
            <w:div w:id="28370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98609">
      <w:bodyDiv w:val="1"/>
      <w:marLeft w:val="0"/>
      <w:marRight w:val="0"/>
      <w:marTop w:val="0"/>
      <w:marBottom w:val="0"/>
      <w:divBdr>
        <w:top w:val="none" w:sz="0" w:space="0" w:color="auto"/>
        <w:left w:val="none" w:sz="0" w:space="0" w:color="auto"/>
        <w:bottom w:val="none" w:sz="0" w:space="0" w:color="auto"/>
        <w:right w:val="none" w:sz="0" w:space="0" w:color="auto"/>
      </w:divBdr>
      <w:divsChild>
        <w:div w:id="2040932462">
          <w:marLeft w:val="0"/>
          <w:marRight w:val="0"/>
          <w:marTop w:val="0"/>
          <w:marBottom w:val="0"/>
          <w:divBdr>
            <w:top w:val="none" w:sz="0" w:space="0" w:color="auto"/>
            <w:left w:val="none" w:sz="0" w:space="0" w:color="auto"/>
            <w:bottom w:val="none" w:sz="0" w:space="0" w:color="auto"/>
            <w:right w:val="none" w:sz="0" w:space="0" w:color="auto"/>
          </w:divBdr>
          <w:divsChild>
            <w:div w:id="1684740965">
              <w:marLeft w:val="0"/>
              <w:marRight w:val="0"/>
              <w:marTop w:val="0"/>
              <w:marBottom w:val="0"/>
              <w:divBdr>
                <w:top w:val="none" w:sz="0" w:space="0" w:color="auto"/>
                <w:left w:val="none" w:sz="0" w:space="0" w:color="auto"/>
                <w:bottom w:val="none" w:sz="0" w:space="0" w:color="auto"/>
                <w:right w:val="none" w:sz="0" w:space="0" w:color="auto"/>
              </w:divBdr>
            </w:div>
            <w:div w:id="9532248">
              <w:marLeft w:val="0"/>
              <w:marRight w:val="0"/>
              <w:marTop w:val="0"/>
              <w:marBottom w:val="0"/>
              <w:divBdr>
                <w:top w:val="none" w:sz="0" w:space="0" w:color="auto"/>
                <w:left w:val="none" w:sz="0" w:space="0" w:color="auto"/>
                <w:bottom w:val="none" w:sz="0" w:space="0" w:color="auto"/>
                <w:right w:val="none" w:sz="0" w:space="0" w:color="auto"/>
              </w:divBdr>
            </w:div>
            <w:div w:id="7577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0192">
      <w:bodyDiv w:val="1"/>
      <w:marLeft w:val="0"/>
      <w:marRight w:val="0"/>
      <w:marTop w:val="0"/>
      <w:marBottom w:val="0"/>
      <w:divBdr>
        <w:top w:val="none" w:sz="0" w:space="0" w:color="auto"/>
        <w:left w:val="none" w:sz="0" w:space="0" w:color="auto"/>
        <w:bottom w:val="none" w:sz="0" w:space="0" w:color="auto"/>
        <w:right w:val="none" w:sz="0" w:space="0" w:color="auto"/>
      </w:divBdr>
    </w:div>
    <w:div w:id="613708862">
      <w:bodyDiv w:val="1"/>
      <w:marLeft w:val="0"/>
      <w:marRight w:val="0"/>
      <w:marTop w:val="0"/>
      <w:marBottom w:val="0"/>
      <w:divBdr>
        <w:top w:val="none" w:sz="0" w:space="0" w:color="auto"/>
        <w:left w:val="none" w:sz="0" w:space="0" w:color="auto"/>
        <w:bottom w:val="none" w:sz="0" w:space="0" w:color="auto"/>
        <w:right w:val="none" w:sz="0" w:space="0" w:color="auto"/>
      </w:divBdr>
    </w:div>
    <w:div w:id="642462603">
      <w:bodyDiv w:val="1"/>
      <w:marLeft w:val="0"/>
      <w:marRight w:val="0"/>
      <w:marTop w:val="0"/>
      <w:marBottom w:val="0"/>
      <w:divBdr>
        <w:top w:val="none" w:sz="0" w:space="0" w:color="auto"/>
        <w:left w:val="none" w:sz="0" w:space="0" w:color="auto"/>
        <w:bottom w:val="none" w:sz="0" w:space="0" w:color="auto"/>
        <w:right w:val="none" w:sz="0" w:space="0" w:color="auto"/>
      </w:divBdr>
      <w:divsChild>
        <w:div w:id="862211732">
          <w:marLeft w:val="0"/>
          <w:marRight w:val="0"/>
          <w:marTop w:val="0"/>
          <w:marBottom w:val="0"/>
          <w:divBdr>
            <w:top w:val="none" w:sz="0" w:space="0" w:color="auto"/>
            <w:left w:val="none" w:sz="0" w:space="0" w:color="auto"/>
            <w:bottom w:val="none" w:sz="0" w:space="0" w:color="auto"/>
            <w:right w:val="none" w:sz="0" w:space="0" w:color="auto"/>
          </w:divBdr>
          <w:divsChild>
            <w:div w:id="653992499">
              <w:marLeft w:val="0"/>
              <w:marRight w:val="0"/>
              <w:marTop w:val="0"/>
              <w:marBottom w:val="0"/>
              <w:divBdr>
                <w:top w:val="none" w:sz="0" w:space="0" w:color="auto"/>
                <w:left w:val="none" w:sz="0" w:space="0" w:color="auto"/>
                <w:bottom w:val="none" w:sz="0" w:space="0" w:color="auto"/>
                <w:right w:val="none" w:sz="0" w:space="0" w:color="auto"/>
              </w:divBdr>
            </w:div>
            <w:div w:id="537935714">
              <w:marLeft w:val="0"/>
              <w:marRight w:val="0"/>
              <w:marTop w:val="0"/>
              <w:marBottom w:val="0"/>
              <w:divBdr>
                <w:top w:val="none" w:sz="0" w:space="0" w:color="auto"/>
                <w:left w:val="none" w:sz="0" w:space="0" w:color="auto"/>
                <w:bottom w:val="none" w:sz="0" w:space="0" w:color="auto"/>
                <w:right w:val="none" w:sz="0" w:space="0" w:color="auto"/>
              </w:divBdr>
            </w:div>
            <w:div w:id="822236862">
              <w:marLeft w:val="0"/>
              <w:marRight w:val="0"/>
              <w:marTop w:val="0"/>
              <w:marBottom w:val="0"/>
              <w:divBdr>
                <w:top w:val="none" w:sz="0" w:space="0" w:color="auto"/>
                <w:left w:val="none" w:sz="0" w:space="0" w:color="auto"/>
                <w:bottom w:val="none" w:sz="0" w:space="0" w:color="auto"/>
                <w:right w:val="none" w:sz="0" w:space="0" w:color="auto"/>
              </w:divBdr>
            </w:div>
            <w:div w:id="1508712076">
              <w:marLeft w:val="0"/>
              <w:marRight w:val="0"/>
              <w:marTop w:val="0"/>
              <w:marBottom w:val="0"/>
              <w:divBdr>
                <w:top w:val="none" w:sz="0" w:space="0" w:color="auto"/>
                <w:left w:val="none" w:sz="0" w:space="0" w:color="auto"/>
                <w:bottom w:val="none" w:sz="0" w:space="0" w:color="auto"/>
                <w:right w:val="none" w:sz="0" w:space="0" w:color="auto"/>
              </w:divBdr>
            </w:div>
            <w:div w:id="2049648163">
              <w:marLeft w:val="0"/>
              <w:marRight w:val="0"/>
              <w:marTop w:val="0"/>
              <w:marBottom w:val="0"/>
              <w:divBdr>
                <w:top w:val="none" w:sz="0" w:space="0" w:color="auto"/>
                <w:left w:val="none" w:sz="0" w:space="0" w:color="auto"/>
                <w:bottom w:val="none" w:sz="0" w:space="0" w:color="auto"/>
                <w:right w:val="none" w:sz="0" w:space="0" w:color="auto"/>
              </w:divBdr>
            </w:div>
            <w:div w:id="307782428">
              <w:marLeft w:val="0"/>
              <w:marRight w:val="0"/>
              <w:marTop w:val="0"/>
              <w:marBottom w:val="0"/>
              <w:divBdr>
                <w:top w:val="none" w:sz="0" w:space="0" w:color="auto"/>
                <w:left w:val="none" w:sz="0" w:space="0" w:color="auto"/>
                <w:bottom w:val="none" w:sz="0" w:space="0" w:color="auto"/>
                <w:right w:val="none" w:sz="0" w:space="0" w:color="auto"/>
              </w:divBdr>
            </w:div>
            <w:div w:id="136158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0677">
      <w:bodyDiv w:val="1"/>
      <w:marLeft w:val="0"/>
      <w:marRight w:val="0"/>
      <w:marTop w:val="0"/>
      <w:marBottom w:val="0"/>
      <w:divBdr>
        <w:top w:val="none" w:sz="0" w:space="0" w:color="auto"/>
        <w:left w:val="none" w:sz="0" w:space="0" w:color="auto"/>
        <w:bottom w:val="none" w:sz="0" w:space="0" w:color="auto"/>
        <w:right w:val="none" w:sz="0" w:space="0" w:color="auto"/>
      </w:divBdr>
      <w:divsChild>
        <w:div w:id="1426463063">
          <w:marLeft w:val="0"/>
          <w:marRight w:val="0"/>
          <w:marTop w:val="0"/>
          <w:marBottom w:val="0"/>
          <w:divBdr>
            <w:top w:val="none" w:sz="0" w:space="0" w:color="auto"/>
            <w:left w:val="none" w:sz="0" w:space="0" w:color="auto"/>
            <w:bottom w:val="none" w:sz="0" w:space="0" w:color="auto"/>
            <w:right w:val="none" w:sz="0" w:space="0" w:color="auto"/>
          </w:divBdr>
          <w:divsChild>
            <w:div w:id="15154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5637">
      <w:bodyDiv w:val="1"/>
      <w:marLeft w:val="0"/>
      <w:marRight w:val="0"/>
      <w:marTop w:val="0"/>
      <w:marBottom w:val="0"/>
      <w:divBdr>
        <w:top w:val="none" w:sz="0" w:space="0" w:color="auto"/>
        <w:left w:val="none" w:sz="0" w:space="0" w:color="auto"/>
        <w:bottom w:val="none" w:sz="0" w:space="0" w:color="auto"/>
        <w:right w:val="none" w:sz="0" w:space="0" w:color="auto"/>
      </w:divBdr>
    </w:div>
    <w:div w:id="744960834">
      <w:bodyDiv w:val="1"/>
      <w:marLeft w:val="0"/>
      <w:marRight w:val="0"/>
      <w:marTop w:val="0"/>
      <w:marBottom w:val="0"/>
      <w:divBdr>
        <w:top w:val="none" w:sz="0" w:space="0" w:color="auto"/>
        <w:left w:val="none" w:sz="0" w:space="0" w:color="auto"/>
        <w:bottom w:val="none" w:sz="0" w:space="0" w:color="auto"/>
        <w:right w:val="none" w:sz="0" w:space="0" w:color="auto"/>
      </w:divBdr>
    </w:div>
    <w:div w:id="772017373">
      <w:bodyDiv w:val="1"/>
      <w:marLeft w:val="0"/>
      <w:marRight w:val="0"/>
      <w:marTop w:val="0"/>
      <w:marBottom w:val="0"/>
      <w:divBdr>
        <w:top w:val="none" w:sz="0" w:space="0" w:color="auto"/>
        <w:left w:val="none" w:sz="0" w:space="0" w:color="auto"/>
        <w:bottom w:val="none" w:sz="0" w:space="0" w:color="auto"/>
        <w:right w:val="none" w:sz="0" w:space="0" w:color="auto"/>
      </w:divBdr>
    </w:div>
    <w:div w:id="777676979">
      <w:bodyDiv w:val="1"/>
      <w:marLeft w:val="0"/>
      <w:marRight w:val="0"/>
      <w:marTop w:val="0"/>
      <w:marBottom w:val="0"/>
      <w:divBdr>
        <w:top w:val="none" w:sz="0" w:space="0" w:color="auto"/>
        <w:left w:val="none" w:sz="0" w:space="0" w:color="auto"/>
        <w:bottom w:val="none" w:sz="0" w:space="0" w:color="auto"/>
        <w:right w:val="none" w:sz="0" w:space="0" w:color="auto"/>
      </w:divBdr>
    </w:div>
    <w:div w:id="784352700">
      <w:bodyDiv w:val="1"/>
      <w:marLeft w:val="0"/>
      <w:marRight w:val="0"/>
      <w:marTop w:val="0"/>
      <w:marBottom w:val="0"/>
      <w:divBdr>
        <w:top w:val="none" w:sz="0" w:space="0" w:color="auto"/>
        <w:left w:val="none" w:sz="0" w:space="0" w:color="auto"/>
        <w:bottom w:val="none" w:sz="0" w:space="0" w:color="auto"/>
        <w:right w:val="none" w:sz="0" w:space="0" w:color="auto"/>
      </w:divBdr>
      <w:divsChild>
        <w:div w:id="71435979">
          <w:marLeft w:val="0"/>
          <w:marRight w:val="0"/>
          <w:marTop w:val="0"/>
          <w:marBottom w:val="0"/>
          <w:divBdr>
            <w:top w:val="none" w:sz="0" w:space="0" w:color="auto"/>
            <w:left w:val="none" w:sz="0" w:space="0" w:color="auto"/>
            <w:bottom w:val="none" w:sz="0" w:space="0" w:color="auto"/>
            <w:right w:val="none" w:sz="0" w:space="0" w:color="auto"/>
          </w:divBdr>
          <w:divsChild>
            <w:div w:id="1889412643">
              <w:marLeft w:val="0"/>
              <w:marRight w:val="0"/>
              <w:marTop w:val="0"/>
              <w:marBottom w:val="0"/>
              <w:divBdr>
                <w:top w:val="none" w:sz="0" w:space="0" w:color="auto"/>
                <w:left w:val="none" w:sz="0" w:space="0" w:color="auto"/>
                <w:bottom w:val="none" w:sz="0" w:space="0" w:color="auto"/>
                <w:right w:val="none" w:sz="0" w:space="0" w:color="auto"/>
              </w:divBdr>
            </w:div>
            <w:div w:id="4003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55387">
      <w:bodyDiv w:val="1"/>
      <w:marLeft w:val="0"/>
      <w:marRight w:val="0"/>
      <w:marTop w:val="0"/>
      <w:marBottom w:val="0"/>
      <w:divBdr>
        <w:top w:val="none" w:sz="0" w:space="0" w:color="auto"/>
        <w:left w:val="none" w:sz="0" w:space="0" w:color="auto"/>
        <w:bottom w:val="none" w:sz="0" w:space="0" w:color="auto"/>
        <w:right w:val="none" w:sz="0" w:space="0" w:color="auto"/>
      </w:divBdr>
      <w:divsChild>
        <w:div w:id="370113863">
          <w:marLeft w:val="0"/>
          <w:marRight w:val="0"/>
          <w:marTop w:val="0"/>
          <w:marBottom w:val="0"/>
          <w:divBdr>
            <w:top w:val="none" w:sz="0" w:space="0" w:color="auto"/>
            <w:left w:val="none" w:sz="0" w:space="0" w:color="auto"/>
            <w:bottom w:val="none" w:sz="0" w:space="0" w:color="auto"/>
            <w:right w:val="none" w:sz="0" w:space="0" w:color="auto"/>
          </w:divBdr>
          <w:divsChild>
            <w:div w:id="17429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50049">
      <w:bodyDiv w:val="1"/>
      <w:marLeft w:val="0"/>
      <w:marRight w:val="0"/>
      <w:marTop w:val="0"/>
      <w:marBottom w:val="0"/>
      <w:divBdr>
        <w:top w:val="none" w:sz="0" w:space="0" w:color="auto"/>
        <w:left w:val="none" w:sz="0" w:space="0" w:color="auto"/>
        <w:bottom w:val="none" w:sz="0" w:space="0" w:color="auto"/>
        <w:right w:val="none" w:sz="0" w:space="0" w:color="auto"/>
      </w:divBdr>
      <w:divsChild>
        <w:div w:id="1801875608">
          <w:marLeft w:val="0"/>
          <w:marRight w:val="0"/>
          <w:marTop w:val="0"/>
          <w:marBottom w:val="0"/>
          <w:divBdr>
            <w:top w:val="none" w:sz="0" w:space="0" w:color="auto"/>
            <w:left w:val="none" w:sz="0" w:space="0" w:color="auto"/>
            <w:bottom w:val="none" w:sz="0" w:space="0" w:color="auto"/>
            <w:right w:val="none" w:sz="0" w:space="0" w:color="auto"/>
          </w:divBdr>
          <w:divsChild>
            <w:div w:id="1394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01240">
      <w:bodyDiv w:val="1"/>
      <w:marLeft w:val="0"/>
      <w:marRight w:val="0"/>
      <w:marTop w:val="0"/>
      <w:marBottom w:val="0"/>
      <w:divBdr>
        <w:top w:val="none" w:sz="0" w:space="0" w:color="auto"/>
        <w:left w:val="none" w:sz="0" w:space="0" w:color="auto"/>
        <w:bottom w:val="none" w:sz="0" w:space="0" w:color="auto"/>
        <w:right w:val="none" w:sz="0" w:space="0" w:color="auto"/>
      </w:divBdr>
      <w:divsChild>
        <w:div w:id="1718356317">
          <w:marLeft w:val="0"/>
          <w:marRight w:val="0"/>
          <w:marTop w:val="0"/>
          <w:marBottom w:val="0"/>
          <w:divBdr>
            <w:top w:val="none" w:sz="0" w:space="0" w:color="auto"/>
            <w:left w:val="none" w:sz="0" w:space="0" w:color="auto"/>
            <w:bottom w:val="none" w:sz="0" w:space="0" w:color="auto"/>
            <w:right w:val="none" w:sz="0" w:space="0" w:color="auto"/>
          </w:divBdr>
          <w:divsChild>
            <w:div w:id="136918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29079">
      <w:bodyDiv w:val="1"/>
      <w:marLeft w:val="0"/>
      <w:marRight w:val="0"/>
      <w:marTop w:val="0"/>
      <w:marBottom w:val="0"/>
      <w:divBdr>
        <w:top w:val="none" w:sz="0" w:space="0" w:color="auto"/>
        <w:left w:val="none" w:sz="0" w:space="0" w:color="auto"/>
        <w:bottom w:val="none" w:sz="0" w:space="0" w:color="auto"/>
        <w:right w:val="none" w:sz="0" w:space="0" w:color="auto"/>
      </w:divBdr>
    </w:div>
    <w:div w:id="881552286">
      <w:bodyDiv w:val="1"/>
      <w:marLeft w:val="0"/>
      <w:marRight w:val="0"/>
      <w:marTop w:val="0"/>
      <w:marBottom w:val="0"/>
      <w:divBdr>
        <w:top w:val="none" w:sz="0" w:space="0" w:color="auto"/>
        <w:left w:val="none" w:sz="0" w:space="0" w:color="auto"/>
        <w:bottom w:val="none" w:sz="0" w:space="0" w:color="auto"/>
        <w:right w:val="none" w:sz="0" w:space="0" w:color="auto"/>
      </w:divBdr>
      <w:divsChild>
        <w:div w:id="1689941335">
          <w:marLeft w:val="0"/>
          <w:marRight w:val="0"/>
          <w:marTop w:val="0"/>
          <w:marBottom w:val="0"/>
          <w:divBdr>
            <w:top w:val="none" w:sz="0" w:space="0" w:color="auto"/>
            <w:left w:val="none" w:sz="0" w:space="0" w:color="auto"/>
            <w:bottom w:val="none" w:sz="0" w:space="0" w:color="auto"/>
            <w:right w:val="none" w:sz="0" w:space="0" w:color="auto"/>
          </w:divBdr>
          <w:divsChild>
            <w:div w:id="14493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6095">
      <w:bodyDiv w:val="1"/>
      <w:marLeft w:val="0"/>
      <w:marRight w:val="0"/>
      <w:marTop w:val="0"/>
      <w:marBottom w:val="0"/>
      <w:divBdr>
        <w:top w:val="none" w:sz="0" w:space="0" w:color="auto"/>
        <w:left w:val="none" w:sz="0" w:space="0" w:color="auto"/>
        <w:bottom w:val="none" w:sz="0" w:space="0" w:color="auto"/>
        <w:right w:val="none" w:sz="0" w:space="0" w:color="auto"/>
      </w:divBdr>
    </w:div>
    <w:div w:id="973414355">
      <w:bodyDiv w:val="1"/>
      <w:marLeft w:val="0"/>
      <w:marRight w:val="0"/>
      <w:marTop w:val="0"/>
      <w:marBottom w:val="0"/>
      <w:divBdr>
        <w:top w:val="none" w:sz="0" w:space="0" w:color="auto"/>
        <w:left w:val="none" w:sz="0" w:space="0" w:color="auto"/>
        <w:bottom w:val="none" w:sz="0" w:space="0" w:color="auto"/>
        <w:right w:val="none" w:sz="0" w:space="0" w:color="auto"/>
      </w:divBdr>
      <w:divsChild>
        <w:div w:id="234824928">
          <w:marLeft w:val="0"/>
          <w:marRight w:val="0"/>
          <w:marTop w:val="0"/>
          <w:marBottom w:val="0"/>
          <w:divBdr>
            <w:top w:val="none" w:sz="0" w:space="0" w:color="auto"/>
            <w:left w:val="none" w:sz="0" w:space="0" w:color="auto"/>
            <w:bottom w:val="none" w:sz="0" w:space="0" w:color="auto"/>
            <w:right w:val="none" w:sz="0" w:space="0" w:color="auto"/>
          </w:divBdr>
          <w:divsChild>
            <w:div w:id="460653800">
              <w:marLeft w:val="0"/>
              <w:marRight w:val="0"/>
              <w:marTop w:val="0"/>
              <w:marBottom w:val="0"/>
              <w:divBdr>
                <w:top w:val="none" w:sz="0" w:space="0" w:color="auto"/>
                <w:left w:val="none" w:sz="0" w:space="0" w:color="auto"/>
                <w:bottom w:val="none" w:sz="0" w:space="0" w:color="auto"/>
                <w:right w:val="none" w:sz="0" w:space="0" w:color="auto"/>
              </w:divBdr>
            </w:div>
            <w:div w:id="1110589345">
              <w:marLeft w:val="0"/>
              <w:marRight w:val="0"/>
              <w:marTop w:val="0"/>
              <w:marBottom w:val="0"/>
              <w:divBdr>
                <w:top w:val="none" w:sz="0" w:space="0" w:color="auto"/>
                <w:left w:val="none" w:sz="0" w:space="0" w:color="auto"/>
                <w:bottom w:val="none" w:sz="0" w:space="0" w:color="auto"/>
                <w:right w:val="none" w:sz="0" w:space="0" w:color="auto"/>
              </w:divBdr>
            </w:div>
            <w:div w:id="30713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5907">
      <w:bodyDiv w:val="1"/>
      <w:marLeft w:val="0"/>
      <w:marRight w:val="0"/>
      <w:marTop w:val="0"/>
      <w:marBottom w:val="0"/>
      <w:divBdr>
        <w:top w:val="none" w:sz="0" w:space="0" w:color="auto"/>
        <w:left w:val="none" w:sz="0" w:space="0" w:color="auto"/>
        <w:bottom w:val="none" w:sz="0" w:space="0" w:color="auto"/>
        <w:right w:val="none" w:sz="0" w:space="0" w:color="auto"/>
      </w:divBdr>
    </w:div>
    <w:div w:id="989791588">
      <w:bodyDiv w:val="1"/>
      <w:marLeft w:val="0"/>
      <w:marRight w:val="0"/>
      <w:marTop w:val="0"/>
      <w:marBottom w:val="0"/>
      <w:divBdr>
        <w:top w:val="none" w:sz="0" w:space="0" w:color="auto"/>
        <w:left w:val="none" w:sz="0" w:space="0" w:color="auto"/>
        <w:bottom w:val="none" w:sz="0" w:space="0" w:color="auto"/>
        <w:right w:val="none" w:sz="0" w:space="0" w:color="auto"/>
      </w:divBdr>
      <w:divsChild>
        <w:div w:id="1943537185">
          <w:marLeft w:val="0"/>
          <w:marRight w:val="0"/>
          <w:marTop w:val="0"/>
          <w:marBottom w:val="0"/>
          <w:divBdr>
            <w:top w:val="none" w:sz="0" w:space="0" w:color="auto"/>
            <w:left w:val="none" w:sz="0" w:space="0" w:color="auto"/>
            <w:bottom w:val="none" w:sz="0" w:space="0" w:color="auto"/>
            <w:right w:val="none" w:sz="0" w:space="0" w:color="auto"/>
          </w:divBdr>
          <w:divsChild>
            <w:div w:id="855735761">
              <w:marLeft w:val="0"/>
              <w:marRight w:val="0"/>
              <w:marTop w:val="0"/>
              <w:marBottom w:val="0"/>
              <w:divBdr>
                <w:top w:val="none" w:sz="0" w:space="0" w:color="auto"/>
                <w:left w:val="none" w:sz="0" w:space="0" w:color="auto"/>
                <w:bottom w:val="none" w:sz="0" w:space="0" w:color="auto"/>
                <w:right w:val="none" w:sz="0" w:space="0" w:color="auto"/>
              </w:divBdr>
            </w:div>
            <w:div w:id="1640452275">
              <w:marLeft w:val="0"/>
              <w:marRight w:val="0"/>
              <w:marTop w:val="0"/>
              <w:marBottom w:val="0"/>
              <w:divBdr>
                <w:top w:val="none" w:sz="0" w:space="0" w:color="auto"/>
                <w:left w:val="none" w:sz="0" w:space="0" w:color="auto"/>
                <w:bottom w:val="none" w:sz="0" w:space="0" w:color="auto"/>
                <w:right w:val="none" w:sz="0" w:space="0" w:color="auto"/>
              </w:divBdr>
            </w:div>
            <w:div w:id="148592557">
              <w:marLeft w:val="0"/>
              <w:marRight w:val="0"/>
              <w:marTop w:val="0"/>
              <w:marBottom w:val="0"/>
              <w:divBdr>
                <w:top w:val="none" w:sz="0" w:space="0" w:color="auto"/>
                <w:left w:val="none" w:sz="0" w:space="0" w:color="auto"/>
                <w:bottom w:val="none" w:sz="0" w:space="0" w:color="auto"/>
                <w:right w:val="none" w:sz="0" w:space="0" w:color="auto"/>
              </w:divBdr>
            </w:div>
            <w:div w:id="957952991">
              <w:marLeft w:val="0"/>
              <w:marRight w:val="0"/>
              <w:marTop w:val="0"/>
              <w:marBottom w:val="0"/>
              <w:divBdr>
                <w:top w:val="none" w:sz="0" w:space="0" w:color="auto"/>
                <w:left w:val="none" w:sz="0" w:space="0" w:color="auto"/>
                <w:bottom w:val="none" w:sz="0" w:space="0" w:color="auto"/>
                <w:right w:val="none" w:sz="0" w:space="0" w:color="auto"/>
              </w:divBdr>
            </w:div>
            <w:div w:id="221450340">
              <w:marLeft w:val="0"/>
              <w:marRight w:val="0"/>
              <w:marTop w:val="0"/>
              <w:marBottom w:val="0"/>
              <w:divBdr>
                <w:top w:val="none" w:sz="0" w:space="0" w:color="auto"/>
                <w:left w:val="none" w:sz="0" w:space="0" w:color="auto"/>
                <w:bottom w:val="none" w:sz="0" w:space="0" w:color="auto"/>
                <w:right w:val="none" w:sz="0" w:space="0" w:color="auto"/>
              </w:divBdr>
            </w:div>
            <w:div w:id="1577783766">
              <w:marLeft w:val="0"/>
              <w:marRight w:val="0"/>
              <w:marTop w:val="0"/>
              <w:marBottom w:val="0"/>
              <w:divBdr>
                <w:top w:val="none" w:sz="0" w:space="0" w:color="auto"/>
                <w:left w:val="none" w:sz="0" w:space="0" w:color="auto"/>
                <w:bottom w:val="none" w:sz="0" w:space="0" w:color="auto"/>
                <w:right w:val="none" w:sz="0" w:space="0" w:color="auto"/>
              </w:divBdr>
            </w:div>
            <w:div w:id="986204763">
              <w:marLeft w:val="0"/>
              <w:marRight w:val="0"/>
              <w:marTop w:val="0"/>
              <w:marBottom w:val="0"/>
              <w:divBdr>
                <w:top w:val="none" w:sz="0" w:space="0" w:color="auto"/>
                <w:left w:val="none" w:sz="0" w:space="0" w:color="auto"/>
                <w:bottom w:val="none" w:sz="0" w:space="0" w:color="auto"/>
                <w:right w:val="none" w:sz="0" w:space="0" w:color="auto"/>
              </w:divBdr>
            </w:div>
            <w:div w:id="387999546">
              <w:marLeft w:val="0"/>
              <w:marRight w:val="0"/>
              <w:marTop w:val="0"/>
              <w:marBottom w:val="0"/>
              <w:divBdr>
                <w:top w:val="none" w:sz="0" w:space="0" w:color="auto"/>
                <w:left w:val="none" w:sz="0" w:space="0" w:color="auto"/>
                <w:bottom w:val="none" w:sz="0" w:space="0" w:color="auto"/>
                <w:right w:val="none" w:sz="0" w:space="0" w:color="auto"/>
              </w:divBdr>
            </w:div>
            <w:div w:id="1302888111">
              <w:marLeft w:val="0"/>
              <w:marRight w:val="0"/>
              <w:marTop w:val="0"/>
              <w:marBottom w:val="0"/>
              <w:divBdr>
                <w:top w:val="none" w:sz="0" w:space="0" w:color="auto"/>
                <w:left w:val="none" w:sz="0" w:space="0" w:color="auto"/>
                <w:bottom w:val="none" w:sz="0" w:space="0" w:color="auto"/>
                <w:right w:val="none" w:sz="0" w:space="0" w:color="auto"/>
              </w:divBdr>
            </w:div>
            <w:div w:id="574977348">
              <w:marLeft w:val="0"/>
              <w:marRight w:val="0"/>
              <w:marTop w:val="0"/>
              <w:marBottom w:val="0"/>
              <w:divBdr>
                <w:top w:val="none" w:sz="0" w:space="0" w:color="auto"/>
                <w:left w:val="none" w:sz="0" w:space="0" w:color="auto"/>
                <w:bottom w:val="none" w:sz="0" w:space="0" w:color="auto"/>
                <w:right w:val="none" w:sz="0" w:space="0" w:color="auto"/>
              </w:divBdr>
            </w:div>
            <w:div w:id="1521772305">
              <w:marLeft w:val="0"/>
              <w:marRight w:val="0"/>
              <w:marTop w:val="0"/>
              <w:marBottom w:val="0"/>
              <w:divBdr>
                <w:top w:val="none" w:sz="0" w:space="0" w:color="auto"/>
                <w:left w:val="none" w:sz="0" w:space="0" w:color="auto"/>
                <w:bottom w:val="none" w:sz="0" w:space="0" w:color="auto"/>
                <w:right w:val="none" w:sz="0" w:space="0" w:color="auto"/>
              </w:divBdr>
            </w:div>
            <w:div w:id="782844909">
              <w:marLeft w:val="0"/>
              <w:marRight w:val="0"/>
              <w:marTop w:val="0"/>
              <w:marBottom w:val="0"/>
              <w:divBdr>
                <w:top w:val="none" w:sz="0" w:space="0" w:color="auto"/>
                <w:left w:val="none" w:sz="0" w:space="0" w:color="auto"/>
                <w:bottom w:val="none" w:sz="0" w:space="0" w:color="auto"/>
                <w:right w:val="none" w:sz="0" w:space="0" w:color="auto"/>
              </w:divBdr>
            </w:div>
            <w:div w:id="28839082">
              <w:marLeft w:val="0"/>
              <w:marRight w:val="0"/>
              <w:marTop w:val="0"/>
              <w:marBottom w:val="0"/>
              <w:divBdr>
                <w:top w:val="none" w:sz="0" w:space="0" w:color="auto"/>
                <w:left w:val="none" w:sz="0" w:space="0" w:color="auto"/>
                <w:bottom w:val="none" w:sz="0" w:space="0" w:color="auto"/>
                <w:right w:val="none" w:sz="0" w:space="0" w:color="auto"/>
              </w:divBdr>
            </w:div>
            <w:div w:id="1577321479">
              <w:marLeft w:val="0"/>
              <w:marRight w:val="0"/>
              <w:marTop w:val="0"/>
              <w:marBottom w:val="0"/>
              <w:divBdr>
                <w:top w:val="none" w:sz="0" w:space="0" w:color="auto"/>
                <w:left w:val="none" w:sz="0" w:space="0" w:color="auto"/>
                <w:bottom w:val="none" w:sz="0" w:space="0" w:color="auto"/>
                <w:right w:val="none" w:sz="0" w:space="0" w:color="auto"/>
              </w:divBdr>
            </w:div>
            <w:div w:id="284696510">
              <w:marLeft w:val="0"/>
              <w:marRight w:val="0"/>
              <w:marTop w:val="0"/>
              <w:marBottom w:val="0"/>
              <w:divBdr>
                <w:top w:val="none" w:sz="0" w:space="0" w:color="auto"/>
                <w:left w:val="none" w:sz="0" w:space="0" w:color="auto"/>
                <w:bottom w:val="none" w:sz="0" w:space="0" w:color="auto"/>
                <w:right w:val="none" w:sz="0" w:space="0" w:color="auto"/>
              </w:divBdr>
            </w:div>
            <w:div w:id="1038242290">
              <w:marLeft w:val="0"/>
              <w:marRight w:val="0"/>
              <w:marTop w:val="0"/>
              <w:marBottom w:val="0"/>
              <w:divBdr>
                <w:top w:val="none" w:sz="0" w:space="0" w:color="auto"/>
                <w:left w:val="none" w:sz="0" w:space="0" w:color="auto"/>
                <w:bottom w:val="none" w:sz="0" w:space="0" w:color="auto"/>
                <w:right w:val="none" w:sz="0" w:space="0" w:color="auto"/>
              </w:divBdr>
            </w:div>
            <w:div w:id="1053381716">
              <w:marLeft w:val="0"/>
              <w:marRight w:val="0"/>
              <w:marTop w:val="0"/>
              <w:marBottom w:val="0"/>
              <w:divBdr>
                <w:top w:val="none" w:sz="0" w:space="0" w:color="auto"/>
                <w:left w:val="none" w:sz="0" w:space="0" w:color="auto"/>
                <w:bottom w:val="none" w:sz="0" w:space="0" w:color="auto"/>
                <w:right w:val="none" w:sz="0" w:space="0" w:color="auto"/>
              </w:divBdr>
            </w:div>
            <w:div w:id="1033576325">
              <w:marLeft w:val="0"/>
              <w:marRight w:val="0"/>
              <w:marTop w:val="0"/>
              <w:marBottom w:val="0"/>
              <w:divBdr>
                <w:top w:val="none" w:sz="0" w:space="0" w:color="auto"/>
                <w:left w:val="none" w:sz="0" w:space="0" w:color="auto"/>
                <w:bottom w:val="none" w:sz="0" w:space="0" w:color="auto"/>
                <w:right w:val="none" w:sz="0" w:space="0" w:color="auto"/>
              </w:divBdr>
            </w:div>
            <w:div w:id="1134836626">
              <w:marLeft w:val="0"/>
              <w:marRight w:val="0"/>
              <w:marTop w:val="0"/>
              <w:marBottom w:val="0"/>
              <w:divBdr>
                <w:top w:val="none" w:sz="0" w:space="0" w:color="auto"/>
                <w:left w:val="none" w:sz="0" w:space="0" w:color="auto"/>
                <w:bottom w:val="none" w:sz="0" w:space="0" w:color="auto"/>
                <w:right w:val="none" w:sz="0" w:space="0" w:color="auto"/>
              </w:divBdr>
            </w:div>
            <w:div w:id="1513182204">
              <w:marLeft w:val="0"/>
              <w:marRight w:val="0"/>
              <w:marTop w:val="0"/>
              <w:marBottom w:val="0"/>
              <w:divBdr>
                <w:top w:val="none" w:sz="0" w:space="0" w:color="auto"/>
                <w:left w:val="none" w:sz="0" w:space="0" w:color="auto"/>
                <w:bottom w:val="none" w:sz="0" w:space="0" w:color="auto"/>
                <w:right w:val="none" w:sz="0" w:space="0" w:color="auto"/>
              </w:divBdr>
            </w:div>
            <w:div w:id="350036340">
              <w:marLeft w:val="0"/>
              <w:marRight w:val="0"/>
              <w:marTop w:val="0"/>
              <w:marBottom w:val="0"/>
              <w:divBdr>
                <w:top w:val="none" w:sz="0" w:space="0" w:color="auto"/>
                <w:left w:val="none" w:sz="0" w:space="0" w:color="auto"/>
                <w:bottom w:val="none" w:sz="0" w:space="0" w:color="auto"/>
                <w:right w:val="none" w:sz="0" w:space="0" w:color="auto"/>
              </w:divBdr>
            </w:div>
            <w:div w:id="1920166008">
              <w:marLeft w:val="0"/>
              <w:marRight w:val="0"/>
              <w:marTop w:val="0"/>
              <w:marBottom w:val="0"/>
              <w:divBdr>
                <w:top w:val="none" w:sz="0" w:space="0" w:color="auto"/>
                <w:left w:val="none" w:sz="0" w:space="0" w:color="auto"/>
                <w:bottom w:val="none" w:sz="0" w:space="0" w:color="auto"/>
                <w:right w:val="none" w:sz="0" w:space="0" w:color="auto"/>
              </w:divBdr>
            </w:div>
            <w:div w:id="1910923679">
              <w:marLeft w:val="0"/>
              <w:marRight w:val="0"/>
              <w:marTop w:val="0"/>
              <w:marBottom w:val="0"/>
              <w:divBdr>
                <w:top w:val="none" w:sz="0" w:space="0" w:color="auto"/>
                <w:left w:val="none" w:sz="0" w:space="0" w:color="auto"/>
                <w:bottom w:val="none" w:sz="0" w:space="0" w:color="auto"/>
                <w:right w:val="none" w:sz="0" w:space="0" w:color="auto"/>
              </w:divBdr>
            </w:div>
            <w:div w:id="1193110580">
              <w:marLeft w:val="0"/>
              <w:marRight w:val="0"/>
              <w:marTop w:val="0"/>
              <w:marBottom w:val="0"/>
              <w:divBdr>
                <w:top w:val="none" w:sz="0" w:space="0" w:color="auto"/>
                <w:left w:val="none" w:sz="0" w:space="0" w:color="auto"/>
                <w:bottom w:val="none" w:sz="0" w:space="0" w:color="auto"/>
                <w:right w:val="none" w:sz="0" w:space="0" w:color="auto"/>
              </w:divBdr>
            </w:div>
            <w:div w:id="942152304">
              <w:marLeft w:val="0"/>
              <w:marRight w:val="0"/>
              <w:marTop w:val="0"/>
              <w:marBottom w:val="0"/>
              <w:divBdr>
                <w:top w:val="none" w:sz="0" w:space="0" w:color="auto"/>
                <w:left w:val="none" w:sz="0" w:space="0" w:color="auto"/>
                <w:bottom w:val="none" w:sz="0" w:space="0" w:color="auto"/>
                <w:right w:val="none" w:sz="0" w:space="0" w:color="auto"/>
              </w:divBdr>
            </w:div>
            <w:div w:id="1303075865">
              <w:marLeft w:val="0"/>
              <w:marRight w:val="0"/>
              <w:marTop w:val="0"/>
              <w:marBottom w:val="0"/>
              <w:divBdr>
                <w:top w:val="none" w:sz="0" w:space="0" w:color="auto"/>
                <w:left w:val="none" w:sz="0" w:space="0" w:color="auto"/>
                <w:bottom w:val="none" w:sz="0" w:space="0" w:color="auto"/>
                <w:right w:val="none" w:sz="0" w:space="0" w:color="auto"/>
              </w:divBdr>
            </w:div>
            <w:div w:id="1561360190">
              <w:marLeft w:val="0"/>
              <w:marRight w:val="0"/>
              <w:marTop w:val="0"/>
              <w:marBottom w:val="0"/>
              <w:divBdr>
                <w:top w:val="none" w:sz="0" w:space="0" w:color="auto"/>
                <w:left w:val="none" w:sz="0" w:space="0" w:color="auto"/>
                <w:bottom w:val="none" w:sz="0" w:space="0" w:color="auto"/>
                <w:right w:val="none" w:sz="0" w:space="0" w:color="auto"/>
              </w:divBdr>
            </w:div>
            <w:div w:id="934947997">
              <w:marLeft w:val="0"/>
              <w:marRight w:val="0"/>
              <w:marTop w:val="0"/>
              <w:marBottom w:val="0"/>
              <w:divBdr>
                <w:top w:val="none" w:sz="0" w:space="0" w:color="auto"/>
                <w:left w:val="none" w:sz="0" w:space="0" w:color="auto"/>
                <w:bottom w:val="none" w:sz="0" w:space="0" w:color="auto"/>
                <w:right w:val="none" w:sz="0" w:space="0" w:color="auto"/>
              </w:divBdr>
            </w:div>
            <w:div w:id="208417674">
              <w:marLeft w:val="0"/>
              <w:marRight w:val="0"/>
              <w:marTop w:val="0"/>
              <w:marBottom w:val="0"/>
              <w:divBdr>
                <w:top w:val="none" w:sz="0" w:space="0" w:color="auto"/>
                <w:left w:val="none" w:sz="0" w:space="0" w:color="auto"/>
                <w:bottom w:val="none" w:sz="0" w:space="0" w:color="auto"/>
                <w:right w:val="none" w:sz="0" w:space="0" w:color="auto"/>
              </w:divBdr>
            </w:div>
            <w:div w:id="1404645636">
              <w:marLeft w:val="0"/>
              <w:marRight w:val="0"/>
              <w:marTop w:val="0"/>
              <w:marBottom w:val="0"/>
              <w:divBdr>
                <w:top w:val="none" w:sz="0" w:space="0" w:color="auto"/>
                <w:left w:val="none" w:sz="0" w:space="0" w:color="auto"/>
                <w:bottom w:val="none" w:sz="0" w:space="0" w:color="auto"/>
                <w:right w:val="none" w:sz="0" w:space="0" w:color="auto"/>
              </w:divBdr>
            </w:div>
            <w:div w:id="229509749">
              <w:marLeft w:val="0"/>
              <w:marRight w:val="0"/>
              <w:marTop w:val="0"/>
              <w:marBottom w:val="0"/>
              <w:divBdr>
                <w:top w:val="none" w:sz="0" w:space="0" w:color="auto"/>
                <w:left w:val="none" w:sz="0" w:space="0" w:color="auto"/>
                <w:bottom w:val="none" w:sz="0" w:space="0" w:color="auto"/>
                <w:right w:val="none" w:sz="0" w:space="0" w:color="auto"/>
              </w:divBdr>
            </w:div>
            <w:div w:id="991250257">
              <w:marLeft w:val="0"/>
              <w:marRight w:val="0"/>
              <w:marTop w:val="0"/>
              <w:marBottom w:val="0"/>
              <w:divBdr>
                <w:top w:val="none" w:sz="0" w:space="0" w:color="auto"/>
                <w:left w:val="none" w:sz="0" w:space="0" w:color="auto"/>
                <w:bottom w:val="none" w:sz="0" w:space="0" w:color="auto"/>
                <w:right w:val="none" w:sz="0" w:space="0" w:color="auto"/>
              </w:divBdr>
            </w:div>
            <w:div w:id="363557353">
              <w:marLeft w:val="0"/>
              <w:marRight w:val="0"/>
              <w:marTop w:val="0"/>
              <w:marBottom w:val="0"/>
              <w:divBdr>
                <w:top w:val="none" w:sz="0" w:space="0" w:color="auto"/>
                <w:left w:val="none" w:sz="0" w:space="0" w:color="auto"/>
                <w:bottom w:val="none" w:sz="0" w:space="0" w:color="auto"/>
                <w:right w:val="none" w:sz="0" w:space="0" w:color="auto"/>
              </w:divBdr>
            </w:div>
            <w:div w:id="267589601">
              <w:marLeft w:val="0"/>
              <w:marRight w:val="0"/>
              <w:marTop w:val="0"/>
              <w:marBottom w:val="0"/>
              <w:divBdr>
                <w:top w:val="none" w:sz="0" w:space="0" w:color="auto"/>
                <w:left w:val="none" w:sz="0" w:space="0" w:color="auto"/>
                <w:bottom w:val="none" w:sz="0" w:space="0" w:color="auto"/>
                <w:right w:val="none" w:sz="0" w:space="0" w:color="auto"/>
              </w:divBdr>
            </w:div>
            <w:div w:id="409813984">
              <w:marLeft w:val="0"/>
              <w:marRight w:val="0"/>
              <w:marTop w:val="0"/>
              <w:marBottom w:val="0"/>
              <w:divBdr>
                <w:top w:val="none" w:sz="0" w:space="0" w:color="auto"/>
                <w:left w:val="none" w:sz="0" w:space="0" w:color="auto"/>
                <w:bottom w:val="none" w:sz="0" w:space="0" w:color="auto"/>
                <w:right w:val="none" w:sz="0" w:space="0" w:color="auto"/>
              </w:divBdr>
            </w:div>
            <w:div w:id="367218111">
              <w:marLeft w:val="0"/>
              <w:marRight w:val="0"/>
              <w:marTop w:val="0"/>
              <w:marBottom w:val="0"/>
              <w:divBdr>
                <w:top w:val="none" w:sz="0" w:space="0" w:color="auto"/>
                <w:left w:val="none" w:sz="0" w:space="0" w:color="auto"/>
                <w:bottom w:val="none" w:sz="0" w:space="0" w:color="auto"/>
                <w:right w:val="none" w:sz="0" w:space="0" w:color="auto"/>
              </w:divBdr>
            </w:div>
            <w:div w:id="1080978776">
              <w:marLeft w:val="0"/>
              <w:marRight w:val="0"/>
              <w:marTop w:val="0"/>
              <w:marBottom w:val="0"/>
              <w:divBdr>
                <w:top w:val="none" w:sz="0" w:space="0" w:color="auto"/>
                <w:left w:val="none" w:sz="0" w:space="0" w:color="auto"/>
                <w:bottom w:val="none" w:sz="0" w:space="0" w:color="auto"/>
                <w:right w:val="none" w:sz="0" w:space="0" w:color="auto"/>
              </w:divBdr>
            </w:div>
            <w:div w:id="1724790470">
              <w:marLeft w:val="0"/>
              <w:marRight w:val="0"/>
              <w:marTop w:val="0"/>
              <w:marBottom w:val="0"/>
              <w:divBdr>
                <w:top w:val="none" w:sz="0" w:space="0" w:color="auto"/>
                <w:left w:val="none" w:sz="0" w:space="0" w:color="auto"/>
                <w:bottom w:val="none" w:sz="0" w:space="0" w:color="auto"/>
                <w:right w:val="none" w:sz="0" w:space="0" w:color="auto"/>
              </w:divBdr>
            </w:div>
            <w:div w:id="1529249704">
              <w:marLeft w:val="0"/>
              <w:marRight w:val="0"/>
              <w:marTop w:val="0"/>
              <w:marBottom w:val="0"/>
              <w:divBdr>
                <w:top w:val="none" w:sz="0" w:space="0" w:color="auto"/>
                <w:left w:val="none" w:sz="0" w:space="0" w:color="auto"/>
                <w:bottom w:val="none" w:sz="0" w:space="0" w:color="auto"/>
                <w:right w:val="none" w:sz="0" w:space="0" w:color="auto"/>
              </w:divBdr>
            </w:div>
            <w:div w:id="265120638">
              <w:marLeft w:val="0"/>
              <w:marRight w:val="0"/>
              <w:marTop w:val="0"/>
              <w:marBottom w:val="0"/>
              <w:divBdr>
                <w:top w:val="none" w:sz="0" w:space="0" w:color="auto"/>
                <w:left w:val="none" w:sz="0" w:space="0" w:color="auto"/>
                <w:bottom w:val="none" w:sz="0" w:space="0" w:color="auto"/>
                <w:right w:val="none" w:sz="0" w:space="0" w:color="auto"/>
              </w:divBdr>
            </w:div>
            <w:div w:id="1520315939">
              <w:marLeft w:val="0"/>
              <w:marRight w:val="0"/>
              <w:marTop w:val="0"/>
              <w:marBottom w:val="0"/>
              <w:divBdr>
                <w:top w:val="none" w:sz="0" w:space="0" w:color="auto"/>
                <w:left w:val="none" w:sz="0" w:space="0" w:color="auto"/>
                <w:bottom w:val="none" w:sz="0" w:space="0" w:color="auto"/>
                <w:right w:val="none" w:sz="0" w:space="0" w:color="auto"/>
              </w:divBdr>
            </w:div>
            <w:div w:id="1007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1188">
      <w:bodyDiv w:val="1"/>
      <w:marLeft w:val="0"/>
      <w:marRight w:val="0"/>
      <w:marTop w:val="0"/>
      <w:marBottom w:val="0"/>
      <w:divBdr>
        <w:top w:val="none" w:sz="0" w:space="0" w:color="auto"/>
        <w:left w:val="none" w:sz="0" w:space="0" w:color="auto"/>
        <w:bottom w:val="none" w:sz="0" w:space="0" w:color="auto"/>
        <w:right w:val="none" w:sz="0" w:space="0" w:color="auto"/>
      </w:divBdr>
    </w:div>
    <w:div w:id="1028796266">
      <w:bodyDiv w:val="1"/>
      <w:marLeft w:val="0"/>
      <w:marRight w:val="0"/>
      <w:marTop w:val="0"/>
      <w:marBottom w:val="0"/>
      <w:divBdr>
        <w:top w:val="none" w:sz="0" w:space="0" w:color="auto"/>
        <w:left w:val="none" w:sz="0" w:space="0" w:color="auto"/>
        <w:bottom w:val="none" w:sz="0" w:space="0" w:color="auto"/>
        <w:right w:val="none" w:sz="0" w:space="0" w:color="auto"/>
      </w:divBdr>
    </w:div>
    <w:div w:id="1029917437">
      <w:bodyDiv w:val="1"/>
      <w:marLeft w:val="0"/>
      <w:marRight w:val="0"/>
      <w:marTop w:val="0"/>
      <w:marBottom w:val="0"/>
      <w:divBdr>
        <w:top w:val="none" w:sz="0" w:space="0" w:color="auto"/>
        <w:left w:val="none" w:sz="0" w:space="0" w:color="auto"/>
        <w:bottom w:val="none" w:sz="0" w:space="0" w:color="auto"/>
        <w:right w:val="none" w:sz="0" w:space="0" w:color="auto"/>
      </w:divBdr>
      <w:divsChild>
        <w:div w:id="626811465">
          <w:marLeft w:val="0"/>
          <w:marRight w:val="0"/>
          <w:marTop w:val="0"/>
          <w:marBottom w:val="0"/>
          <w:divBdr>
            <w:top w:val="none" w:sz="0" w:space="0" w:color="auto"/>
            <w:left w:val="none" w:sz="0" w:space="0" w:color="auto"/>
            <w:bottom w:val="none" w:sz="0" w:space="0" w:color="auto"/>
            <w:right w:val="none" w:sz="0" w:space="0" w:color="auto"/>
          </w:divBdr>
          <w:divsChild>
            <w:div w:id="9276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5217">
      <w:bodyDiv w:val="1"/>
      <w:marLeft w:val="0"/>
      <w:marRight w:val="0"/>
      <w:marTop w:val="0"/>
      <w:marBottom w:val="0"/>
      <w:divBdr>
        <w:top w:val="none" w:sz="0" w:space="0" w:color="auto"/>
        <w:left w:val="none" w:sz="0" w:space="0" w:color="auto"/>
        <w:bottom w:val="none" w:sz="0" w:space="0" w:color="auto"/>
        <w:right w:val="none" w:sz="0" w:space="0" w:color="auto"/>
      </w:divBdr>
      <w:divsChild>
        <w:div w:id="153180671">
          <w:marLeft w:val="0"/>
          <w:marRight w:val="0"/>
          <w:marTop w:val="0"/>
          <w:marBottom w:val="0"/>
          <w:divBdr>
            <w:top w:val="none" w:sz="0" w:space="0" w:color="auto"/>
            <w:left w:val="none" w:sz="0" w:space="0" w:color="auto"/>
            <w:bottom w:val="none" w:sz="0" w:space="0" w:color="auto"/>
            <w:right w:val="none" w:sz="0" w:space="0" w:color="auto"/>
          </w:divBdr>
          <w:divsChild>
            <w:div w:id="1445032668">
              <w:marLeft w:val="0"/>
              <w:marRight w:val="0"/>
              <w:marTop w:val="0"/>
              <w:marBottom w:val="0"/>
              <w:divBdr>
                <w:top w:val="none" w:sz="0" w:space="0" w:color="auto"/>
                <w:left w:val="none" w:sz="0" w:space="0" w:color="auto"/>
                <w:bottom w:val="none" w:sz="0" w:space="0" w:color="auto"/>
                <w:right w:val="none" w:sz="0" w:space="0" w:color="auto"/>
              </w:divBdr>
            </w:div>
            <w:div w:id="147133334">
              <w:marLeft w:val="0"/>
              <w:marRight w:val="0"/>
              <w:marTop w:val="0"/>
              <w:marBottom w:val="0"/>
              <w:divBdr>
                <w:top w:val="none" w:sz="0" w:space="0" w:color="auto"/>
                <w:left w:val="none" w:sz="0" w:space="0" w:color="auto"/>
                <w:bottom w:val="none" w:sz="0" w:space="0" w:color="auto"/>
                <w:right w:val="none" w:sz="0" w:space="0" w:color="auto"/>
              </w:divBdr>
            </w:div>
            <w:div w:id="1599824126">
              <w:marLeft w:val="0"/>
              <w:marRight w:val="0"/>
              <w:marTop w:val="0"/>
              <w:marBottom w:val="0"/>
              <w:divBdr>
                <w:top w:val="none" w:sz="0" w:space="0" w:color="auto"/>
                <w:left w:val="none" w:sz="0" w:space="0" w:color="auto"/>
                <w:bottom w:val="none" w:sz="0" w:space="0" w:color="auto"/>
                <w:right w:val="none" w:sz="0" w:space="0" w:color="auto"/>
              </w:divBdr>
            </w:div>
            <w:div w:id="151678647">
              <w:marLeft w:val="0"/>
              <w:marRight w:val="0"/>
              <w:marTop w:val="0"/>
              <w:marBottom w:val="0"/>
              <w:divBdr>
                <w:top w:val="none" w:sz="0" w:space="0" w:color="auto"/>
                <w:left w:val="none" w:sz="0" w:space="0" w:color="auto"/>
                <w:bottom w:val="none" w:sz="0" w:space="0" w:color="auto"/>
                <w:right w:val="none" w:sz="0" w:space="0" w:color="auto"/>
              </w:divBdr>
            </w:div>
            <w:div w:id="292449723">
              <w:marLeft w:val="0"/>
              <w:marRight w:val="0"/>
              <w:marTop w:val="0"/>
              <w:marBottom w:val="0"/>
              <w:divBdr>
                <w:top w:val="none" w:sz="0" w:space="0" w:color="auto"/>
                <w:left w:val="none" w:sz="0" w:space="0" w:color="auto"/>
                <w:bottom w:val="none" w:sz="0" w:space="0" w:color="auto"/>
                <w:right w:val="none" w:sz="0" w:space="0" w:color="auto"/>
              </w:divBdr>
            </w:div>
            <w:div w:id="1063722240">
              <w:marLeft w:val="0"/>
              <w:marRight w:val="0"/>
              <w:marTop w:val="0"/>
              <w:marBottom w:val="0"/>
              <w:divBdr>
                <w:top w:val="none" w:sz="0" w:space="0" w:color="auto"/>
                <w:left w:val="none" w:sz="0" w:space="0" w:color="auto"/>
                <w:bottom w:val="none" w:sz="0" w:space="0" w:color="auto"/>
                <w:right w:val="none" w:sz="0" w:space="0" w:color="auto"/>
              </w:divBdr>
            </w:div>
            <w:div w:id="376047529">
              <w:marLeft w:val="0"/>
              <w:marRight w:val="0"/>
              <w:marTop w:val="0"/>
              <w:marBottom w:val="0"/>
              <w:divBdr>
                <w:top w:val="none" w:sz="0" w:space="0" w:color="auto"/>
                <w:left w:val="none" w:sz="0" w:space="0" w:color="auto"/>
                <w:bottom w:val="none" w:sz="0" w:space="0" w:color="auto"/>
                <w:right w:val="none" w:sz="0" w:space="0" w:color="auto"/>
              </w:divBdr>
            </w:div>
            <w:div w:id="1486042527">
              <w:marLeft w:val="0"/>
              <w:marRight w:val="0"/>
              <w:marTop w:val="0"/>
              <w:marBottom w:val="0"/>
              <w:divBdr>
                <w:top w:val="none" w:sz="0" w:space="0" w:color="auto"/>
                <w:left w:val="none" w:sz="0" w:space="0" w:color="auto"/>
                <w:bottom w:val="none" w:sz="0" w:space="0" w:color="auto"/>
                <w:right w:val="none" w:sz="0" w:space="0" w:color="auto"/>
              </w:divBdr>
            </w:div>
            <w:div w:id="812524858">
              <w:marLeft w:val="0"/>
              <w:marRight w:val="0"/>
              <w:marTop w:val="0"/>
              <w:marBottom w:val="0"/>
              <w:divBdr>
                <w:top w:val="none" w:sz="0" w:space="0" w:color="auto"/>
                <w:left w:val="none" w:sz="0" w:space="0" w:color="auto"/>
                <w:bottom w:val="none" w:sz="0" w:space="0" w:color="auto"/>
                <w:right w:val="none" w:sz="0" w:space="0" w:color="auto"/>
              </w:divBdr>
            </w:div>
            <w:div w:id="813836066">
              <w:marLeft w:val="0"/>
              <w:marRight w:val="0"/>
              <w:marTop w:val="0"/>
              <w:marBottom w:val="0"/>
              <w:divBdr>
                <w:top w:val="none" w:sz="0" w:space="0" w:color="auto"/>
                <w:left w:val="none" w:sz="0" w:space="0" w:color="auto"/>
                <w:bottom w:val="none" w:sz="0" w:space="0" w:color="auto"/>
                <w:right w:val="none" w:sz="0" w:space="0" w:color="auto"/>
              </w:divBdr>
            </w:div>
            <w:div w:id="1743746815">
              <w:marLeft w:val="0"/>
              <w:marRight w:val="0"/>
              <w:marTop w:val="0"/>
              <w:marBottom w:val="0"/>
              <w:divBdr>
                <w:top w:val="none" w:sz="0" w:space="0" w:color="auto"/>
                <w:left w:val="none" w:sz="0" w:space="0" w:color="auto"/>
                <w:bottom w:val="none" w:sz="0" w:space="0" w:color="auto"/>
                <w:right w:val="none" w:sz="0" w:space="0" w:color="auto"/>
              </w:divBdr>
            </w:div>
            <w:div w:id="1034382409">
              <w:marLeft w:val="0"/>
              <w:marRight w:val="0"/>
              <w:marTop w:val="0"/>
              <w:marBottom w:val="0"/>
              <w:divBdr>
                <w:top w:val="none" w:sz="0" w:space="0" w:color="auto"/>
                <w:left w:val="none" w:sz="0" w:space="0" w:color="auto"/>
                <w:bottom w:val="none" w:sz="0" w:space="0" w:color="auto"/>
                <w:right w:val="none" w:sz="0" w:space="0" w:color="auto"/>
              </w:divBdr>
            </w:div>
            <w:div w:id="1229271783">
              <w:marLeft w:val="0"/>
              <w:marRight w:val="0"/>
              <w:marTop w:val="0"/>
              <w:marBottom w:val="0"/>
              <w:divBdr>
                <w:top w:val="none" w:sz="0" w:space="0" w:color="auto"/>
                <w:left w:val="none" w:sz="0" w:space="0" w:color="auto"/>
                <w:bottom w:val="none" w:sz="0" w:space="0" w:color="auto"/>
                <w:right w:val="none" w:sz="0" w:space="0" w:color="auto"/>
              </w:divBdr>
            </w:div>
            <w:div w:id="1815223238">
              <w:marLeft w:val="0"/>
              <w:marRight w:val="0"/>
              <w:marTop w:val="0"/>
              <w:marBottom w:val="0"/>
              <w:divBdr>
                <w:top w:val="none" w:sz="0" w:space="0" w:color="auto"/>
                <w:left w:val="none" w:sz="0" w:space="0" w:color="auto"/>
                <w:bottom w:val="none" w:sz="0" w:space="0" w:color="auto"/>
                <w:right w:val="none" w:sz="0" w:space="0" w:color="auto"/>
              </w:divBdr>
            </w:div>
            <w:div w:id="2041583023">
              <w:marLeft w:val="0"/>
              <w:marRight w:val="0"/>
              <w:marTop w:val="0"/>
              <w:marBottom w:val="0"/>
              <w:divBdr>
                <w:top w:val="none" w:sz="0" w:space="0" w:color="auto"/>
                <w:left w:val="none" w:sz="0" w:space="0" w:color="auto"/>
                <w:bottom w:val="none" w:sz="0" w:space="0" w:color="auto"/>
                <w:right w:val="none" w:sz="0" w:space="0" w:color="auto"/>
              </w:divBdr>
            </w:div>
            <w:div w:id="16844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6902">
      <w:bodyDiv w:val="1"/>
      <w:marLeft w:val="0"/>
      <w:marRight w:val="0"/>
      <w:marTop w:val="0"/>
      <w:marBottom w:val="0"/>
      <w:divBdr>
        <w:top w:val="none" w:sz="0" w:space="0" w:color="auto"/>
        <w:left w:val="none" w:sz="0" w:space="0" w:color="auto"/>
        <w:bottom w:val="none" w:sz="0" w:space="0" w:color="auto"/>
        <w:right w:val="none" w:sz="0" w:space="0" w:color="auto"/>
      </w:divBdr>
    </w:div>
    <w:div w:id="1046874756">
      <w:bodyDiv w:val="1"/>
      <w:marLeft w:val="0"/>
      <w:marRight w:val="0"/>
      <w:marTop w:val="0"/>
      <w:marBottom w:val="0"/>
      <w:divBdr>
        <w:top w:val="none" w:sz="0" w:space="0" w:color="auto"/>
        <w:left w:val="none" w:sz="0" w:space="0" w:color="auto"/>
        <w:bottom w:val="none" w:sz="0" w:space="0" w:color="auto"/>
        <w:right w:val="none" w:sz="0" w:space="0" w:color="auto"/>
      </w:divBdr>
      <w:divsChild>
        <w:div w:id="2000646257">
          <w:marLeft w:val="0"/>
          <w:marRight w:val="0"/>
          <w:marTop w:val="0"/>
          <w:marBottom w:val="0"/>
          <w:divBdr>
            <w:top w:val="none" w:sz="0" w:space="0" w:color="auto"/>
            <w:left w:val="none" w:sz="0" w:space="0" w:color="auto"/>
            <w:bottom w:val="none" w:sz="0" w:space="0" w:color="auto"/>
            <w:right w:val="none" w:sz="0" w:space="0" w:color="auto"/>
          </w:divBdr>
          <w:divsChild>
            <w:div w:id="18335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19473">
      <w:bodyDiv w:val="1"/>
      <w:marLeft w:val="0"/>
      <w:marRight w:val="0"/>
      <w:marTop w:val="0"/>
      <w:marBottom w:val="0"/>
      <w:divBdr>
        <w:top w:val="none" w:sz="0" w:space="0" w:color="auto"/>
        <w:left w:val="none" w:sz="0" w:space="0" w:color="auto"/>
        <w:bottom w:val="none" w:sz="0" w:space="0" w:color="auto"/>
        <w:right w:val="none" w:sz="0" w:space="0" w:color="auto"/>
      </w:divBdr>
      <w:divsChild>
        <w:div w:id="282344067">
          <w:marLeft w:val="0"/>
          <w:marRight w:val="0"/>
          <w:marTop w:val="0"/>
          <w:marBottom w:val="0"/>
          <w:divBdr>
            <w:top w:val="none" w:sz="0" w:space="0" w:color="auto"/>
            <w:left w:val="none" w:sz="0" w:space="0" w:color="auto"/>
            <w:bottom w:val="none" w:sz="0" w:space="0" w:color="auto"/>
            <w:right w:val="none" w:sz="0" w:space="0" w:color="auto"/>
          </w:divBdr>
          <w:divsChild>
            <w:div w:id="6388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9401">
      <w:bodyDiv w:val="1"/>
      <w:marLeft w:val="0"/>
      <w:marRight w:val="0"/>
      <w:marTop w:val="0"/>
      <w:marBottom w:val="0"/>
      <w:divBdr>
        <w:top w:val="none" w:sz="0" w:space="0" w:color="auto"/>
        <w:left w:val="none" w:sz="0" w:space="0" w:color="auto"/>
        <w:bottom w:val="none" w:sz="0" w:space="0" w:color="auto"/>
        <w:right w:val="none" w:sz="0" w:space="0" w:color="auto"/>
      </w:divBdr>
    </w:div>
    <w:div w:id="1076559976">
      <w:bodyDiv w:val="1"/>
      <w:marLeft w:val="0"/>
      <w:marRight w:val="0"/>
      <w:marTop w:val="0"/>
      <w:marBottom w:val="0"/>
      <w:divBdr>
        <w:top w:val="none" w:sz="0" w:space="0" w:color="auto"/>
        <w:left w:val="none" w:sz="0" w:space="0" w:color="auto"/>
        <w:bottom w:val="none" w:sz="0" w:space="0" w:color="auto"/>
        <w:right w:val="none" w:sz="0" w:space="0" w:color="auto"/>
      </w:divBdr>
      <w:divsChild>
        <w:div w:id="132676261">
          <w:marLeft w:val="0"/>
          <w:marRight w:val="0"/>
          <w:marTop w:val="0"/>
          <w:marBottom w:val="0"/>
          <w:divBdr>
            <w:top w:val="none" w:sz="0" w:space="0" w:color="auto"/>
            <w:left w:val="none" w:sz="0" w:space="0" w:color="auto"/>
            <w:bottom w:val="none" w:sz="0" w:space="0" w:color="auto"/>
            <w:right w:val="none" w:sz="0" w:space="0" w:color="auto"/>
          </w:divBdr>
          <w:divsChild>
            <w:div w:id="17998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6152">
      <w:bodyDiv w:val="1"/>
      <w:marLeft w:val="0"/>
      <w:marRight w:val="0"/>
      <w:marTop w:val="0"/>
      <w:marBottom w:val="0"/>
      <w:divBdr>
        <w:top w:val="none" w:sz="0" w:space="0" w:color="auto"/>
        <w:left w:val="none" w:sz="0" w:space="0" w:color="auto"/>
        <w:bottom w:val="none" w:sz="0" w:space="0" w:color="auto"/>
        <w:right w:val="none" w:sz="0" w:space="0" w:color="auto"/>
      </w:divBdr>
      <w:divsChild>
        <w:div w:id="243686571">
          <w:marLeft w:val="0"/>
          <w:marRight w:val="0"/>
          <w:marTop w:val="0"/>
          <w:marBottom w:val="0"/>
          <w:divBdr>
            <w:top w:val="none" w:sz="0" w:space="0" w:color="auto"/>
            <w:left w:val="none" w:sz="0" w:space="0" w:color="auto"/>
            <w:bottom w:val="none" w:sz="0" w:space="0" w:color="auto"/>
            <w:right w:val="none" w:sz="0" w:space="0" w:color="auto"/>
          </w:divBdr>
          <w:divsChild>
            <w:div w:id="9461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58596">
      <w:bodyDiv w:val="1"/>
      <w:marLeft w:val="0"/>
      <w:marRight w:val="0"/>
      <w:marTop w:val="0"/>
      <w:marBottom w:val="0"/>
      <w:divBdr>
        <w:top w:val="none" w:sz="0" w:space="0" w:color="auto"/>
        <w:left w:val="none" w:sz="0" w:space="0" w:color="auto"/>
        <w:bottom w:val="none" w:sz="0" w:space="0" w:color="auto"/>
        <w:right w:val="none" w:sz="0" w:space="0" w:color="auto"/>
      </w:divBdr>
      <w:divsChild>
        <w:div w:id="1973629393">
          <w:marLeft w:val="0"/>
          <w:marRight w:val="0"/>
          <w:marTop w:val="0"/>
          <w:marBottom w:val="0"/>
          <w:divBdr>
            <w:top w:val="none" w:sz="0" w:space="0" w:color="auto"/>
            <w:left w:val="none" w:sz="0" w:space="0" w:color="auto"/>
            <w:bottom w:val="none" w:sz="0" w:space="0" w:color="auto"/>
            <w:right w:val="none" w:sz="0" w:space="0" w:color="auto"/>
          </w:divBdr>
          <w:divsChild>
            <w:div w:id="10037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9680">
      <w:bodyDiv w:val="1"/>
      <w:marLeft w:val="0"/>
      <w:marRight w:val="0"/>
      <w:marTop w:val="0"/>
      <w:marBottom w:val="0"/>
      <w:divBdr>
        <w:top w:val="none" w:sz="0" w:space="0" w:color="auto"/>
        <w:left w:val="none" w:sz="0" w:space="0" w:color="auto"/>
        <w:bottom w:val="none" w:sz="0" w:space="0" w:color="auto"/>
        <w:right w:val="none" w:sz="0" w:space="0" w:color="auto"/>
      </w:divBdr>
    </w:div>
    <w:div w:id="1131362548">
      <w:bodyDiv w:val="1"/>
      <w:marLeft w:val="0"/>
      <w:marRight w:val="0"/>
      <w:marTop w:val="0"/>
      <w:marBottom w:val="0"/>
      <w:divBdr>
        <w:top w:val="none" w:sz="0" w:space="0" w:color="auto"/>
        <w:left w:val="none" w:sz="0" w:space="0" w:color="auto"/>
        <w:bottom w:val="none" w:sz="0" w:space="0" w:color="auto"/>
        <w:right w:val="none" w:sz="0" w:space="0" w:color="auto"/>
      </w:divBdr>
    </w:div>
    <w:div w:id="1137454460">
      <w:bodyDiv w:val="1"/>
      <w:marLeft w:val="0"/>
      <w:marRight w:val="0"/>
      <w:marTop w:val="0"/>
      <w:marBottom w:val="0"/>
      <w:divBdr>
        <w:top w:val="none" w:sz="0" w:space="0" w:color="auto"/>
        <w:left w:val="none" w:sz="0" w:space="0" w:color="auto"/>
        <w:bottom w:val="none" w:sz="0" w:space="0" w:color="auto"/>
        <w:right w:val="none" w:sz="0" w:space="0" w:color="auto"/>
      </w:divBdr>
      <w:divsChild>
        <w:div w:id="1461144980">
          <w:marLeft w:val="0"/>
          <w:marRight w:val="0"/>
          <w:marTop w:val="0"/>
          <w:marBottom w:val="0"/>
          <w:divBdr>
            <w:top w:val="none" w:sz="0" w:space="0" w:color="auto"/>
            <w:left w:val="none" w:sz="0" w:space="0" w:color="auto"/>
            <w:bottom w:val="none" w:sz="0" w:space="0" w:color="auto"/>
            <w:right w:val="none" w:sz="0" w:space="0" w:color="auto"/>
          </w:divBdr>
          <w:divsChild>
            <w:div w:id="20385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5401">
      <w:bodyDiv w:val="1"/>
      <w:marLeft w:val="0"/>
      <w:marRight w:val="0"/>
      <w:marTop w:val="0"/>
      <w:marBottom w:val="0"/>
      <w:divBdr>
        <w:top w:val="none" w:sz="0" w:space="0" w:color="auto"/>
        <w:left w:val="none" w:sz="0" w:space="0" w:color="auto"/>
        <w:bottom w:val="none" w:sz="0" w:space="0" w:color="auto"/>
        <w:right w:val="none" w:sz="0" w:space="0" w:color="auto"/>
      </w:divBdr>
      <w:divsChild>
        <w:div w:id="1238856430">
          <w:marLeft w:val="0"/>
          <w:marRight w:val="0"/>
          <w:marTop w:val="0"/>
          <w:marBottom w:val="0"/>
          <w:divBdr>
            <w:top w:val="none" w:sz="0" w:space="0" w:color="auto"/>
            <w:left w:val="none" w:sz="0" w:space="0" w:color="auto"/>
            <w:bottom w:val="none" w:sz="0" w:space="0" w:color="auto"/>
            <w:right w:val="none" w:sz="0" w:space="0" w:color="auto"/>
          </w:divBdr>
          <w:divsChild>
            <w:div w:id="12094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4353">
      <w:bodyDiv w:val="1"/>
      <w:marLeft w:val="0"/>
      <w:marRight w:val="0"/>
      <w:marTop w:val="0"/>
      <w:marBottom w:val="0"/>
      <w:divBdr>
        <w:top w:val="none" w:sz="0" w:space="0" w:color="auto"/>
        <w:left w:val="none" w:sz="0" w:space="0" w:color="auto"/>
        <w:bottom w:val="none" w:sz="0" w:space="0" w:color="auto"/>
        <w:right w:val="none" w:sz="0" w:space="0" w:color="auto"/>
      </w:divBdr>
    </w:div>
    <w:div w:id="1213034415">
      <w:bodyDiv w:val="1"/>
      <w:marLeft w:val="0"/>
      <w:marRight w:val="0"/>
      <w:marTop w:val="0"/>
      <w:marBottom w:val="0"/>
      <w:divBdr>
        <w:top w:val="none" w:sz="0" w:space="0" w:color="auto"/>
        <w:left w:val="none" w:sz="0" w:space="0" w:color="auto"/>
        <w:bottom w:val="none" w:sz="0" w:space="0" w:color="auto"/>
        <w:right w:val="none" w:sz="0" w:space="0" w:color="auto"/>
      </w:divBdr>
    </w:div>
    <w:div w:id="1226261311">
      <w:bodyDiv w:val="1"/>
      <w:marLeft w:val="0"/>
      <w:marRight w:val="0"/>
      <w:marTop w:val="0"/>
      <w:marBottom w:val="0"/>
      <w:divBdr>
        <w:top w:val="none" w:sz="0" w:space="0" w:color="auto"/>
        <w:left w:val="none" w:sz="0" w:space="0" w:color="auto"/>
        <w:bottom w:val="none" w:sz="0" w:space="0" w:color="auto"/>
        <w:right w:val="none" w:sz="0" w:space="0" w:color="auto"/>
      </w:divBdr>
      <w:divsChild>
        <w:div w:id="1958171559">
          <w:marLeft w:val="0"/>
          <w:marRight w:val="0"/>
          <w:marTop w:val="0"/>
          <w:marBottom w:val="0"/>
          <w:divBdr>
            <w:top w:val="none" w:sz="0" w:space="0" w:color="auto"/>
            <w:left w:val="none" w:sz="0" w:space="0" w:color="auto"/>
            <w:bottom w:val="none" w:sz="0" w:space="0" w:color="auto"/>
            <w:right w:val="none" w:sz="0" w:space="0" w:color="auto"/>
          </w:divBdr>
          <w:divsChild>
            <w:div w:id="6623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1035">
      <w:bodyDiv w:val="1"/>
      <w:marLeft w:val="0"/>
      <w:marRight w:val="0"/>
      <w:marTop w:val="0"/>
      <w:marBottom w:val="0"/>
      <w:divBdr>
        <w:top w:val="none" w:sz="0" w:space="0" w:color="auto"/>
        <w:left w:val="none" w:sz="0" w:space="0" w:color="auto"/>
        <w:bottom w:val="none" w:sz="0" w:space="0" w:color="auto"/>
        <w:right w:val="none" w:sz="0" w:space="0" w:color="auto"/>
      </w:divBdr>
      <w:divsChild>
        <w:div w:id="205261850">
          <w:marLeft w:val="0"/>
          <w:marRight w:val="0"/>
          <w:marTop w:val="0"/>
          <w:marBottom w:val="0"/>
          <w:divBdr>
            <w:top w:val="none" w:sz="0" w:space="0" w:color="auto"/>
            <w:left w:val="none" w:sz="0" w:space="0" w:color="auto"/>
            <w:bottom w:val="none" w:sz="0" w:space="0" w:color="auto"/>
            <w:right w:val="none" w:sz="0" w:space="0" w:color="auto"/>
          </w:divBdr>
          <w:divsChild>
            <w:div w:id="13669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4062">
      <w:bodyDiv w:val="1"/>
      <w:marLeft w:val="0"/>
      <w:marRight w:val="0"/>
      <w:marTop w:val="0"/>
      <w:marBottom w:val="0"/>
      <w:divBdr>
        <w:top w:val="none" w:sz="0" w:space="0" w:color="auto"/>
        <w:left w:val="none" w:sz="0" w:space="0" w:color="auto"/>
        <w:bottom w:val="none" w:sz="0" w:space="0" w:color="auto"/>
        <w:right w:val="none" w:sz="0" w:space="0" w:color="auto"/>
      </w:divBdr>
    </w:div>
    <w:div w:id="1253323187">
      <w:bodyDiv w:val="1"/>
      <w:marLeft w:val="0"/>
      <w:marRight w:val="0"/>
      <w:marTop w:val="0"/>
      <w:marBottom w:val="0"/>
      <w:divBdr>
        <w:top w:val="none" w:sz="0" w:space="0" w:color="auto"/>
        <w:left w:val="none" w:sz="0" w:space="0" w:color="auto"/>
        <w:bottom w:val="none" w:sz="0" w:space="0" w:color="auto"/>
        <w:right w:val="none" w:sz="0" w:space="0" w:color="auto"/>
      </w:divBdr>
    </w:div>
    <w:div w:id="1255020614">
      <w:bodyDiv w:val="1"/>
      <w:marLeft w:val="0"/>
      <w:marRight w:val="0"/>
      <w:marTop w:val="0"/>
      <w:marBottom w:val="0"/>
      <w:divBdr>
        <w:top w:val="none" w:sz="0" w:space="0" w:color="auto"/>
        <w:left w:val="none" w:sz="0" w:space="0" w:color="auto"/>
        <w:bottom w:val="none" w:sz="0" w:space="0" w:color="auto"/>
        <w:right w:val="none" w:sz="0" w:space="0" w:color="auto"/>
      </w:divBdr>
      <w:divsChild>
        <w:div w:id="1843624633">
          <w:marLeft w:val="0"/>
          <w:marRight w:val="0"/>
          <w:marTop w:val="0"/>
          <w:marBottom w:val="0"/>
          <w:divBdr>
            <w:top w:val="none" w:sz="0" w:space="0" w:color="auto"/>
            <w:left w:val="none" w:sz="0" w:space="0" w:color="auto"/>
            <w:bottom w:val="none" w:sz="0" w:space="0" w:color="auto"/>
            <w:right w:val="none" w:sz="0" w:space="0" w:color="auto"/>
          </w:divBdr>
          <w:divsChild>
            <w:div w:id="2782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3759">
      <w:bodyDiv w:val="1"/>
      <w:marLeft w:val="0"/>
      <w:marRight w:val="0"/>
      <w:marTop w:val="0"/>
      <w:marBottom w:val="0"/>
      <w:divBdr>
        <w:top w:val="none" w:sz="0" w:space="0" w:color="auto"/>
        <w:left w:val="none" w:sz="0" w:space="0" w:color="auto"/>
        <w:bottom w:val="none" w:sz="0" w:space="0" w:color="auto"/>
        <w:right w:val="none" w:sz="0" w:space="0" w:color="auto"/>
      </w:divBdr>
      <w:divsChild>
        <w:div w:id="1339505703">
          <w:marLeft w:val="0"/>
          <w:marRight w:val="0"/>
          <w:marTop w:val="0"/>
          <w:marBottom w:val="0"/>
          <w:divBdr>
            <w:top w:val="none" w:sz="0" w:space="0" w:color="auto"/>
            <w:left w:val="none" w:sz="0" w:space="0" w:color="auto"/>
            <w:bottom w:val="none" w:sz="0" w:space="0" w:color="auto"/>
            <w:right w:val="none" w:sz="0" w:space="0" w:color="auto"/>
          </w:divBdr>
          <w:divsChild>
            <w:div w:id="196940966">
              <w:marLeft w:val="0"/>
              <w:marRight w:val="0"/>
              <w:marTop w:val="0"/>
              <w:marBottom w:val="0"/>
              <w:divBdr>
                <w:top w:val="none" w:sz="0" w:space="0" w:color="auto"/>
                <w:left w:val="none" w:sz="0" w:space="0" w:color="auto"/>
                <w:bottom w:val="none" w:sz="0" w:space="0" w:color="auto"/>
                <w:right w:val="none" w:sz="0" w:space="0" w:color="auto"/>
              </w:divBdr>
            </w:div>
            <w:div w:id="1116296979">
              <w:marLeft w:val="0"/>
              <w:marRight w:val="0"/>
              <w:marTop w:val="0"/>
              <w:marBottom w:val="0"/>
              <w:divBdr>
                <w:top w:val="none" w:sz="0" w:space="0" w:color="auto"/>
                <w:left w:val="none" w:sz="0" w:space="0" w:color="auto"/>
                <w:bottom w:val="none" w:sz="0" w:space="0" w:color="auto"/>
                <w:right w:val="none" w:sz="0" w:space="0" w:color="auto"/>
              </w:divBdr>
            </w:div>
            <w:div w:id="110441486">
              <w:marLeft w:val="0"/>
              <w:marRight w:val="0"/>
              <w:marTop w:val="0"/>
              <w:marBottom w:val="0"/>
              <w:divBdr>
                <w:top w:val="none" w:sz="0" w:space="0" w:color="auto"/>
                <w:left w:val="none" w:sz="0" w:space="0" w:color="auto"/>
                <w:bottom w:val="none" w:sz="0" w:space="0" w:color="auto"/>
                <w:right w:val="none" w:sz="0" w:space="0" w:color="auto"/>
              </w:divBdr>
            </w:div>
            <w:div w:id="335229510">
              <w:marLeft w:val="0"/>
              <w:marRight w:val="0"/>
              <w:marTop w:val="0"/>
              <w:marBottom w:val="0"/>
              <w:divBdr>
                <w:top w:val="none" w:sz="0" w:space="0" w:color="auto"/>
                <w:left w:val="none" w:sz="0" w:space="0" w:color="auto"/>
                <w:bottom w:val="none" w:sz="0" w:space="0" w:color="auto"/>
                <w:right w:val="none" w:sz="0" w:space="0" w:color="auto"/>
              </w:divBdr>
            </w:div>
            <w:div w:id="771244296">
              <w:marLeft w:val="0"/>
              <w:marRight w:val="0"/>
              <w:marTop w:val="0"/>
              <w:marBottom w:val="0"/>
              <w:divBdr>
                <w:top w:val="none" w:sz="0" w:space="0" w:color="auto"/>
                <w:left w:val="none" w:sz="0" w:space="0" w:color="auto"/>
                <w:bottom w:val="none" w:sz="0" w:space="0" w:color="auto"/>
                <w:right w:val="none" w:sz="0" w:space="0" w:color="auto"/>
              </w:divBdr>
            </w:div>
            <w:div w:id="1951886632">
              <w:marLeft w:val="0"/>
              <w:marRight w:val="0"/>
              <w:marTop w:val="0"/>
              <w:marBottom w:val="0"/>
              <w:divBdr>
                <w:top w:val="none" w:sz="0" w:space="0" w:color="auto"/>
                <w:left w:val="none" w:sz="0" w:space="0" w:color="auto"/>
                <w:bottom w:val="none" w:sz="0" w:space="0" w:color="auto"/>
                <w:right w:val="none" w:sz="0" w:space="0" w:color="auto"/>
              </w:divBdr>
            </w:div>
            <w:div w:id="771390938">
              <w:marLeft w:val="0"/>
              <w:marRight w:val="0"/>
              <w:marTop w:val="0"/>
              <w:marBottom w:val="0"/>
              <w:divBdr>
                <w:top w:val="none" w:sz="0" w:space="0" w:color="auto"/>
                <w:left w:val="none" w:sz="0" w:space="0" w:color="auto"/>
                <w:bottom w:val="none" w:sz="0" w:space="0" w:color="auto"/>
                <w:right w:val="none" w:sz="0" w:space="0" w:color="auto"/>
              </w:divBdr>
            </w:div>
            <w:div w:id="926303832">
              <w:marLeft w:val="0"/>
              <w:marRight w:val="0"/>
              <w:marTop w:val="0"/>
              <w:marBottom w:val="0"/>
              <w:divBdr>
                <w:top w:val="none" w:sz="0" w:space="0" w:color="auto"/>
                <w:left w:val="none" w:sz="0" w:space="0" w:color="auto"/>
                <w:bottom w:val="none" w:sz="0" w:space="0" w:color="auto"/>
                <w:right w:val="none" w:sz="0" w:space="0" w:color="auto"/>
              </w:divBdr>
            </w:div>
            <w:div w:id="843209490">
              <w:marLeft w:val="0"/>
              <w:marRight w:val="0"/>
              <w:marTop w:val="0"/>
              <w:marBottom w:val="0"/>
              <w:divBdr>
                <w:top w:val="none" w:sz="0" w:space="0" w:color="auto"/>
                <w:left w:val="none" w:sz="0" w:space="0" w:color="auto"/>
                <w:bottom w:val="none" w:sz="0" w:space="0" w:color="auto"/>
                <w:right w:val="none" w:sz="0" w:space="0" w:color="auto"/>
              </w:divBdr>
            </w:div>
            <w:div w:id="1671978623">
              <w:marLeft w:val="0"/>
              <w:marRight w:val="0"/>
              <w:marTop w:val="0"/>
              <w:marBottom w:val="0"/>
              <w:divBdr>
                <w:top w:val="none" w:sz="0" w:space="0" w:color="auto"/>
                <w:left w:val="none" w:sz="0" w:space="0" w:color="auto"/>
                <w:bottom w:val="none" w:sz="0" w:space="0" w:color="auto"/>
                <w:right w:val="none" w:sz="0" w:space="0" w:color="auto"/>
              </w:divBdr>
            </w:div>
            <w:div w:id="1066336947">
              <w:marLeft w:val="0"/>
              <w:marRight w:val="0"/>
              <w:marTop w:val="0"/>
              <w:marBottom w:val="0"/>
              <w:divBdr>
                <w:top w:val="none" w:sz="0" w:space="0" w:color="auto"/>
                <w:left w:val="none" w:sz="0" w:space="0" w:color="auto"/>
                <w:bottom w:val="none" w:sz="0" w:space="0" w:color="auto"/>
                <w:right w:val="none" w:sz="0" w:space="0" w:color="auto"/>
              </w:divBdr>
            </w:div>
            <w:div w:id="540483014">
              <w:marLeft w:val="0"/>
              <w:marRight w:val="0"/>
              <w:marTop w:val="0"/>
              <w:marBottom w:val="0"/>
              <w:divBdr>
                <w:top w:val="none" w:sz="0" w:space="0" w:color="auto"/>
                <w:left w:val="none" w:sz="0" w:space="0" w:color="auto"/>
                <w:bottom w:val="none" w:sz="0" w:space="0" w:color="auto"/>
                <w:right w:val="none" w:sz="0" w:space="0" w:color="auto"/>
              </w:divBdr>
            </w:div>
            <w:div w:id="11895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3015">
      <w:bodyDiv w:val="1"/>
      <w:marLeft w:val="0"/>
      <w:marRight w:val="0"/>
      <w:marTop w:val="0"/>
      <w:marBottom w:val="0"/>
      <w:divBdr>
        <w:top w:val="none" w:sz="0" w:space="0" w:color="auto"/>
        <w:left w:val="none" w:sz="0" w:space="0" w:color="auto"/>
        <w:bottom w:val="none" w:sz="0" w:space="0" w:color="auto"/>
        <w:right w:val="none" w:sz="0" w:space="0" w:color="auto"/>
      </w:divBdr>
      <w:divsChild>
        <w:div w:id="1842311652">
          <w:marLeft w:val="0"/>
          <w:marRight w:val="0"/>
          <w:marTop w:val="0"/>
          <w:marBottom w:val="0"/>
          <w:divBdr>
            <w:top w:val="none" w:sz="0" w:space="0" w:color="auto"/>
            <w:left w:val="none" w:sz="0" w:space="0" w:color="auto"/>
            <w:bottom w:val="none" w:sz="0" w:space="0" w:color="auto"/>
            <w:right w:val="none" w:sz="0" w:space="0" w:color="auto"/>
          </w:divBdr>
          <w:divsChild>
            <w:div w:id="54194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5165">
      <w:bodyDiv w:val="1"/>
      <w:marLeft w:val="0"/>
      <w:marRight w:val="0"/>
      <w:marTop w:val="0"/>
      <w:marBottom w:val="0"/>
      <w:divBdr>
        <w:top w:val="none" w:sz="0" w:space="0" w:color="auto"/>
        <w:left w:val="none" w:sz="0" w:space="0" w:color="auto"/>
        <w:bottom w:val="none" w:sz="0" w:space="0" w:color="auto"/>
        <w:right w:val="none" w:sz="0" w:space="0" w:color="auto"/>
      </w:divBdr>
    </w:div>
    <w:div w:id="1369064269">
      <w:bodyDiv w:val="1"/>
      <w:marLeft w:val="0"/>
      <w:marRight w:val="0"/>
      <w:marTop w:val="0"/>
      <w:marBottom w:val="0"/>
      <w:divBdr>
        <w:top w:val="none" w:sz="0" w:space="0" w:color="auto"/>
        <w:left w:val="none" w:sz="0" w:space="0" w:color="auto"/>
        <w:bottom w:val="none" w:sz="0" w:space="0" w:color="auto"/>
        <w:right w:val="none" w:sz="0" w:space="0" w:color="auto"/>
      </w:divBdr>
      <w:divsChild>
        <w:div w:id="652489547">
          <w:marLeft w:val="0"/>
          <w:marRight w:val="0"/>
          <w:marTop w:val="0"/>
          <w:marBottom w:val="0"/>
          <w:divBdr>
            <w:top w:val="none" w:sz="0" w:space="0" w:color="auto"/>
            <w:left w:val="none" w:sz="0" w:space="0" w:color="auto"/>
            <w:bottom w:val="none" w:sz="0" w:space="0" w:color="auto"/>
            <w:right w:val="none" w:sz="0" w:space="0" w:color="auto"/>
          </w:divBdr>
          <w:divsChild>
            <w:div w:id="128924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9202">
      <w:bodyDiv w:val="1"/>
      <w:marLeft w:val="0"/>
      <w:marRight w:val="0"/>
      <w:marTop w:val="0"/>
      <w:marBottom w:val="0"/>
      <w:divBdr>
        <w:top w:val="none" w:sz="0" w:space="0" w:color="auto"/>
        <w:left w:val="none" w:sz="0" w:space="0" w:color="auto"/>
        <w:bottom w:val="none" w:sz="0" w:space="0" w:color="auto"/>
        <w:right w:val="none" w:sz="0" w:space="0" w:color="auto"/>
      </w:divBdr>
      <w:divsChild>
        <w:div w:id="413817738">
          <w:marLeft w:val="0"/>
          <w:marRight w:val="0"/>
          <w:marTop w:val="0"/>
          <w:marBottom w:val="0"/>
          <w:divBdr>
            <w:top w:val="none" w:sz="0" w:space="0" w:color="auto"/>
            <w:left w:val="none" w:sz="0" w:space="0" w:color="auto"/>
            <w:bottom w:val="none" w:sz="0" w:space="0" w:color="auto"/>
            <w:right w:val="none" w:sz="0" w:space="0" w:color="auto"/>
          </w:divBdr>
          <w:divsChild>
            <w:div w:id="1844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6533">
      <w:bodyDiv w:val="1"/>
      <w:marLeft w:val="0"/>
      <w:marRight w:val="0"/>
      <w:marTop w:val="0"/>
      <w:marBottom w:val="0"/>
      <w:divBdr>
        <w:top w:val="none" w:sz="0" w:space="0" w:color="auto"/>
        <w:left w:val="none" w:sz="0" w:space="0" w:color="auto"/>
        <w:bottom w:val="none" w:sz="0" w:space="0" w:color="auto"/>
        <w:right w:val="none" w:sz="0" w:space="0" w:color="auto"/>
      </w:divBdr>
      <w:divsChild>
        <w:div w:id="838539458">
          <w:marLeft w:val="0"/>
          <w:marRight w:val="0"/>
          <w:marTop w:val="0"/>
          <w:marBottom w:val="0"/>
          <w:divBdr>
            <w:top w:val="none" w:sz="0" w:space="0" w:color="auto"/>
            <w:left w:val="none" w:sz="0" w:space="0" w:color="auto"/>
            <w:bottom w:val="none" w:sz="0" w:space="0" w:color="auto"/>
            <w:right w:val="none" w:sz="0" w:space="0" w:color="auto"/>
          </w:divBdr>
          <w:divsChild>
            <w:div w:id="749011466">
              <w:marLeft w:val="0"/>
              <w:marRight w:val="0"/>
              <w:marTop w:val="0"/>
              <w:marBottom w:val="0"/>
              <w:divBdr>
                <w:top w:val="none" w:sz="0" w:space="0" w:color="auto"/>
                <w:left w:val="none" w:sz="0" w:space="0" w:color="auto"/>
                <w:bottom w:val="none" w:sz="0" w:space="0" w:color="auto"/>
                <w:right w:val="none" w:sz="0" w:space="0" w:color="auto"/>
              </w:divBdr>
            </w:div>
            <w:div w:id="911625337">
              <w:marLeft w:val="0"/>
              <w:marRight w:val="0"/>
              <w:marTop w:val="0"/>
              <w:marBottom w:val="0"/>
              <w:divBdr>
                <w:top w:val="none" w:sz="0" w:space="0" w:color="auto"/>
                <w:left w:val="none" w:sz="0" w:space="0" w:color="auto"/>
                <w:bottom w:val="none" w:sz="0" w:space="0" w:color="auto"/>
                <w:right w:val="none" w:sz="0" w:space="0" w:color="auto"/>
              </w:divBdr>
            </w:div>
            <w:div w:id="130200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1089">
      <w:bodyDiv w:val="1"/>
      <w:marLeft w:val="0"/>
      <w:marRight w:val="0"/>
      <w:marTop w:val="0"/>
      <w:marBottom w:val="0"/>
      <w:divBdr>
        <w:top w:val="none" w:sz="0" w:space="0" w:color="auto"/>
        <w:left w:val="none" w:sz="0" w:space="0" w:color="auto"/>
        <w:bottom w:val="none" w:sz="0" w:space="0" w:color="auto"/>
        <w:right w:val="none" w:sz="0" w:space="0" w:color="auto"/>
      </w:divBdr>
      <w:divsChild>
        <w:div w:id="1391465816">
          <w:marLeft w:val="0"/>
          <w:marRight w:val="0"/>
          <w:marTop w:val="0"/>
          <w:marBottom w:val="0"/>
          <w:divBdr>
            <w:top w:val="none" w:sz="0" w:space="0" w:color="auto"/>
            <w:left w:val="none" w:sz="0" w:space="0" w:color="auto"/>
            <w:bottom w:val="none" w:sz="0" w:space="0" w:color="auto"/>
            <w:right w:val="none" w:sz="0" w:space="0" w:color="auto"/>
          </w:divBdr>
          <w:divsChild>
            <w:div w:id="7956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3865">
      <w:bodyDiv w:val="1"/>
      <w:marLeft w:val="0"/>
      <w:marRight w:val="0"/>
      <w:marTop w:val="0"/>
      <w:marBottom w:val="0"/>
      <w:divBdr>
        <w:top w:val="none" w:sz="0" w:space="0" w:color="auto"/>
        <w:left w:val="none" w:sz="0" w:space="0" w:color="auto"/>
        <w:bottom w:val="none" w:sz="0" w:space="0" w:color="auto"/>
        <w:right w:val="none" w:sz="0" w:space="0" w:color="auto"/>
      </w:divBdr>
      <w:divsChild>
        <w:div w:id="239221049">
          <w:marLeft w:val="0"/>
          <w:marRight w:val="0"/>
          <w:marTop w:val="0"/>
          <w:marBottom w:val="0"/>
          <w:divBdr>
            <w:top w:val="none" w:sz="0" w:space="0" w:color="auto"/>
            <w:left w:val="none" w:sz="0" w:space="0" w:color="auto"/>
            <w:bottom w:val="none" w:sz="0" w:space="0" w:color="auto"/>
            <w:right w:val="none" w:sz="0" w:space="0" w:color="auto"/>
          </w:divBdr>
          <w:divsChild>
            <w:div w:id="11719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80165">
      <w:bodyDiv w:val="1"/>
      <w:marLeft w:val="0"/>
      <w:marRight w:val="0"/>
      <w:marTop w:val="0"/>
      <w:marBottom w:val="0"/>
      <w:divBdr>
        <w:top w:val="none" w:sz="0" w:space="0" w:color="auto"/>
        <w:left w:val="none" w:sz="0" w:space="0" w:color="auto"/>
        <w:bottom w:val="none" w:sz="0" w:space="0" w:color="auto"/>
        <w:right w:val="none" w:sz="0" w:space="0" w:color="auto"/>
      </w:divBdr>
    </w:div>
    <w:div w:id="1504466533">
      <w:bodyDiv w:val="1"/>
      <w:marLeft w:val="0"/>
      <w:marRight w:val="0"/>
      <w:marTop w:val="0"/>
      <w:marBottom w:val="0"/>
      <w:divBdr>
        <w:top w:val="none" w:sz="0" w:space="0" w:color="auto"/>
        <w:left w:val="none" w:sz="0" w:space="0" w:color="auto"/>
        <w:bottom w:val="none" w:sz="0" w:space="0" w:color="auto"/>
        <w:right w:val="none" w:sz="0" w:space="0" w:color="auto"/>
      </w:divBdr>
      <w:divsChild>
        <w:div w:id="815682164">
          <w:marLeft w:val="0"/>
          <w:marRight w:val="0"/>
          <w:marTop w:val="0"/>
          <w:marBottom w:val="0"/>
          <w:divBdr>
            <w:top w:val="none" w:sz="0" w:space="0" w:color="auto"/>
            <w:left w:val="none" w:sz="0" w:space="0" w:color="auto"/>
            <w:bottom w:val="none" w:sz="0" w:space="0" w:color="auto"/>
            <w:right w:val="none" w:sz="0" w:space="0" w:color="auto"/>
          </w:divBdr>
          <w:divsChild>
            <w:div w:id="1152982330">
              <w:marLeft w:val="0"/>
              <w:marRight w:val="0"/>
              <w:marTop w:val="0"/>
              <w:marBottom w:val="0"/>
              <w:divBdr>
                <w:top w:val="none" w:sz="0" w:space="0" w:color="auto"/>
                <w:left w:val="none" w:sz="0" w:space="0" w:color="auto"/>
                <w:bottom w:val="none" w:sz="0" w:space="0" w:color="auto"/>
                <w:right w:val="none" w:sz="0" w:space="0" w:color="auto"/>
              </w:divBdr>
            </w:div>
            <w:div w:id="1071460733">
              <w:marLeft w:val="0"/>
              <w:marRight w:val="0"/>
              <w:marTop w:val="0"/>
              <w:marBottom w:val="0"/>
              <w:divBdr>
                <w:top w:val="none" w:sz="0" w:space="0" w:color="auto"/>
                <w:left w:val="none" w:sz="0" w:space="0" w:color="auto"/>
                <w:bottom w:val="none" w:sz="0" w:space="0" w:color="auto"/>
                <w:right w:val="none" w:sz="0" w:space="0" w:color="auto"/>
              </w:divBdr>
            </w:div>
            <w:div w:id="451900711">
              <w:marLeft w:val="0"/>
              <w:marRight w:val="0"/>
              <w:marTop w:val="0"/>
              <w:marBottom w:val="0"/>
              <w:divBdr>
                <w:top w:val="none" w:sz="0" w:space="0" w:color="auto"/>
                <w:left w:val="none" w:sz="0" w:space="0" w:color="auto"/>
                <w:bottom w:val="none" w:sz="0" w:space="0" w:color="auto"/>
                <w:right w:val="none" w:sz="0" w:space="0" w:color="auto"/>
              </w:divBdr>
            </w:div>
            <w:div w:id="6838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6264">
      <w:bodyDiv w:val="1"/>
      <w:marLeft w:val="0"/>
      <w:marRight w:val="0"/>
      <w:marTop w:val="0"/>
      <w:marBottom w:val="0"/>
      <w:divBdr>
        <w:top w:val="none" w:sz="0" w:space="0" w:color="auto"/>
        <w:left w:val="none" w:sz="0" w:space="0" w:color="auto"/>
        <w:bottom w:val="none" w:sz="0" w:space="0" w:color="auto"/>
        <w:right w:val="none" w:sz="0" w:space="0" w:color="auto"/>
      </w:divBdr>
    </w:div>
    <w:div w:id="1515143060">
      <w:bodyDiv w:val="1"/>
      <w:marLeft w:val="0"/>
      <w:marRight w:val="0"/>
      <w:marTop w:val="0"/>
      <w:marBottom w:val="0"/>
      <w:divBdr>
        <w:top w:val="none" w:sz="0" w:space="0" w:color="auto"/>
        <w:left w:val="none" w:sz="0" w:space="0" w:color="auto"/>
        <w:bottom w:val="none" w:sz="0" w:space="0" w:color="auto"/>
        <w:right w:val="none" w:sz="0" w:space="0" w:color="auto"/>
      </w:divBdr>
      <w:divsChild>
        <w:div w:id="1631396658">
          <w:marLeft w:val="0"/>
          <w:marRight w:val="0"/>
          <w:marTop w:val="0"/>
          <w:marBottom w:val="0"/>
          <w:divBdr>
            <w:top w:val="none" w:sz="0" w:space="0" w:color="auto"/>
            <w:left w:val="none" w:sz="0" w:space="0" w:color="auto"/>
            <w:bottom w:val="none" w:sz="0" w:space="0" w:color="auto"/>
            <w:right w:val="none" w:sz="0" w:space="0" w:color="auto"/>
          </w:divBdr>
          <w:divsChild>
            <w:div w:id="16331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9750">
      <w:bodyDiv w:val="1"/>
      <w:marLeft w:val="0"/>
      <w:marRight w:val="0"/>
      <w:marTop w:val="0"/>
      <w:marBottom w:val="0"/>
      <w:divBdr>
        <w:top w:val="none" w:sz="0" w:space="0" w:color="auto"/>
        <w:left w:val="none" w:sz="0" w:space="0" w:color="auto"/>
        <w:bottom w:val="none" w:sz="0" w:space="0" w:color="auto"/>
        <w:right w:val="none" w:sz="0" w:space="0" w:color="auto"/>
      </w:divBdr>
      <w:divsChild>
        <w:div w:id="63073040">
          <w:marLeft w:val="0"/>
          <w:marRight w:val="0"/>
          <w:marTop w:val="0"/>
          <w:marBottom w:val="0"/>
          <w:divBdr>
            <w:top w:val="none" w:sz="0" w:space="0" w:color="auto"/>
            <w:left w:val="none" w:sz="0" w:space="0" w:color="auto"/>
            <w:bottom w:val="none" w:sz="0" w:space="0" w:color="auto"/>
            <w:right w:val="none" w:sz="0" w:space="0" w:color="auto"/>
          </w:divBdr>
          <w:divsChild>
            <w:div w:id="120613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93465">
      <w:bodyDiv w:val="1"/>
      <w:marLeft w:val="0"/>
      <w:marRight w:val="0"/>
      <w:marTop w:val="0"/>
      <w:marBottom w:val="0"/>
      <w:divBdr>
        <w:top w:val="none" w:sz="0" w:space="0" w:color="auto"/>
        <w:left w:val="none" w:sz="0" w:space="0" w:color="auto"/>
        <w:bottom w:val="none" w:sz="0" w:space="0" w:color="auto"/>
        <w:right w:val="none" w:sz="0" w:space="0" w:color="auto"/>
      </w:divBdr>
    </w:div>
    <w:div w:id="1552031866">
      <w:bodyDiv w:val="1"/>
      <w:marLeft w:val="0"/>
      <w:marRight w:val="0"/>
      <w:marTop w:val="0"/>
      <w:marBottom w:val="0"/>
      <w:divBdr>
        <w:top w:val="none" w:sz="0" w:space="0" w:color="auto"/>
        <w:left w:val="none" w:sz="0" w:space="0" w:color="auto"/>
        <w:bottom w:val="none" w:sz="0" w:space="0" w:color="auto"/>
        <w:right w:val="none" w:sz="0" w:space="0" w:color="auto"/>
      </w:divBdr>
    </w:div>
    <w:div w:id="1561211158">
      <w:bodyDiv w:val="1"/>
      <w:marLeft w:val="0"/>
      <w:marRight w:val="0"/>
      <w:marTop w:val="0"/>
      <w:marBottom w:val="0"/>
      <w:divBdr>
        <w:top w:val="none" w:sz="0" w:space="0" w:color="auto"/>
        <w:left w:val="none" w:sz="0" w:space="0" w:color="auto"/>
        <w:bottom w:val="none" w:sz="0" w:space="0" w:color="auto"/>
        <w:right w:val="none" w:sz="0" w:space="0" w:color="auto"/>
      </w:divBdr>
    </w:div>
    <w:div w:id="1615861663">
      <w:bodyDiv w:val="1"/>
      <w:marLeft w:val="0"/>
      <w:marRight w:val="0"/>
      <w:marTop w:val="0"/>
      <w:marBottom w:val="0"/>
      <w:divBdr>
        <w:top w:val="none" w:sz="0" w:space="0" w:color="auto"/>
        <w:left w:val="none" w:sz="0" w:space="0" w:color="auto"/>
        <w:bottom w:val="none" w:sz="0" w:space="0" w:color="auto"/>
        <w:right w:val="none" w:sz="0" w:space="0" w:color="auto"/>
      </w:divBdr>
      <w:divsChild>
        <w:div w:id="537548602">
          <w:marLeft w:val="0"/>
          <w:marRight w:val="0"/>
          <w:marTop w:val="0"/>
          <w:marBottom w:val="0"/>
          <w:divBdr>
            <w:top w:val="none" w:sz="0" w:space="0" w:color="auto"/>
            <w:left w:val="none" w:sz="0" w:space="0" w:color="auto"/>
            <w:bottom w:val="none" w:sz="0" w:space="0" w:color="auto"/>
            <w:right w:val="none" w:sz="0" w:space="0" w:color="auto"/>
          </w:divBdr>
          <w:divsChild>
            <w:div w:id="119417725">
              <w:marLeft w:val="0"/>
              <w:marRight w:val="0"/>
              <w:marTop w:val="0"/>
              <w:marBottom w:val="0"/>
              <w:divBdr>
                <w:top w:val="none" w:sz="0" w:space="0" w:color="auto"/>
                <w:left w:val="none" w:sz="0" w:space="0" w:color="auto"/>
                <w:bottom w:val="none" w:sz="0" w:space="0" w:color="auto"/>
                <w:right w:val="none" w:sz="0" w:space="0" w:color="auto"/>
              </w:divBdr>
            </w:div>
            <w:div w:id="297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68971">
      <w:bodyDiv w:val="1"/>
      <w:marLeft w:val="0"/>
      <w:marRight w:val="0"/>
      <w:marTop w:val="0"/>
      <w:marBottom w:val="0"/>
      <w:divBdr>
        <w:top w:val="none" w:sz="0" w:space="0" w:color="auto"/>
        <w:left w:val="none" w:sz="0" w:space="0" w:color="auto"/>
        <w:bottom w:val="none" w:sz="0" w:space="0" w:color="auto"/>
        <w:right w:val="none" w:sz="0" w:space="0" w:color="auto"/>
      </w:divBdr>
    </w:div>
    <w:div w:id="1619486880">
      <w:bodyDiv w:val="1"/>
      <w:marLeft w:val="0"/>
      <w:marRight w:val="0"/>
      <w:marTop w:val="0"/>
      <w:marBottom w:val="0"/>
      <w:divBdr>
        <w:top w:val="none" w:sz="0" w:space="0" w:color="auto"/>
        <w:left w:val="none" w:sz="0" w:space="0" w:color="auto"/>
        <w:bottom w:val="none" w:sz="0" w:space="0" w:color="auto"/>
        <w:right w:val="none" w:sz="0" w:space="0" w:color="auto"/>
      </w:divBdr>
    </w:div>
    <w:div w:id="1625115356">
      <w:bodyDiv w:val="1"/>
      <w:marLeft w:val="0"/>
      <w:marRight w:val="0"/>
      <w:marTop w:val="0"/>
      <w:marBottom w:val="0"/>
      <w:divBdr>
        <w:top w:val="none" w:sz="0" w:space="0" w:color="auto"/>
        <w:left w:val="none" w:sz="0" w:space="0" w:color="auto"/>
        <w:bottom w:val="none" w:sz="0" w:space="0" w:color="auto"/>
        <w:right w:val="none" w:sz="0" w:space="0" w:color="auto"/>
      </w:divBdr>
      <w:divsChild>
        <w:div w:id="513737113">
          <w:marLeft w:val="0"/>
          <w:marRight w:val="0"/>
          <w:marTop w:val="0"/>
          <w:marBottom w:val="0"/>
          <w:divBdr>
            <w:top w:val="none" w:sz="0" w:space="0" w:color="auto"/>
            <w:left w:val="none" w:sz="0" w:space="0" w:color="auto"/>
            <w:bottom w:val="none" w:sz="0" w:space="0" w:color="auto"/>
            <w:right w:val="none" w:sz="0" w:space="0" w:color="auto"/>
          </w:divBdr>
          <w:divsChild>
            <w:div w:id="11777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6301">
      <w:bodyDiv w:val="1"/>
      <w:marLeft w:val="0"/>
      <w:marRight w:val="0"/>
      <w:marTop w:val="0"/>
      <w:marBottom w:val="0"/>
      <w:divBdr>
        <w:top w:val="none" w:sz="0" w:space="0" w:color="auto"/>
        <w:left w:val="none" w:sz="0" w:space="0" w:color="auto"/>
        <w:bottom w:val="none" w:sz="0" w:space="0" w:color="auto"/>
        <w:right w:val="none" w:sz="0" w:space="0" w:color="auto"/>
      </w:divBdr>
    </w:div>
    <w:div w:id="1660183994">
      <w:bodyDiv w:val="1"/>
      <w:marLeft w:val="0"/>
      <w:marRight w:val="0"/>
      <w:marTop w:val="0"/>
      <w:marBottom w:val="0"/>
      <w:divBdr>
        <w:top w:val="none" w:sz="0" w:space="0" w:color="auto"/>
        <w:left w:val="none" w:sz="0" w:space="0" w:color="auto"/>
        <w:bottom w:val="none" w:sz="0" w:space="0" w:color="auto"/>
        <w:right w:val="none" w:sz="0" w:space="0" w:color="auto"/>
      </w:divBdr>
    </w:div>
    <w:div w:id="1661343512">
      <w:bodyDiv w:val="1"/>
      <w:marLeft w:val="0"/>
      <w:marRight w:val="0"/>
      <w:marTop w:val="0"/>
      <w:marBottom w:val="0"/>
      <w:divBdr>
        <w:top w:val="none" w:sz="0" w:space="0" w:color="auto"/>
        <w:left w:val="none" w:sz="0" w:space="0" w:color="auto"/>
        <w:bottom w:val="none" w:sz="0" w:space="0" w:color="auto"/>
        <w:right w:val="none" w:sz="0" w:space="0" w:color="auto"/>
      </w:divBdr>
    </w:div>
    <w:div w:id="1710063580">
      <w:bodyDiv w:val="1"/>
      <w:marLeft w:val="0"/>
      <w:marRight w:val="0"/>
      <w:marTop w:val="0"/>
      <w:marBottom w:val="0"/>
      <w:divBdr>
        <w:top w:val="none" w:sz="0" w:space="0" w:color="auto"/>
        <w:left w:val="none" w:sz="0" w:space="0" w:color="auto"/>
        <w:bottom w:val="none" w:sz="0" w:space="0" w:color="auto"/>
        <w:right w:val="none" w:sz="0" w:space="0" w:color="auto"/>
      </w:divBdr>
      <w:divsChild>
        <w:div w:id="2092195612">
          <w:marLeft w:val="0"/>
          <w:marRight w:val="0"/>
          <w:marTop w:val="0"/>
          <w:marBottom w:val="0"/>
          <w:divBdr>
            <w:top w:val="none" w:sz="0" w:space="0" w:color="auto"/>
            <w:left w:val="none" w:sz="0" w:space="0" w:color="auto"/>
            <w:bottom w:val="none" w:sz="0" w:space="0" w:color="auto"/>
            <w:right w:val="none" w:sz="0" w:space="0" w:color="auto"/>
          </w:divBdr>
          <w:divsChild>
            <w:div w:id="68721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42957">
      <w:bodyDiv w:val="1"/>
      <w:marLeft w:val="0"/>
      <w:marRight w:val="0"/>
      <w:marTop w:val="0"/>
      <w:marBottom w:val="0"/>
      <w:divBdr>
        <w:top w:val="none" w:sz="0" w:space="0" w:color="auto"/>
        <w:left w:val="none" w:sz="0" w:space="0" w:color="auto"/>
        <w:bottom w:val="none" w:sz="0" w:space="0" w:color="auto"/>
        <w:right w:val="none" w:sz="0" w:space="0" w:color="auto"/>
      </w:divBdr>
    </w:div>
    <w:div w:id="1790776265">
      <w:bodyDiv w:val="1"/>
      <w:marLeft w:val="0"/>
      <w:marRight w:val="0"/>
      <w:marTop w:val="0"/>
      <w:marBottom w:val="0"/>
      <w:divBdr>
        <w:top w:val="none" w:sz="0" w:space="0" w:color="auto"/>
        <w:left w:val="none" w:sz="0" w:space="0" w:color="auto"/>
        <w:bottom w:val="none" w:sz="0" w:space="0" w:color="auto"/>
        <w:right w:val="none" w:sz="0" w:space="0" w:color="auto"/>
      </w:divBdr>
    </w:div>
    <w:div w:id="1795127142">
      <w:bodyDiv w:val="1"/>
      <w:marLeft w:val="0"/>
      <w:marRight w:val="0"/>
      <w:marTop w:val="0"/>
      <w:marBottom w:val="0"/>
      <w:divBdr>
        <w:top w:val="none" w:sz="0" w:space="0" w:color="auto"/>
        <w:left w:val="none" w:sz="0" w:space="0" w:color="auto"/>
        <w:bottom w:val="none" w:sz="0" w:space="0" w:color="auto"/>
        <w:right w:val="none" w:sz="0" w:space="0" w:color="auto"/>
      </w:divBdr>
    </w:div>
    <w:div w:id="1799447787">
      <w:bodyDiv w:val="1"/>
      <w:marLeft w:val="0"/>
      <w:marRight w:val="0"/>
      <w:marTop w:val="0"/>
      <w:marBottom w:val="0"/>
      <w:divBdr>
        <w:top w:val="none" w:sz="0" w:space="0" w:color="auto"/>
        <w:left w:val="none" w:sz="0" w:space="0" w:color="auto"/>
        <w:bottom w:val="none" w:sz="0" w:space="0" w:color="auto"/>
        <w:right w:val="none" w:sz="0" w:space="0" w:color="auto"/>
      </w:divBdr>
      <w:divsChild>
        <w:div w:id="161941607">
          <w:marLeft w:val="0"/>
          <w:marRight w:val="0"/>
          <w:marTop w:val="0"/>
          <w:marBottom w:val="0"/>
          <w:divBdr>
            <w:top w:val="none" w:sz="0" w:space="0" w:color="auto"/>
            <w:left w:val="none" w:sz="0" w:space="0" w:color="auto"/>
            <w:bottom w:val="none" w:sz="0" w:space="0" w:color="auto"/>
            <w:right w:val="none" w:sz="0" w:space="0" w:color="auto"/>
          </w:divBdr>
          <w:divsChild>
            <w:div w:id="1971738961">
              <w:marLeft w:val="0"/>
              <w:marRight w:val="0"/>
              <w:marTop w:val="0"/>
              <w:marBottom w:val="0"/>
              <w:divBdr>
                <w:top w:val="none" w:sz="0" w:space="0" w:color="auto"/>
                <w:left w:val="none" w:sz="0" w:space="0" w:color="auto"/>
                <w:bottom w:val="none" w:sz="0" w:space="0" w:color="auto"/>
                <w:right w:val="none" w:sz="0" w:space="0" w:color="auto"/>
              </w:divBdr>
            </w:div>
            <w:div w:id="385304460">
              <w:marLeft w:val="0"/>
              <w:marRight w:val="0"/>
              <w:marTop w:val="0"/>
              <w:marBottom w:val="0"/>
              <w:divBdr>
                <w:top w:val="none" w:sz="0" w:space="0" w:color="auto"/>
                <w:left w:val="none" w:sz="0" w:space="0" w:color="auto"/>
                <w:bottom w:val="none" w:sz="0" w:space="0" w:color="auto"/>
                <w:right w:val="none" w:sz="0" w:space="0" w:color="auto"/>
              </w:divBdr>
            </w:div>
            <w:div w:id="1384521146">
              <w:marLeft w:val="0"/>
              <w:marRight w:val="0"/>
              <w:marTop w:val="0"/>
              <w:marBottom w:val="0"/>
              <w:divBdr>
                <w:top w:val="none" w:sz="0" w:space="0" w:color="auto"/>
                <w:left w:val="none" w:sz="0" w:space="0" w:color="auto"/>
                <w:bottom w:val="none" w:sz="0" w:space="0" w:color="auto"/>
                <w:right w:val="none" w:sz="0" w:space="0" w:color="auto"/>
              </w:divBdr>
            </w:div>
            <w:div w:id="2101443158">
              <w:marLeft w:val="0"/>
              <w:marRight w:val="0"/>
              <w:marTop w:val="0"/>
              <w:marBottom w:val="0"/>
              <w:divBdr>
                <w:top w:val="none" w:sz="0" w:space="0" w:color="auto"/>
                <w:left w:val="none" w:sz="0" w:space="0" w:color="auto"/>
                <w:bottom w:val="none" w:sz="0" w:space="0" w:color="auto"/>
                <w:right w:val="none" w:sz="0" w:space="0" w:color="auto"/>
              </w:divBdr>
            </w:div>
            <w:div w:id="1466462059">
              <w:marLeft w:val="0"/>
              <w:marRight w:val="0"/>
              <w:marTop w:val="0"/>
              <w:marBottom w:val="0"/>
              <w:divBdr>
                <w:top w:val="none" w:sz="0" w:space="0" w:color="auto"/>
                <w:left w:val="none" w:sz="0" w:space="0" w:color="auto"/>
                <w:bottom w:val="none" w:sz="0" w:space="0" w:color="auto"/>
                <w:right w:val="none" w:sz="0" w:space="0" w:color="auto"/>
              </w:divBdr>
            </w:div>
            <w:div w:id="153112866">
              <w:marLeft w:val="0"/>
              <w:marRight w:val="0"/>
              <w:marTop w:val="0"/>
              <w:marBottom w:val="0"/>
              <w:divBdr>
                <w:top w:val="none" w:sz="0" w:space="0" w:color="auto"/>
                <w:left w:val="none" w:sz="0" w:space="0" w:color="auto"/>
                <w:bottom w:val="none" w:sz="0" w:space="0" w:color="auto"/>
                <w:right w:val="none" w:sz="0" w:space="0" w:color="auto"/>
              </w:divBdr>
            </w:div>
            <w:div w:id="810710165">
              <w:marLeft w:val="0"/>
              <w:marRight w:val="0"/>
              <w:marTop w:val="0"/>
              <w:marBottom w:val="0"/>
              <w:divBdr>
                <w:top w:val="none" w:sz="0" w:space="0" w:color="auto"/>
                <w:left w:val="none" w:sz="0" w:space="0" w:color="auto"/>
                <w:bottom w:val="none" w:sz="0" w:space="0" w:color="auto"/>
                <w:right w:val="none" w:sz="0" w:space="0" w:color="auto"/>
              </w:divBdr>
            </w:div>
            <w:div w:id="887301725">
              <w:marLeft w:val="0"/>
              <w:marRight w:val="0"/>
              <w:marTop w:val="0"/>
              <w:marBottom w:val="0"/>
              <w:divBdr>
                <w:top w:val="none" w:sz="0" w:space="0" w:color="auto"/>
                <w:left w:val="none" w:sz="0" w:space="0" w:color="auto"/>
                <w:bottom w:val="none" w:sz="0" w:space="0" w:color="auto"/>
                <w:right w:val="none" w:sz="0" w:space="0" w:color="auto"/>
              </w:divBdr>
            </w:div>
            <w:div w:id="1044063931">
              <w:marLeft w:val="0"/>
              <w:marRight w:val="0"/>
              <w:marTop w:val="0"/>
              <w:marBottom w:val="0"/>
              <w:divBdr>
                <w:top w:val="none" w:sz="0" w:space="0" w:color="auto"/>
                <w:left w:val="none" w:sz="0" w:space="0" w:color="auto"/>
                <w:bottom w:val="none" w:sz="0" w:space="0" w:color="auto"/>
                <w:right w:val="none" w:sz="0" w:space="0" w:color="auto"/>
              </w:divBdr>
            </w:div>
            <w:div w:id="1804885945">
              <w:marLeft w:val="0"/>
              <w:marRight w:val="0"/>
              <w:marTop w:val="0"/>
              <w:marBottom w:val="0"/>
              <w:divBdr>
                <w:top w:val="none" w:sz="0" w:space="0" w:color="auto"/>
                <w:left w:val="none" w:sz="0" w:space="0" w:color="auto"/>
                <w:bottom w:val="none" w:sz="0" w:space="0" w:color="auto"/>
                <w:right w:val="none" w:sz="0" w:space="0" w:color="auto"/>
              </w:divBdr>
            </w:div>
            <w:div w:id="1811677229">
              <w:marLeft w:val="0"/>
              <w:marRight w:val="0"/>
              <w:marTop w:val="0"/>
              <w:marBottom w:val="0"/>
              <w:divBdr>
                <w:top w:val="none" w:sz="0" w:space="0" w:color="auto"/>
                <w:left w:val="none" w:sz="0" w:space="0" w:color="auto"/>
                <w:bottom w:val="none" w:sz="0" w:space="0" w:color="auto"/>
                <w:right w:val="none" w:sz="0" w:space="0" w:color="auto"/>
              </w:divBdr>
            </w:div>
            <w:div w:id="1169253047">
              <w:marLeft w:val="0"/>
              <w:marRight w:val="0"/>
              <w:marTop w:val="0"/>
              <w:marBottom w:val="0"/>
              <w:divBdr>
                <w:top w:val="none" w:sz="0" w:space="0" w:color="auto"/>
                <w:left w:val="none" w:sz="0" w:space="0" w:color="auto"/>
                <w:bottom w:val="none" w:sz="0" w:space="0" w:color="auto"/>
                <w:right w:val="none" w:sz="0" w:space="0" w:color="auto"/>
              </w:divBdr>
            </w:div>
            <w:div w:id="937911172">
              <w:marLeft w:val="0"/>
              <w:marRight w:val="0"/>
              <w:marTop w:val="0"/>
              <w:marBottom w:val="0"/>
              <w:divBdr>
                <w:top w:val="none" w:sz="0" w:space="0" w:color="auto"/>
                <w:left w:val="none" w:sz="0" w:space="0" w:color="auto"/>
                <w:bottom w:val="none" w:sz="0" w:space="0" w:color="auto"/>
                <w:right w:val="none" w:sz="0" w:space="0" w:color="auto"/>
              </w:divBdr>
            </w:div>
            <w:div w:id="1476869329">
              <w:marLeft w:val="0"/>
              <w:marRight w:val="0"/>
              <w:marTop w:val="0"/>
              <w:marBottom w:val="0"/>
              <w:divBdr>
                <w:top w:val="none" w:sz="0" w:space="0" w:color="auto"/>
                <w:left w:val="none" w:sz="0" w:space="0" w:color="auto"/>
                <w:bottom w:val="none" w:sz="0" w:space="0" w:color="auto"/>
                <w:right w:val="none" w:sz="0" w:space="0" w:color="auto"/>
              </w:divBdr>
            </w:div>
            <w:div w:id="731775251">
              <w:marLeft w:val="0"/>
              <w:marRight w:val="0"/>
              <w:marTop w:val="0"/>
              <w:marBottom w:val="0"/>
              <w:divBdr>
                <w:top w:val="none" w:sz="0" w:space="0" w:color="auto"/>
                <w:left w:val="none" w:sz="0" w:space="0" w:color="auto"/>
                <w:bottom w:val="none" w:sz="0" w:space="0" w:color="auto"/>
                <w:right w:val="none" w:sz="0" w:space="0" w:color="auto"/>
              </w:divBdr>
            </w:div>
            <w:div w:id="787970731">
              <w:marLeft w:val="0"/>
              <w:marRight w:val="0"/>
              <w:marTop w:val="0"/>
              <w:marBottom w:val="0"/>
              <w:divBdr>
                <w:top w:val="none" w:sz="0" w:space="0" w:color="auto"/>
                <w:left w:val="none" w:sz="0" w:space="0" w:color="auto"/>
                <w:bottom w:val="none" w:sz="0" w:space="0" w:color="auto"/>
                <w:right w:val="none" w:sz="0" w:space="0" w:color="auto"/>
              </w:divBdr>
            </w:div>
            <w:div w:id="409890695">
              <w:marLeft w:val="0"/>
              <w:marRight w:val="0"/>
              <w:marTop w:val="0"/>
              <w:marBottom w:val="0"/>
              <w:divBdr>
                <w:top w:val="none" w:sz="0" w:space="0" w:color="auto"/>
                <w:left w:val="none" w:sz="0" w:space="0" w:color="auto"/>
                <w:bottom w:val="none" w:sz="0" w:space="0" w:color="auto"/>
                <w:right w:val="none" w:sz="0" w:space="0" w:color="auto"/>
              </w:divBdr>
            </w:div>
            <w:div w:id="943226278">
              <w:marLeft w:val="0"/>
              <w:marRight w:val="0"/>
              <w:marTop w:val="0"/>
              <w:marBottom w:val="0"/>
              <w:divBdr>
                <w:top w:val="none" w:sz="0" w:space="0" w:color="auto"/>
                <w:left w:val="none" w:sz="0" w:space="0" w:color="auto"/>
                <w:bottom w:val="none" w:sz="0" w:space="0" w:color="auto"/>
                <w:right w:val="none" w:sz="0" w:space="0" w:color="auto"/>
              </w:divBdr>
            </w:div>
            <w:div w:id="2142383189">
              <w:marLeft w:val="0"/>
              <w:marRight w:val="0"/>
              <w:marTop w:val="0"/>
              <w:marBottom w:val="0"/>
              <w:divBdr>
                <w:top w:val="none" w:sz="0" w:space="0" w:color="auto"/>
                <w:left w:val="none" w:sz="0" w:space="0" w:color="auto"/>
                <w:bottom w:val="none" w:sz="0" w:space="0" w:color="auto"/>
                <w:right w:val="none" w:sz="0" w:space="0" w:color="auto"/>
              </w:divBdr>
            </w:div>
            <w:div w:id="1437091448">
              <w:marLeft w:val="0"/>
              <w:marRight w:val="0"/>
              <w:marTop w:val="0"/>
              <w:marBottom w:val="0"/>
              <w:divBdr>
                <w:top w:val="none" w:sz="0" w:space="0" w:color="auto"/>
                <w:left w:val="none" w:sz="0" w:space="0" w:color="auto"/>
                <w:bottom w:val="none" w:sz="0" w:space="0" w:color="auto"/>
                <w:right w:val="none" w:sz="0" w:space="0" w:color="auto"/>
              </w:divBdr>
            </w:div>
            <w:div w:id="335813221">
              <w:marLeft w:val="0"/>
              <w:marRight w:val="0"/>
              <w:marTop w:val="0"/>
              <w:marBottom w:val="0"/>
              <w:divBdr>
                <w:top w:val="none" w:sz="0" w:space="0" w:color="auto"/>
                <w:left w:val="none" w:sz="0" w:space="0" w:color="auto"/>
                <w:bottom w:val="none" w:sz="0" w:space="0" w:color="auto"/>
                <w:right w:val="none" w:sz="0" w:space="0" w:color="auto"/>
              </w:divBdr>
            </w:div>
            <w:div w:id="830876083">
              <w:marLeft w:val="0"/>
              <w:marRight w:val="0"/>
              <w:marTop w:val="0"/>
              <w:marBottom w:val="0"/>
              <w:divBdr>
                <w:top w:val="none" w:sz="0" w:space="0" w:color="auto"/>
                <w:left w:val="none" w:sz="0" w:space="0" w:color="auto"/>
                <w:bottom w:val="none" w:sz="0" w:space="0" w:color="auto"/>
                <w:right w:val="none" w:sz="0" w:space="0" w:color="auto"/>
              </w:divBdr>
            </w:div>
            <w:div w:id="1416823266">
              <w:marLeft w:val="0"/>
              <w:marRight w:val="0"/>
              <w:marTop w:val="0"/>
              <w:marBottom w:val="0"/>
              <w:divBdr>
                <w:top w:val="none" w:sz="0" w:space="0" w:color="auto"/>
                <w:left w:val="none" w:sz="0" w:space="0" w:color="auto"/>
                <w:bottom w:val="none" w:sz="0" w:space="0" w:color="auto"/>
                <w:right w:val="none" w:sz="0" w:space="0" w:color="auto"/>
              </w:divBdr>
            </w:div>
            <w:div w:id="982931099">
              <w:marLeft w:val="0"/>
              <w:marRight w:val="0"/>
              <w:marTop w:val="0"/>
              <w:marBottom w:val="0"/>
              <w:divBdr>
                <w:top w:val="none" w:sz="0" w:space="0" w:color="auto"/>
                <w:left w:val="none" w:sz="0" w:space="0" w:color="auto"/>
                <w:bottom w:val="none" w:sz="0" w:space="0" w:color="auto"/>
                <w:right w:val="none" w:sz="0" w:space="0" w:color="auto"/>
              </w:divBdr>
            </w:div>
            <w:div w:id="224685887">
              <w:marLeft w:val="0"/>
              <w:marRight w:val="0"/>
              <w:marTop w:val="0"/>
              <w:marBottom w:val="0"/>
              <w:divBdr>
                <w:top w:val="none" w:sz="0" w:space="0" w:color="auto"/>
                <w:left w:val="none" w:sz="0" w:space="0" w:color="auto"/>
                <w:bottom w:val="none" w:sz="0" w:space="0" w:color="auto"/>
                <w:right w:val="none" w:sz="0" w:space="0" w:color="auto"/>
              </w:divBdr>
            </w:div>
            <w:div w:id="1541242732">
              <w:marLeft w:val="0"/>
              <w:marRight w:val="0"/>
              <w:marTop w:val="0"/>
              <w:marBottom w:val="0"/>
              <w:divBdr>
                <w:top w:val="none" w:sz="0" w:space="0" w:color="auto"/>
                <w:left w:val="none" w:sz="0" w:space="0" w:color="auto"/>
                <w:bottom w:val="none" w:sz="0" w:space="0" w:color="auto"/>
                <w:right w:val="none" w:sz="0" w:space="0" w:color="auto"/>
              </w:divBdr>
            </w:div>
            <w:div w:id="83961827">
              <w:marLeft w:val="0"/>
              <w:marRight w:val="0"/>
              <w:marTop w:val="0"/>
              <w:marBottom w:val="0"/>
              <w:divBdr>
                <w:top w:val="none" w:sz="0" w:space="0" w:color="auto"/>
                <w:left w:val="none" w:sz="0" w:space="0" w:color="auto"/>
                <w:bottom w:val="none" w:sz="0" w:space="0" w:color="auto"/>
                <w:right w:val="none" w:sz="0" w:space="0" w:color="auto"/>
              </w:divBdr>
            </w:div>
            <w:div w:id="1268660237">
              <w:marLeft w:val="0"/>
              <w:marRight w:val="0"/>
              <w:marTop w:val="0"/>
              <w:marBottom w:val="0"/>
              <w:divBdr>
                <w:top w:val="none" w:sz="0" w:space="0" w:color="auto"/>
                <w:left w:val="none" w:sz="0" w:space="0" w:color="auto"/>
                <w:bottom w:val="none" w:sz="0" w:space="0" w:color="auto"/>
                <w:right w:val="none" w:sz="0" w:space="0" w:color="auto"/>
              </w:divBdr>
            </w:div>
            <w:div w:id="1591965920">
              <w:marLeft w:val="0"/>
              <w:marRight w:val="0"/>
              <w:marTop w:val="0"/>
              <w:marBottom w:val="0"/>
              <w:divBdr>
                <w:top w:val="none" w:sz="0" w:space="0" w:color="auto"/>
                <w:left w:val="none" w:sz="0" w:space="0" w:color="auto"/>
                <w:bottom w:val="none" w:sz="0" w:space="0" w:color="auto"/>
                <w:right w:val="none" w:sz="0" w:space="0" w:color="auto"/>
              </w:divBdr>
            </w:div>
            <w:div w:id="1216774067">
              <w:marLeft w:val="0"/>
              <w:marRight w:val="0"/>
              <w:marTop w:val="0"/>
              <w:marBottom w:val="0"/>
              <w:divBdr>
                <w:top w:val="none" w:sz="0" w:space="0" w:color="auto"/>
                <w:left w:val="none" w:sz="0" w:space="0" w:color="auto"/>
                <w:bottom w:val="none" w:sz="0" w:space="0" w:color="auto"/>
                <w:right w:val="none" w:sz="0" w:space="0" w:color="auto"/>
              </w:divBdr>
            </w:div>
            <w:div w:id="847064953">
              <w:marLeft w:val="0"/>
              <w:marRight w:val="0"/>
              <w:marTop w:val="0"/>
              <w:marBottom w:val="0"/>
              <w:divBdr>
                <w:top w:val="none" w:sz="0" w:space="0" w:color="auto"/>
                <w:left w:val="none" w:sz="0" w:space="0" w:color="auto"/>
                <w:bottom w:val="none" w:sz="0" w:space="0" w:color="auto"/>
                <w:right w:val="none" w:sz="0" w:space="0" w:color="auto"/>
              </w:divBdr>
            </w:div>
            <w:div w:id="1461606651">
              <w:marLeft w:val="0"/>
              <w:marRight w:val="0"/>
              <w:marTop w:val="0"/>
              <w:marBottom w:val="0"/>
              <w:divBdr>
                <w:top w:val="none" w:sz="0" w:space="0" w:color="auto"/>
                <w:left w:val="none" w:sz="0" w:space="0" w:color="auto"/>
                <w:bottom w:val="none" w:sz="0" w:space="0" w:color="auto"/>
                <w:right w:val="none" w:sz="0" w:space="0" w:color="auto"/>
              </w:divBdr>
            </w:div>
            <w:div w:id="1005672385">
              <w:marLeft w:val="0"/>
              <w:marRight w:val="0"/>
              <w:marTop w:val="0"/>
              <w:marBottom w:val="0"/>
              <w:divBdr>
                <w:top w:val="none" w:sz="0" w:space="0" w:color="auto"/>
                <w:left w:val="none" w:sz="0" w:space="0" w:color="auto"/>
                <w:bottom w:val="none" w:sz="0" w:space="0" w:color="auto"/>
                <w:right w:val="none" w:sz="0" w:space="0" w:color="auto"/>
              </w:divBdr>
            </w:div>
            <w:div w:id="581838043">
              <w:marLeft w:val="0"/>
              <w:marRight w:val="0"/>
              <w:marTop w:val="0"/>
              <w:marBottom w:val="0"/>
              <w:divBdr>
                <w:top w:val="none" w:sz="0" w:space="0" w:color="auto"/>
                <w:left w:val="none" w:sz="0" w:space="0" w:color="auto"/>
                <w:bottom w:val="none" w:sz="0" w:space="0" w:color="auto"/>
                <w:right w:val="none" w:sz="0" w:space="0" w:color="auto"/>
              </w:divBdr>
            </w:div>
            <w:div w:id="1913153344">
              <w:marLeft w:val="0"/>
              <w:marRight w:val="0"/>
              <w:marTop w:val="0"/>
              <w:marBottom w:val="0"/>
              <w:divBdr>
                <w:top w:val="none" w:sz="0" w:space="0" w:color="auto"/>
                <w:left w:val="none" w:sz="0" w:space="0" w:color="auto"/>
                <w:bottom w:val="none" w:sz="0" w:space="0" w:color="auto"/>
                <w:right w:val="none" w:sz="0" w:space="0" w:color="auto"/>
              </w:divBdr>
            </w:div>
            <w:div w:id="990058014">
              <w:marLeft w:val="0"/>
              <w:marRight w:val="0"/>
              <w:marTop w:val="0"/>
              <w:marBottom w:val="0"/>
              <w:divBdr>
                <w:top w:val="none" w:sz="0" w:space="0" w:color="auto"/>
                <w:left w:val="none" w:sz="0" w:space="0" w:color="auto"/>
                <w:bottom w:val="none" w:sz="0" w:space="0" w:color="auto"/>
                <w:right w:val="none" w:sz="0" w:space="0" w:color="auto"/>
              </w:divBdr>
            </w:div>
            <w:div w:id="446045890">
              <w:marLeft w:val="0"/>
              <w:marRight w:val="0"/>
              <w:marTop w:val="0"/>
              <w:marBottom w:val="0"/>
              <w:divBdr>
                <w:top w:val="none" w:sz="0" w:space="0" w:color="auto"/>
                <w:left w:val="none" w:sz="0" w:space="0" w:color="auto"/>
                <w:bottom w:val="none" w:sz="0" w:space="0" w:color="auto"/>
                <w:right w:val="none" w:sz="0" w:space="0" w:color="auto"/>
              </w:divBdr>
            </w:div>
            <w:div w:id="180627316">
              <w:marLeft w:val="0"/>
              <w:marRight w:val="0"/>
              <w:marTop w:val="0"/>
              <w:marBottom w:val="0"/>
              <w:divBdr>
                <w:top w:val="none" w:sz="0" w:space="0" w:color="auto"/>
                <w:left w:val="none" w:sz="0" w:space="0" w:color="auto"/>
                <w:bottom w:val="none" w:sz="0" w:space="0" w:color="auto"/>
                <w:right w:val="none" w:sz="0" w:space="0" w:color="auto"/>
              </w:divBdr>
            </w:div>
            <w:div w:id="363138736">
              <w:marLeft w:val="0"/>
              <w:marRight w:val="0"/>
              <w:marTop w:val="0"/>
              <w:marBottom w:val="0"/>
              <w:divBdr>
                <w:top w:val="none" w:sz="0" w:space="0" w:color="auto"/>
                <w:left w:val="none" w:sz="0" w:space="0" w:color="auto"/>
                <w:bottom w:val="none" w:sz="0" w:space="0" w:color="auto"/>
                <w:right w:val="none" w:sz="0" w:space="0" w:color="auto"/>
              </w:divBdr>
            </w:div>
            <w:div w:id="1967542969">
              <w:marLeft w:val="0"/>
              <w:marRight w:val="0"/>
              <w:marTop w:val="0"/>
              <w:marBottom w:val="0"/>
              <w:divBdr>
                <w:top w:val="none" w:sz="0" w:space="0" w:color="auto"/>
                <w:left w:val="none" w:sz="0" w:space="0" w:color="auto"/>
                <w:bottom w:val="none" w:sz="0" w:space="0" w:color="auto"/>
                <w:right w:val="none" w:sz="0" w:space="0" w:color="auto"/>
              </w:divBdr>
            </w:div>
            <w:div w:id="812797417">
              <w:marLeft w:val="0"/>
              <w:marRight w:val="0"/>
              <w:marTop w:val="0"/>
              <w:marBottom w:val="0"/>
              <w:divBdr>
                <w:top w:val="none" w:sz="0" w:space="0" w:color="auto"/>
                <w:left w:val="none" w:sz="0" w:space="0" w:color="auto"/>
                <w:bottom w:val="none" w:sz="0" w:space="0" w:color="auto"/>
                <w:right w:val="none" w:sz="0" w:space="0" w:color="auto"/>
              </w:divBdr>
            </w:div>
            <w:div w:id="193078745">
              <w:marLeft w:val="0"/>
              <w:marRight w:val="0"/>
              <w:marTop w:val="0"/>
              <w:marBottom w:val="0"/>
              <w:divBdr>
                <w:top w:val="none" w:sz="0" w:space="0" w:color="auto"/>
                <w:left w:val="none" w:sz="0" w:space="0" w:color="auto"/>
                <w:bottom w:val="none" w:sz="0" w:space="0" w:color="auto"/>
                <w:right w:val="none" w:sz="0" w:space="0" w:color="auto"/>
              </w:divBdr>
            </w:div>
            <w:div w:id="2014141629">
              <w:marLeft w:val="0"/>
              <w:marRight w:val="0"/>
              <w:marTop w:val="0"/>
              <w:marBottom w:val="0"/>
              <w:divBdr>
                <w:top w:val="none" w:sz="0" w:space="0" w:color="auto"/>
                <w:left w:val="none" w:sz="0" w:space="0" w:color="auto"/>
                <w:bottom w:val="none" w:sz="0" w:space="0" w:color="auto"/>
                <w:right w:val="none" w:sz="0" w:space="0" w:color="auto"/>
              </w:divBdr>
            </w:div>
            <w:div w:id="1371304545">
              <w:marLeft w:val="0"/>
              <w:marRight w:val="0"/>
              <w:marTop w:val="0"/>
              <w:marBottom w:val="0"/>
              <w:divBdr>
                <w:top w:val="none" w:sz="0" w:space="0" w:color="auto"/>
                <w:left w:val="none" w:sz="0" w:space="0" w:color="auto"/>
                <w:bottom w:val="none" w:sz="0" w:space="0" w:color="auto"/>
                <w:right w:val="none" w:sz="0" w:space="0" w:color="auto"/>
              </w:divBdr>
            </w:div>
            <w:div w:id="435639954">
              <w:marLeft w:val="0"/>
              <w:marRight w:val="0"/>
              <w:marTop w:val="0"/>
              <w:marBottom w:val="0"/>
              <w:divBdr>
                <w:top w:val="none" w:sz="0" w:space="0" w:color="auto"/>
                <w:left w:val="none" w:sz="0" w:space="0" w:color="auto"/>
                <w:bottom w:val="none" w:sz="0" w:space="0" w:color="auto"/>
                <w:right w:val="none" w:sz="0" w:space="0" w:color="auto"/>
              </w:divBdr>
            </w:div>
            <w:div w:id="844587451">
              <w:marLeft w:val="0"/>
              <w:marRight w:val="0"/>
              <w:marTop w:val="0"/>
              <w:marBottom w:val="0"/>
              <w:divBdr>
                <w:top w:val="none" w:sz="0" w:space="0" w:color="auto"/>
                <w:left w:val="none" w:sz="0" w:space="0" w:color="auto"/>
                <w:bottom w:val="none" w:sz="0" w:space="0" w:color="auto"/>
                <w:right w:val="none" w:sz="0" w:space="0" w:color="auto"/>
              </w:divBdr>
            </w:div>
            <w:div w:id="1579560727">
              <w:marLeft w:val="0"/>
              <w:marRight w:val="0"/>
              <w:marTop w:val="0"/>
              <w:marBottom w:val="0"/>
              <w:divBdr>
                <w:top w:val="none" w:sz="0" w:space="0" w:color="auto"/>
                <w:left w:val="none" w:sz="0" w:space="0" w:color="auto"/>
                <w:bottom w:val="none" w:sz="0" w:space="0" w:color="auto"/>
                <w:right w:val="none" w:sz="0" w:space="0" w:color="auto"/>
              </w:divBdr>
            </w:div>
            <w:div w:id="566914766">
              <w:marLeft w:val="0"/>
              <w:marRight w:val="0"/>
              <w:marTop w:val="0"/>
              <w:marBottom w:val="0"/>
              <w:divBdr>
                <w:top w:val="none" w:sz="0" w:space="0" w:color="auto"/>
                <w:left w:val="none" w:sz="0" w:space="0" w:color="auto"/>
                <w:bottom w:val="none" w:sz="0" w:space="0" w:color="auto"/>
                <w:right w:val="none" w:sz="0" w:space="0" w:color="auto"/>
              </w:divBdr>
            </w:div>
            <w:div w:id="2008360481">
              <w:marLeft w:val="0"/>
              <w:marRight w:val="0"/>
              <w:marTop w:val="0"/>
              <w:marBottom w:val="0"/>
              <w:divBdr>
                <w:top w:val="none" w:sz="0" w:space="0" w:color="auto"/>
                <w:left w:val="none" w:sz="0" w:space="0" w:color="auto"/>
                <w:bottom w:val="none" w:sz="0" w:space="0" w:color="auto"/>
                <w:right w:val="none" w:sz="0" w:space="0" w:color="auto"/>
              </w:divBdr>
            </w:div>
            <w:div w:id="1605648952">
              <w:marLeft w:val="0"/>
              <w:marRight w:val="0"/>
              <w:marTop w:val="0"/>
              <w:marBottom w:val="0"/>
              <w:divBdr>
                <w:top w:val="none" w:sz="0" w:space="0" w:color="auto"/>
                <w:left w:val="none" w:sz="0" w:space="0" w:color="auto"/>
                <w:bottom w:val="none" w:sz="0" w:space="0" w:color="auto"/>
                <w:right w:val="none" w:sz="0" w:space="0" w:color="auto"/>
              </w:divBdr>
            </w:div>
            <w:div w:id="114299327">
              <w:marLeft w:val="0"/>
              <w:marRight w:val="0"/>
              <w:marTop w:val="0"/>
              <w:marBottom w:val="0"/>
              <w:divBdr>
                <w:top w:val="none" w:sz="0" w:space="0" w:color="auto"/>
                <w:left w:val="none" w:sz="0" w:space="0" w:color="auto"/>
                <w:bottom w:val="none" w:sz="0" w:space="0" w:color="auto"/>
                <w:right w:val="none" w:sz="0" w:space="0" w:color="auto"/>
              </w:divBdr>
            </w:div>
            <w:div w:id="1579752674">
              <w:marLeft w:val="0"/>
              <w:marRight w:val="0"/>
              <w:marTop w:val="0"/>
              <w:marBottom w:val="0"/>
              <w:divBdr>
                <w:top w:val="none" w:sz="0" w:space="0" w:color="auto"/>
                <w:left w:val="none" w:sz="0" w:space="0" w:color="auto"/>
                <w:bottom w:val="none" w:sz="0" w:space="0" w:color="auto"/>
                <w:right w:val="none" w:sz="0" w:space="0" w:color="auto"/>
              </w:divBdr>
            </w:div>
            <w:div w:id="224342901">
              <w:marLeft w:val="0"/>
              <w:marRight w:val="0"/>
              <w:marTop w:val="0"/>
              <w:marBottom w:val="0"/>
              <w:divBdr>
                <w:top w:val="none" w:sz="0" w:space="0" w:color="auto"/>
                <w:left w:val="none" w:sz="0" w:space="0" w:color="auto"/>
                <w:bottom w:val="none" w:sz="0" w:space="0" w:color="auto"/>
                <w:right w:val="none" w:sz="0" w:space="0" w:color="auto"/>
              </w:divBdr>
            </w:div>
            <w:div w:id="490289453">
              <w:marLeft w:val="0"/>
              <w:marRight w:val="0"/>
              <w:marTop w:val="0"/>
              <w:marBottom w:val="0"/>
              <w:divBdr>
                <w:top w:val="none" w:sz="0" w:space="0" w:color="auto"/>
                <w:left w:val="none" w:sz="0" w:space="0" w:color="auto"/>
                <w:bottom w:val="none" w:sz="0" w:space="0" w:color="auto"/>
                <w:right w:val="none" w:sz="0" w:space="0" w:color="auto"/>
              </w:divBdr>
            </w:div>
            <w:div w:id="20454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4671">
      <w:bodyDiv w:val="1"/>
      <w:marLeft w:val="0"/>
      <w:marRight w:val="0"/>
      <w:marTop w:val="0"/>
      <w:marBottom w:val="0"/>
      <w:divBdr>
        <w:top w:val="none" w:sz="0" w:space="0" w:color="auto"/>
        <w:left w:val="none" w:sz="0" w:space="0" w:color="auto"/>
        <w:bottom w:val="none" w:sz="0" w:space="0" w:color="auto"/>
        <w:right w:val="none" w:sz="0" w:space="0" w:color="auto"/>
      </w:divBdr>
      <w:divsChild>
        <w:div w:id="1646738486">
          <w:marLeft w:val="0"/>
          <w:marRight w:val="0"/>
          <w:marTop w:val="0"/>
          <w:marBottom w:val="0"/>
          <w:divBdr>
            <w:top w:val="none" w:sz="0" w:space="0" w:color="auto"/>
            <w:left w:val="none" w:sz="0" w:space="0" w:color="auto"/>
            <w:bottom w:val="none" w:sz="0" w:space="0" w:color="auto"/>
            <w:right w:val="none" w:sz="0" w:space="0" w:color="auto"/>
          </w:divBdr>
          <w:divsChild>
            <w:div w:id="1156337477">
              <w:marLeft w:val="0"/>
              <w:marRight w:val="0"/>
              <w:marTop w:val="0"/>
              <w:marBottom w:val="0"/>
              <w:divBdr>
                <w:top w:val="none" w:sz="0" w:space="0" w:color="auto"/>
                <w:left w:val="none" w:sz="0" w:space="0" w:color="auto"/>
                <w:bottom w:val="none" w:sz="0" w:space="0" w:color="auto"/>
                <w:right w:val="none" w:sz="0" w:space="0" w:color="auto"/>
              </w:divBdr>
            </w:div>
            <w:div w:id="387730174">
              <w:marLeft w:val="0"/>
              <w:marRight w:val="0"/>
              <w:marTop w:val="0"/>
              <w:marBottom w:val="0"/>
              <w:divBdr>
                <w:top w:val="none" w:sz="0" w:space="0" w:color="auto"/>
                <w:left w:val="none" w:sz="0" w:space="0" w:color="auto"/>
                <w:bottom w:val="none" w:sz="0" w:space="0" w:color="auto"/>
                <w:right w:val="none" w:sz="0" w:space="0" w:color="auto"/>
              </w:divBdr>
            </w:div>
            <w:div w:id="122384077">
              <w:marLeft w:val="0"/>
              <w:marRight w:val="0"/>
              <w:marTop w:val="0"/>
              <w:marBottom w:val="0"/>
              <w:divBdr>
                <w:top w:val="none" w:sz="0" w:space="0" w:color="auto"/>
                <w:left w:val="none" w:sz="0" w:space="0" w:color="auto"/>
                <w:bottom w:val="none" w:sz="0" w:space="0" w:color="auto"/>
                <w:right w:val="none" w:sz="0" w:space="0" w:color="auto"/>
              </w:divBdr>
            </w:div>
            <w:div w:id="1334533493">
              <w:marLeft w:val="0"/>
              <w:marRight w:val="0"/>
              <w:marTop w:val="0"/>
              <w:marBottom w:val="0"/>
              <w:divBdr>
                <w:top w:val="none" w:sz="0" w:space="0" w:color="auto"/>
                <w:left w:val="none" w:sz="0" w:space="0" w:color="auto"/>
                <w:bottom w:val="none" w:sz="0" w:space="0" w:color="auto"/>
                <w:right w:val="none" w:sz="0" w:space="0" w:color="auto"/>
              </w:divBdr>
            </w:div>
            <w:div w:id="1871801227">
              <w:marLeft w:val="0"/>
              <w:marRight w:val="0"/>
              <w:marTop w:val="0"/>
              <w:marBottom w:val="0"/>
              <w:divBdr>
                <w:top w:val="none" w:sz="0" w:space="0" w:color="auto"/>
                <w:left w:val="none" w:sz="0" w:space="0" w:color="auto"/>
                <w:bottom w:val="none" w:sz="0" w:space="0" w:color="auto"/>
                <w:right w:val="none" w:sz="0" w:space="0" w:color="auto"/>
              </w:divBdr>
            </w:div>
            <w:div w:id="1632635296">
              <w:marLeft w:val="0"/>
              <w:marRight w:val="0"/>
              <w:marTop w:val="0"/>
              <w:marBottom w:val="0"/>
              <w:divBdr>
                <w:top w:val="none" w:sz="0" w:space="0" w:color="auto"/>
                <w:left w:val="none" w:sz="0" w:space="0" w:color="auto"/>
                <w:bottom w:val="none" w:sz="0" w:space="0" w:color="auto"/>
                <w:right w:val="none" w:sz="0" w:space="0" w:color="auto"/>
              </w:divBdr>
            </w:div>
            <w:div w:id="1396468432">
              <w:marLeft w:val="0"/>
              <w:marRight w:val="0"/>
              <w:marTop w:val="0"/>
              <w:marBottom w:val="0"/>
              <w:divBdr>
                <w:top w:val="none" w:sz="0" w:space="0" w:color="auto"/>
                <w:left w:val="none" w:sz="0" w:space="0" w:color="auto"/>
                <w:bottom w:val="none" w:sz="0" w:space="0" w:color="auto"/>
                <w:right w:val="none" w:sz="0" w:space="0" w:color="auto"/>
              </w:divBdr>
            </w:div>
            <w:div w:id="1313824787">
              <w:marLeft w:val="0"/>
              <w:marRight w:val="0"/>
              <w:marTop w:val="0"/>
              <w:marBottom w:val="0"/>
              <w:divBdr>
                <w:top w:val="none" w:sz="0" w:space="0" w:color="auto"/>
                <w:left w:val="none" w:sz="0" w:space="0" w:color="auto"/>
                <w:bottom w:val="none" w:sz="0" w:space="0" w:color="auto"/>
                <w:right w:val="none" w:sz="0" w:space="0" w:color="auto"/>
              </w:divBdr>
            </w:div>
            <w:div w:id="1500391716">
              <w:marLeft w:val="0"/>
              <w:marRight w:val="0"/>
              <w:marTop w:val="0"/>
              <w:marBottom w:val="0"/>
              <w:divBdr>
                <w:top w:val="none" w:sz="0" w:space="0" w:color="auto"/>
                <w:left w:val="none" w:sz="0" w:space="0" w:color="auto"/>
                <w:bottom w:val="none" w:sz="0" w:space="0" w:color="auto"/>
                <w:right w:val="none" w:sz="0" w:space="0" w:color="auto"/>
              </w:divBdr>
            </w:div>
            <w:div w:id="1466386231">
              <w:marLeft w:val="0"/>
              <w:marRight w:val="0"/>
              <w:marTop w:val="0"/>
              <w:marBottom w:val="0"/>
              <w:divBdr>
                <w:top w:val="none" w:sz="0" w:space="0" w:color="auto"/>
                <w:left w:val="none" w:sz="0" w:space="0" w:color="auto"/>
                <w:bottom w:val="none" w:sz="0" w:space="0" w:color="auto"/>
                <w:right w:val="none" w:sz="0" w:space="0" w:color="auto"/>
              </w:divBdr>
            </w:div>
            <w:div w:id="358092428">
              <w:marLeft w:val="0"/>
              <w:marRight w:val="0"/>
              <w:marTop w:val="0"/>
              <w:marBottom w:val="0"/>
              <w:divBdr>
                <w:top w:val="none" w:sz="0" w:space="0" w:color="auto"/>
                <w:left w:val="none" w:sz="0" w:space="0" w:color="auto"/>
                <w:bottom w:val="none" w:sz="0" w:space="0" w:color="auto"/>
                <w:right w:val="none" w:sz="0" w:space="0" w:color="auto"/>
              </w:divBdr>
            </w:div>
            <w:div w:id="689572008">
              <w:marLeft w:val="0"/>
              <w:marRight w:val="0"/>
              <w:marTop w:val="0"/>
              <w:marBottom w:val="0"/>
              <w:divBdr>
                <w:top w:val="none" w:sz="0" w:space="0" w:color="auto"/>
                <w:left w:val="none" w:sz="0" w:space="0" w:color="auto"/>
                <w:bottom w:val="none" w:sz="0" w:space="0" w:color="auto"/>
                <w:right w:val="none" w:sz="0" w:space="0" w:color="auto"/>
              </w:divBdr>
            </w:div>
            <w:div w:id="740104722">
              <w:marLeft w:val="0"/>
              <w:marRight w:val="0"/>
              <w:marTop w:val="0"/>
              <w:marBottom w:val="0"/>
              <w:divBdr>
                <w:top w:val="none" w:sz="0" w:space="0" w:color="auto"/>
                <w:left w:val="none" w:sz="0" w:space="0" w:color="auto"/>
                <w:bottom w:val="none" w:sz="0" w:space="0" w:color="auto"/>
                <w:right w:val="none" w:sz="0" w:space="0" w:color="auto"/>
              </w:divBdr>
            </w:div>
            <w:div w:id="1026784639">
              <w:marLeft w:val="0"/>
              <w:marRight w:val="0"/>
              <w:marTop w:val="0"/>
              <w:marBottom w:val="0"/>
              <w:divBdr>
                <w:top w:val="none" w:sz="0" w:space="0" w:color="auto"/>
                <w:left w:val="none" w:sz="0" w:space="0" w:color="auto"/>
                <w:bottom w:val="none" w:sz="0" w:space="0" w:color="auto"/>
                <w:right w:val="none" w:sz="0" w:space="0" w:color="auto"/>
              </w:divBdr>
            </w:div>
            <w:div w:id="433479742">
              <w:marLeft w:val="0"/>
              <w:marRight w:val="0"/>
              <w:marTop w:val="0"/>
              <w:marBottom w:val="0"/>
              <w:divBdr>
                <w:top w:val="none" w:sz="0" w:space="0" w:color="auto"/>
                <w:left w:val="none" w:sz="0" w:space="0" w:color="auto"/>
                <w:bottom w:val="none" w:sz="0" w:space="0" w:color="auto"/>
                <w:right w:val="none" w:sz="0" w:space="0" w:color="auto"/>
              </w:divBdr>
            </w:div>
            <w:div w:id="164399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27748">
      <w:bodyDiv w:val="1"/>
      <w:marLeft w:val="0"/>
      <w:marRight w:val="0"/>
      <w:marTop w:val="0"/>
      <w:marBottom w:val="0"/>
      <w:divBdr>
        <w:top w:val="none" w:sz="0" w:space="0" w:color="auto"/>
        <w:left w:val="none" w:sz="0" w:space="0" w:color="auto"/>
        <w:bottom w:val="none" w:sz="0" w:space="0" w:color="auto"/>
        <w:right w:val="none" w:sz="0" w:space="0" w:color="auto"/>
      </w:divBdr>
    </w:div>
    <w:div w:id="1897932015">
      <w:bodyDiv w:val="1"/>
      <w:marLeft w:val="0"/>
      <w:marRight w:val="0"/>
      <w:marTop w:val="0"/>
      <w:marBottom w:val="0"/>
      <w:divBdr>
        <w:top w:val="none" w:sz="0" w:space="0" w:color="auto"/>
        <w:left w:val="none" w:sz="0" w:space="0" w:color="auto"/>
        <w:bottom w:val="none" w:sz="0" w:space="0" w:color="auto"/>
        <w:right w:val="none" w:sz="0" w:space="0" w:color="auto"/>
      </w:divBdr>
    </w:div>
    <w:div w:id="1919293115">
      <w:bodyDiv w:val="1"/>
      <w:marLeft w:val="0"/>
      <w:marRight w:val="0"/>
      <w:marTop w:val="0"/>
      <w:marBottom w:val="0"/>
      <w:divBdr>
        <w:top w:val="none" w:sz="0" w:space="0" w:color="auto"/>
        <w:left w:val="none" w:sz="0" w:space="0" w:color="auto"/>
        <w:bottom w:val="none" w:sz="0" w:space="0" w:color="auto"/>
        <w:right w:val="none" w:sz="0" w:space="0" w:color="auto"/>
      </w:divBdr>
      <w:divsChild>
        <w:div w:id="904873665">
          <w:marLeft w:val="0"/>
          <w:marRight w:val="0"/>
          <w:marTop w:val="0"/>
          <w:marBottom w:val="0"/>
          <w:divBdr>
            <w:top w:val="none" w:sz="0" w:space="0" w:color="auto"/>
            <w:left w:val="none" w:sz="0" w:space="0" w:color="auto"/>
            <w:bottom w:val="none" w:sz="0" w:space="0" w:color="auto"/>
            <w:right w:val="none" w:sz="0" w:space="0" w:color="auto"/>
          </w:divBdr>
          <w:divsChild>
            <w:div w:id="81680561">
              <w:marLeft w:val="0"/>
              <w:marRight w:val="0"/>
              <w:marTop w:val="0"/>
              <w:marBottom w:val="0"/>
              <w:divBdr>
                <w:top w:val="none" w:sz="0" w:space="0" w:color="auto"/>
                <w:left w:val="none" w:sz="0" w:space="0" w:color="auto"/>
                <w:bottom w:val="none" w:sz="0" w:space="0" w:color="auto"/>
                <w:right w:val="none" w:sz="0" w:space="0" w:color="auto"/>
              </w:divBdr>
            </w:div>
            <w:div w:id="531647640">
              <w:marLeft w:val="0"/>
              <w:marRight w:val="0"/>
              <w:marTop w:val="0"/>
              <w:marBottom w:val="0"/>
              <w:divBdr>
                <w:top w:val="none" w:sz="0" w:space="0" w:color="auto"/>
                <w:left w:val="none" w:sz="0" w:space="0" w:color="auto"/>
                <w:bottom w:val="none" w:sz="0" w:space="0" w:color="auto"/>
                <w:right w:val="none" w:sz="0" w:space="0" w:color="auto"/>
              </w:divBdr>
            </w:div>
            <w:div w:id="222765245">
              <w:marLeft w:val="0"/>
              <w:marRight w:val="0"/>
              <w:marTop w:val="0"/>
              <w:marBottom w:val="0"/>
              <w:divBdr>
                <w:top w:val="none" w:sz="0" w:space="0" w:color="auto"/>
                <w:left w:val="none" w:sz="0" w:space="0" w:color="auto"/>
                <w:bottom w:val="none" w:sz="0" w:space="0" w:color="auto"/>
                <w:right w:val="none" w:sz="0" w:space="0" w:color="auto"/>
              </w:divBdr>
            </w:div>
            <w:div w:id="3902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5318">
      <w:bodyDiv w:val="1"/>
      <w:marLeft w:val="0"/>
      <w:marRight w:val="0"/>
      <w:marTop w:val="0"/>
      <w:marBottom w:val="0"/>
      <w:divBdr>
        <w:top w:val="none" w:sz="0" w:space="0" w:color="auto"/>
        <w:left w:val="none" w:sz="0" w:space="0" w:color="auto"/>
        <w:bottom w:val="none" w:sz="0" w:space="0" w:color="auto"/>
        <w:right w:val="none" w:sz="0" w:space="0" w:color="auto"/>
      </w:divBdr>
      <w:divsChild>
        <w:div w:id="180511373">
          <w:marLeft w:val="0"/>
          <w:marRight w:val="0"/>
          <w:marTop w:val="0"/>
          <w:marBottom w:val="0"/>
          <w:divBdr>
            <w:top w:val="none" w:sz="0" w:space="0" w:color="auto"/>
            <w:left w:val="none" w:sz="0" w:space="0" w:color="auto"/>
            <w:bottom w:val="none" w:sz="0" w:space="0" w:color="auto"/>
            <w:right w:val="none" w:sz="0" w:space="0" w:color="auto"/>
          </w:divBdr>
          <w:divsChild>
            <w:div w:id="13286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32652">
      <w:bodyDiv w:val="1"/>
      <w:marLeft w:val="0"/>
      <w:marRight w:val="0"/>
      <w:marTop w:val="0"/>
      <w:marBottom w:val="0"/>
      <w:divBdr>
        <w:top w:val="none" w:sz="0" w:space="0" w:color="auto"/>
        <w:left w:val="none" w:sz="0" w:space="0" w:color="auto"/>
        <w:bottom w:val="none" w:sz="0" w:space="0" w:color="auto"/>
        <w:right w:val="none" w:sz="0" w:space="0" w:color="auto"/>
      </w:divBdr>
    </w:div>
    <w:div w:id="1955791770">
      <w:bodyDiv w:val="1"/>
      <w:marLeft w:val="0"/>
      <w:marRight w:val="0"/>
      <w:marTop w:val="0"/>
      <w:marBottom w:val="0"/>
      <w:divBdr>
        <w:top w:val="none" w:sz="0" w:space="0" w:color="auto"/>
        <w:left w:val="none" w:sz="0" w:space="0" w:color="auto"/>
        <w:bottom w:val="none" w:sz="0" w:space="0" w:color="auto"/>
        <w:right w:val="none" w:sz="0" w:space="0" w:color="auto"/>
      </w:divBdr>
      <w:divsChild>
        <w:div w:id="862282225">
          <w:marLeft w:val="0"/>
          <w:marRight w:val="0"/>
          <w:marTop w:val="0"/>
          <w:marBottom w:val="0"/>
          <w:divBdr>
            <w:top w:val="none" w:sz="0" w:space="0" w:color="auto"/>
            <w:left w:val="none" w:sz="0" w:space="0" w:color="auto"/>
            <w:bottom w:val="none" w:sz="0" w:space="0" w:color="auto"/>
            <w:right w:val="none" w:sz="0" w:space="0" w:color="auto"/>
          </w:divBdr>
          <w:divsChild>
            <w:div w:id="1194266540">
              <w:marLeft w:val="0"/>
              <w:marRight w:val="0"/>
              <w:marTop w:val="0"/>
              <w:marBottom w:val="0"/>
              <w:divBdr>
                <w:top w:val="none" w:sz="0" w:space="0" w:color="auto"/>
                <w:left w:val="none" w:sz="0" w:space="0" w:color="auto"/>
                <w:bottom w:val="none" w:sz="0" w:space="0" w:color="auto"/>
                <w:right w:val="none" w:sz="0" w:space="0" w:color="auto"/>
              </w:divBdr>
            </w:div>
            <w:div w:id="863790284">
              <w:marLeft w:val="0"/>
              <w:marRight w:val="0"/>
              <w:marTop w:val="0"/>
              <w:marBottom w:val="0"/>
              <w:divBdr>
                <w:top w:val="none" w:sz="0" w:space="0" w:color="auto"/>
                <w:left w:val="none" w:sz="0" w:space="0" w:color="auto"/>
                <w:bottom w:val="none" w:sz="0" w:space="0" w:color="auto"/>
                <w:right w:val="none" w:sz="0" w:space="0" w:color="auto"/>
              </w:divBdr>
            </w:div>
            <w:div w:id="471950191">
              <w:marLeft w:val="0"/>
              <w:marRight w:val="0"/>
              <w:marTop w:val="0"/>
              <w:marBottom w:val="0"/>
              <w:divBdr>
                <w:top w:val="none" w:sz="0" w:space="0" w:color="auto"/>
                <w:left w:val="none" w:sz="0" w:space="0" w:color="auto"/>
                <w:bottom w:val="none" w:sz="0" w:space="0" w:color="auto"/>
                <w:right w:val="none" w:sz="0" w:space="0" w:color="auto"/>
              </w:divBdr>
            </w:div>
            <w:div w:id="1318727284">
              <w:marLeft w:val="0"/>
              <w:marRight w:val="0"/>
              <w:marTop w:val="0"/>
              <w:marBottom w:val="0"/>
              <w:divBdr>
                <w:top w:val="none" w:sz="0" w:space="0" w:color="auto"/>
                <w:left w:val="none" w:sz="0" w:space="0" w:color="auto"/>
                <w:bottom w:val="none" w:sz="0" w:space="0" w:color="auto"/>
                <w:right w:val="none" w:sz="0" w:space="0" w:color="auto"/>
              </w:divBdr>
            </w:div>
            <w:div w:id="482501493">
              <w:marLeft w:val="0"/>
              <w:marRight w:val="0"/>
              <w:marTop w:val="0"/>
              <w:marBottom w:val="0"/>
              <w:divBdr>
                <w:top w:val="none" w:sz="0" w:space="0" w:color="auto"/>
                <w:left w:val="none" w:sz="0" w:space="0" w:color="auto"/>
                <w:bottom w:val="none" w:sz="0" w:space="0" w:color="auto"/>
                <w:right w:val="none" w:sz="0" w:space="0" w:color="auto"/>
              </w:divBdr>
            </w:div>
            <w:div w:id="6431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93438">
      <w:bodyDiv w:val="1"/>
      <w:marLeft w:val="0"/>
      <w:marRight w:val="0"/>
      <w:marTop w:val="0"/>
      <w:marBottom w:val="0"/>
      <w:divBdr>
        <w:top w:val="none" w:sz="0" w:space="0" w:color="auto"/>
        <w:left w:val="none" w:sz="0" w:space="0" w:color="auto"/>
        <w:bottom w:val="none" w:sz="0" w:space="0" w:color="auto"/>
        <w:right w:val="none" w:sz="0" w:space="0" w:color="auto"/>
      </w:divBdr>
      <w:divsChild>
        <w:div w:id="431049673">
          <w:marLeft w:val="0"/>
          <w:marRight w:val="0"/>
          <w:marTop w:val="0"/>
          <w:marBottom w:val="0"/>
          <w:divBdr>
            <w:top w:val="none" w:sz="0" w:space="0" w:color="auto"/>
            <w:left w:val="none" w:sz="0" w:space="0" w:color="auto"/>
            <w:bottom w:val="none" w:sz="0" w:space="0" w:color="auto"/>
            <w:right w:val="none" w:sz="0" w:space="0" w:color="auto"/>
          </w:divBdr>
          <w:divsChild>
            <w:div w:id="124822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6092">
      <w:bodyDiv w:val="1"/>
      <w:marLeft w:val="0"/>
      <w:marRight w:val="0"/>
      <w:marTop w:val="0"/>
      <w:marBottom w:val="0"/>
      <w:divBdr>
        <w:top w:val="none" w:sz="0" w:space="0" w:color="auto"/>
        <w:left w:val="none" w:sz="0" w:space="0" w:color="auto"/>
        <w:bottom w:val="none" w:sz="0" w:space="0" w:color="auto"/>
        <w:right w:val="none" w:sz="0" w:space="0" w:color="auto"/>
      </w:divBdr>
      <w:divsChild>
        <w:div w:id="1944341802">
          <w:marLeft w:val="0"/>
          <w:marRight w:val="0"/>
          <w:marTop w:val="0"/>
          <w:marBottom w:val="0"/>
          <w:divBdr>
            <w:top w:val="none" w:sz="0" w:space="0" w:color="auto"/>
            <w:left w:val="none" w:sz="0" w:space="0" w:color="auto"/>
            <w:bottom w:val="none" w:sz="0" w:space="0" w:color="auto"/>
            <w:right w:val="none" w:sz="0" w:space="0" w:color="auto"/>
          </w:divBdr>
          <w:divsChild>
            <w:div w:id="44303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3630">
      <w:bodyDiv w:val="1"/>
      <w:marLeft w:val="0"/>
      <w:marRight w:val="0"/>
      <w:marTop w:val="0"/>
      <w:marBottom w:val="0"/>
      <w:divBdr>
        <w:top w:val="none" w:sz="0" w:space="0" w:color="auto"/>
        <w:left w:val="none" w:sz="0" w:space="0" w:color="auto"/>
        <w:bottom w:val="none" w:sz="0" w:space="0" w:color="auto"/>
        <w:right w:val="none" w:sz="0" w:space="0" w:color="auto"/>
      </w:divBdr>
    </w:div>
    <w:div w:id="1972245378">
      <w:bodyDiv w:val="1"/>
      <w:marLeft w:val="0"/>
      <w:marRight w:val="0"/>
      <w:marTop w:val="0"/>
      <w:marBottom w:val="0"/>
      <w:divBdr>
        <w:top w:val="none" w:sz="0" w:space="0" w:color="auto"/>
        <w:left w:val="none" w:sz="0" w:space="0" w:color="auto"/>
        <w:bottom w:val="none" w:sz="0" w:space="0" w:color="auto"/>
        <w:right w:val="none" w:sz="0" w:space="0" w:color="auto"/>
      </w:divBdr>
    </w:div>
    <w:div w:id="1991666166">
      <w:bodyDiv w:val="1"/>
      <w:marLeft w:val="0"/>
      <w:marRight w:val="0"/>
      <w:marTop w:val="0"/>
      <w:marBottom w:val="0"/>
      <w:divBdr>
        <w:top w:val="none" w:sz="0" w:space="0" w:color="auto"/>
        <w:left w:val="none" w:sz="0" w:space="0" w:color="auto"/>
        <w:bottom w:val="none" w:sz="0" w:space="0" w:color="auto"/>
        <w:right w:val="none" w:sz="0" w:space="0" w:color="auto"/>
      </w:divBdr>
    </w:div>
    <w:div w:id="2005274841">
      <w:bodyDiv w:val="1"/>
      <w:marLeft w:val="0"/>
      <w:marRight w:val="0"/>
      <w:marTop w:val="0"/>
      <w:marBottom w:val="0"/>
      <w:divBdr>
        <w:top w:val="none" w:sz="0" w:space="0" w:color="auto"/>
        <w:left w:val="none" w:sz="0" w:space="0" w:color="auto"/>
        <w:bottom w:val="none" w:sz="0" w:space="0" w:color="auto"/>
        <w:right w:val="none" w:sz="0" w:space="0" w:color="auto"/>
      </w:divBdr>
    </w:div>
    <w:div w:id="2014137665">
      <w:bodyDiv w:val="1"/>
      <w:marLeft w:val="0"/>
      <w:marRight w:val="0"/>
      <w:marTop w:val="0"/>
      <w:marBottom w:val="0"/>
      <w:divBdr>
        <w:top w:val="none" w:sz="0" w:space="0" w:color="auto"/>
        <w:left w:val="none" w:sz="0" w:space="0" w:color="auto"/>
        <w:bottom w:val="none" w:sz="0" w:space="0" w:color="auto"/>
        <w:right w:val="none" w:sz="0" w:space="0" w:color="auto"/>
      </w:divBdr>
    </w:div>
    <w:div w:id="2014603965">
      <w:bodyDiv w:val="1"/>
      <w:marLeft w:val="0"/>
      <w:marRight w:val="0"/>
      <w:marTop w:val="0"/>
      <w:marBottom w:val="0"/>
      <w:divBdr>
        <w:top w:val="none" w:sz="0" w:space="0" w:color="auto"/>
        <w:left w:val="none" w:sz="0" w:space="0" w:color="auto"/>
        <w:bottom w:val="none" w:sz="0" w:space="0" w:color="auto"/>
        <w:right w:val="none" w:sz="0" w:space="0" w:color="auto"/>
      </w:divBdr>
    </w:div>
    <w:div w:id="2021924939">
      <w:bodyDiv w:val="1"/>
      <w:marLeft w:val="0"/>
      <w:marRight w:val="0"/>
      <w:marTop w:val="0"/>
      <w:marBottom w:val="0"/>
      <w:divBdr>
        <w:top w:val="none" w:sz="0" w:space="0" w:color="auto"/>
        <w:left w:val="none" w:sz="0" w:space="0" w:color="auto"/>
        <w:bottom w:val="none" w:sz="0" w:space="0" w:color="auto"/>
        <w:right w:val="none" w:sz="0" w:space="0" w:color="auto"/>
      </w:divBdr>
    </w:div>
    <w:div w:id="2044554958">
      <w:bodyDiv w:val="1"/>
      <w:marLeft w:val="0"/>
      <w:marRight w:val="0"/>
      <w:marTop w:val="0"/>
      <w:marBottom w:val="0"/>
      <w:divBdr>
        <w:top w:val="none" w:sz="0" w:space="0" w:color="auto"/>
        <w:left w:val="none" w:sz="0" w:space="0" w:color="auto"/>
        <w:bottom w:val="none" w:sz="0" w:space="0" w:color="auto"/>
        <w:right w:val="none" w:sz="0" w:space="0" w:color="auto"/>
      </w:divBdr>
    </w:div>
    <w:div w:id="2047480796">
      <w:bodyDiv w:val="1"/>
      <w:marLeft w:val="0"/>
      <w:marRight w:val="0"/>
      <w:marTop w:val="0"/>
      <w:marBottom w:val="0"/>
      <w:divBdr>
        <w:top w:val="none" w:sz="0" w:space="0" w:color="auto"/>
        <w:left w:val="none" w:sz="0" w:space="0" w:color="auto"/>
        <w:bottom w:val="none" w:sz="0" w:space="0" w:color="auto"/>
        <w:right w:val="none" w:sz="0" w:space="0" w:color="auto"/>
      </w:divBdr>
    </w:div>
    <w:div w:id="2109346276">
      <w:bodyDiv w:val="1"/>
      <w:marLeft w:val="0"/>
      <w:marRight w:val="0"/>
      <w:marTop w:val="0"/>
      <w:marBottom w:val="0"/>
      <w:divBdr>
        <w:top w:val="none" w:sz="0" w:space="0" w:color="auto"/>
        <w:left w:val="none" w:sz="0" w:space="0" w:color="auto"/>
        <w:bottom w:val="none" w:sz="0" w:space="0" w:color="auto"/>
        <w:right w:val="none" w:sz="0" w:space="0" w:color="auto"/>
      </w:divBdr>
      <w:divsChild>
        <w:div w:id="1520270588">
          <w:marLeft w:val="0"/>
          <w:marRight w:val="0"/>
          <w:marTop w:val="0"/>
          <w:marBottom w:val="0"/>
          <w:divBdr>
            <w:top w:val="none" w:sz="0" w:space="0" w:color="auto"/>
            <w:left w:val="none" w:sz="0" w:space="0" w:color="auto"/>
            <w:bottom w:val="none" w:sz="0" w:space="0" w:color="auto"/>
            <w:right w:val="none" w:sz="0" w:space="0" w:color="auto"/>
          </w:divBdr>
          <w:divsChild>
            <w:div w:id="195041749">
              <w:marLeft w:val="0"/>
              <w:marRight w:val="0"/>
              <w:marTop w:val="0"/>
              <w:marBottom w:val="0"/>
              <w:divBdr>
                <w:top w:val="none" w:sz="0" w:space="0" w:color="auto"/>
                <w:left w:val="none" w:sz="0" w:space="0" w:color="auto"/>
                <w:bottom w:val="none" w:sz="0" w:space="0" w:color="auto"/>
                <w:right w:val="none" w:sz="0" w:space="0" w:color="auto"/>
              </w:divBdr>
            </w:div>
            <w:div w:id="562909221">
              <w:marLeft w:val="0"/>
              <w:marRight w:val="0"/>
              <w:marTop w:val="0"/>
              <w:marBottom w:val="0"/>
              <w:divBdr>
                <w:top w:val="none" w:sz="0" w:space="0" w:color="auto"/>
                <w:left w:val="none" w:sz="0" w:space="0" w:color="auto"/>
                <w:bottom w:val="none" w:sz="0" w:space="0" w:color="auto"/>
                <w:right w:val="none" w:sz="0" w:space="0" w:color="auto"/>
              </w:divBdr>
            </w:div>
            <w:div w:id="961960676">
              <w:marLeft w:val="0"/>
              <w:marRight w:val="0"/>
              <w:marTop w:val="0"/>
              <w:marBottom w:val="0"/>
              <w:divBdr>
                <w:top w:val="none" w:sz="0" w:space="0" w:color="auto"/>
                <w:left w:val="none" w:sz="0" w:space="0" w:color="auto"/>
                <w:bottom w:val="none" w:sz="0" w:space="0" w:color="auto"/>
                <w:right w:val="none" w:sz="0" w:space="0" w:color="auto"/>
              </w:divBdr>
            </w:div>
            <w:div w:id="2128086995">
              <w:marLeft w:val="0"/>
              <w:marRight w:val="0"/>
              <w:marTop w:val="0"/>
              <w:marBottom w:val="0"/>
              <w:divBdr>
                <w:top w:val="none" w:sz="0" w:space="0" w:color="auto"/>
                <w:left w:val="none" w:sz="0" w:space="0" w:color="auto"/>
                <w:bottom w:val="none" w:sz="0" w:space="0" w:color="auto"/>
                <w:right w:val="none" w:sz="0" w:space="0" w:color="auto"/>
              </w:divBdr>
            </w:div>
            <w:div w:id="853497374">
              <w:marLeft w:val="0"/>
              <w:marRight w:val="0"/>
              <w:marTop w:val="0"/>
              <w:marBottom w:val="0"/>
              <w:divBdr>
                <w:top w:val="none" w:sz="0" w:space="0" w:color="auto"/>
                <w:left w:val="none" w:sz="0" w:space="0" w:color="auto"/>
                <w:bottom w:val="none" w:sz="0" w:space="0" w:color="auto"/>
                <w:right w:val="none" w:sz="0" w:space="0" w:color="auto"/>
              </w:divBdr>
            </w:div>
            <w:div w:id="1681006264">
              <w:marLeft w:val="0"/>
              <w:marRight w:val="0"/>
              <w:marTop w:val="0"/>
              <w:marBottom w:val="0"/>
              <w:divBdr>
                <w:top w:val="none" w:sz="0" w:space="0" w:color="auto"/>
                <w:left w:val="none" w:sz="0" w:space="0" w:color="auto"/>
                <w:bottom w:val="none" w:sz="0" w:space="0" w:color="auto"/>
                <w:right w:val="none" w:sz="0" w:space="0" w:color="auto"/>
              </w:divBdr>
            </w:div>
            <w:div w:id="2088845082">
              <w:marLeft w:val="0"/>
              <w:marRight w:val="0"/>
              <w:marTop w:val="0"/>
              <w:marBottom w:val="0"/>
              <w:divBdr>
                <w:top w:val="none" w:sz="0" w:space="0" w:color="auto"/>
                <w:left w:val="none" w:sz="0" w:space="0" w:color="auto"/>
                <w:bottom w:val="none" w:sz="0" w:space="0" w:color="auto"/>
                <w:right w:val="none" w:sz="0" w:space="0" w:color="auto"/>
              </w:divBdr>
            </w:div>
            <w:div w:id="1411779751">
              <w:marLeft w:val="0"/>
              <w:marRight w:val="0"/>
              <w:marTop w:val="0"/>
              <w:marBottom w:val="0"/>
              <w:divBdr>
                <w:top w:val="none" w:sz="0" w:space="0" w:color="auto"/>
                <w:left w:val="none" w:sz="0" w:space="0" w:color="auto"/>
                <w:bottom w:val="none" w:sz="0" w:space="0" w:color="auto"/>
                <w:right w:val="none" w:sz="0" w:space="0" w:color="auto"/>
              </w:divBdr>
            </w:div>
            <w:div w:id="2017880055">
              <w:marLeft w:val="0"/>
              <w:marRight w:val="0"/>
              <w:marTop w:val="0"/>
              <w:marBottom w:val="0"/>
              <w:divBdr>
                <w:top w:val="none" w:sz="0" w:space="0" w:color="auto"/>
                <w:left w:val="none" w:sz="0" w:space="0" w:color="auto"/>
                <w:bottom w:val="none" w:sz="0" w:space="0" w:color="auto"/>
                <w:right w:val="none" w:sz="0" w:space="0" w:color="auto"/>
              </w:divBdr>
            </w:div>
            <w:div w:id="424112316">
              <w:marLeft w:val="0"/>
              <w:marRight w:val="0"/>
              <w:marTop w:val="0"/>
              <w:marBottom w:val="0"/>
              <w:divBdr>
                <w:top w:val="none" w:sz="0" w:space="0" w:color="auto"/>
                <w:left w:val="none" w:sz="0" w:space="0" w:color="auto"/>
                <w:bottom w:val="none" w:sz="0" w:space="0" w:color="auto"/>
                <w:right w:val="none" w:sz="0" w:space="0" w:color="auto"/>
              </w:divBdr>
            </w:div>
            <w:div w:id="4124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3764">
      <w:bodyDiv w:val="1"/>
      <w:marLeft w:val="0"/>
      <w:marRight w:val="0"/>
      <w:marTop w:val="0"/>
      <w:marBottom w:val="0"/>
      <w:divBdr>
        <w:top w:val="none" w:sz="0" w:space="0" w:color="auto"/>
        <w:left w:val="none" w:sz="0" w:space="0" w:color="auto"/>
        <w:bottom w:val="none" w:sz="0" w:space="0" w:color="auto"/>
        <w:right w:val="none" w:sz="0" w:space="0" w:color="auto"/>
      </w:divBdr>
      <w:divsChild>
        <w:div w:id="566651748">
          <w:marLeft w:val="0"/>
          <w:marRight w:val="0"/>
          <w:marTop w:val="0"/>
          <w:marBottom w:val="0"/>
          <w:divBdr>
            <w:top w:val="none" w:sz="0" w:space="0" w:color="auto"/>
            <w:left w:val="none" w:sz="0" w:space="0" w:color="auto"/>
            <w:bottom w:val="none" w:sz="0" w:space="0" w:color="auto"/>
            <w:right w:val="none" w:sz="0" w:space="0" w:color="auto"/>
          </w:divBdr>
          <w:divsChild>
            <w:div w:id="4155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bacpypes3.readthedocs.io/en/latest/"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tifactory.eur.gad.schneider-electric.com/ui/repos/tree/General/Artifacts-Release/tools/BACpypesSimulator"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artifactory.eur.gad.schneider-electric.com/ui/repos/tree/General/Artifacts-Release/tools/BACpypesSimulator"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JoelBender/bacpypes"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Doc\EBO%20Software%20Development\Brian'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A6711B-3131-4E7B-B40E-1CED518FB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Brian'sTemplate.dotx</Template>
  <TotalTime>9311</TotalTime>
  <Pages>18</Pages>
  <Words>3724</Words>
  <Characters>21230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PC Tools</vt:lpstr>
    </vt:vector>
  </TitlesOfParts>
  <Company/>
  <LinksUpToDate>false</LinksUpToDate>
  <CharactersWithSpaces>24905</CharactersWithSpaces>
  <SharedDoc>false</SharedDoc>
  <HLinks>
    <vt:vector size="54" baseType="variant">
      <vt:variant>
        <vt:i4>1900627</vt:i4>
      </vt:variant>
      <vt:variant>
        <vt:i4>39</vt:i4>
      </vt:variant>
      <vt:variant>
        <vt:i4>0</vt:i4>
      </vt:variant>
      <vt:variant>
        <vt:i4>5</vt:i4>
      </vt:variant>
      <vt:variant>
        <vt:lpwstr>https://wiki.wireshark.org/Development/LibpcapFileFormat</vt:lpwstr>
      </vt:variant>
      <vt:variant>
        <vt:lpwstr/>
      </vt:variant>
      <vt:variant>
        <vt:i4>5308496</vt:i4>
      </vt:variant>
      <vt:variant>
        <vt:i4>36</vt:i4>
      </vt:variant>
      <vt:variant>
        <vt:i4>0</vt:i4>
      </vt:variant>
      <vt:variant>
        <vt:i4>5</vt:i4>
      </vt:variant>
      <vt:variant>
        <vt:lpwstr>https://eur02.safelinks.protection.outlook.com/?url=https%3A%2F%2Fwww.wireshark.org%2Fdocs%2Fwsdg_html_chunked%2F&amp;data=05%7C01%7Cbrian.smith3%40se.com%7C917f6b55aedd4a93dbae08db7196f273%7C6e51e1adc54b4b39b5980ffe9ae68fef%7C0%7C0%7C638228665344754568%7CUnknown%7CTWFpbGZsb3d8eyJWIjoiMC4wLjAwMDAiLCJQIjoiV2luMzIiLCJBTiI6Ik1haWwiLCJXVCI6Mn0%3D%7C3000%7C%7C%7C&amp;sdata=gT7Dvi1btULJ%2Fs8L5u5mBonz2284ksD1WfAWZnVq4hA%3D&amp;reserved=0</vt:lpwstr>
      </vt:variant>
      <vt:variant>
        <vt:lpwstr/>
      </vt:variant>
      <vt:variant>
        <vt:i4>1310769</vt:i4>
      </vt:variant>
      <vt:variant>
        <vt:i4>24</vt:i4>
      </vt:variant>
      <vt:variant>
        <vt:i4>0</vt:i4>
      </vt:variant>
      <vt:variant>
        <vt:i4>5</vt:i4>
      </vt:variant>
      <vt:variant>
        <vt:lpwstr>https://pcapng.com/</vt:lpwstr>
      </vt:variant>
      <vt:variant>
        <vt:lpwstr>if_tsresol</vt:lpwstr>
      </vt:variant>
      <vt:variant>
        <vt:i4>196621</vt:i4>
      </vt:variant>
      <vt:variant>
        <vt:i4>21</vt:i4>
      </vt:variant>
      <vt:variant>
        <vt:i4>0</vt:i4>
      </vt:variant>
      <vt:variant>
        <vt:i4>5</vt:i4>
      </vt:variant>
      <vt:variant>
        <vt:lpwstr>https://pcapng.com/</vt:lpwstr>
      </vt:variant>
      <vt:variant>
        <vt:lpwstr>SHB</vt:lpwstr>
      </vt:variant>
      <vt:variant>
        <vt:i4>983063</vt:i4>
      </vt:variant>
      <vt:variant>
        <vt:i4>18</vt:i4>
      </vt:variant>
      <vt:variant>
        <vt:i4>0</vt:i4>
      </vt:variant>
      <vt:variant>
        <vt:i4>5</vt:i4>
      </vt:variant>
      <vt:variant>
        <vt:lpwstr>https://pcapng.com/</vt:lpwstr>
      </vt:variant>
      <vt:variant>
        <vt:lpwstr>IDB</vt:lpwstr>
      </vt:variant>
      <vt:variant>
        <vt:i4>983063</vt:i4>
      </vt:variant>
      <vt:variant>
        <vt:i4>15</vt:i4>
      </vt:variant>
      <vt:variant>
        <vt:i4>0</vt:i4>
      </vt:variant>
      <vt:variant>
        <vt:i4>5</vt:i4>
      </vt:variant>
      <vt:variant>
        <vt:lpwstr>https://pcapng.com/</vt:lpwstr>
      </vt:variant>
      <vt:variant>
        <vt:lpwstr>IDB</vt:lpwstr>
      </vt:variant>
      <vt:variant>
        <vt:i4>196621</vt:i4>
      </vt:variant>
      <vt:variant>
        <vt:i4>12</vt:i4>
      </vt:variant>
      <vt:variant>
        <vt:i4>0</vt:i4>
      </vt:variant>
      <vt:variant>
        <vt:i4>5</vt:i4>
      </vt:variant>
      <vt:variant>
        <vt:lpwstr>https://pcapng.com/</vt:lpwstr>
      </vt:variant>
      <vt:variant>
        <vt:lpwstr>SHB</vt:lpwstr>
      </vt:variant>
      <vt:variant>
        <vt:i4>7733342</vt:i4>
      </vt:variant>
      <vt:variant>
        <vt:i4>9</vt:i4>
      </vt:variant>
      <vt:variant>
        <vt:i4>0</vt:i4>
      </vt:variant>
      <vt:variant>
        <vt:i4>5</vt:i4>
      </vt:variant>
      <vt:variant>
        <vt:lpwstr>C:\Projects\Doc\EBO Software Development\Topics\Terminology.docx</vt:lpwstr>
      </vt:variant>
      <vt:variant>
        <vt:lpwstr/>
      </vt:variant>
      <vt:variant>
        <vt:i4>1966132</vt:i4>
      </vt:variant>
      <vt:variant>
        <vt:i4>2</vt:i4>
      </vt:variant>
      <vt:variant>
        <vt:i4>0</vt:i4>
      </vt:variant>
      <vt:variant>
        <vt:i4>5</vt:i4>
      </vt:variant>
      <vt:variant>
        <vt:lpwstr/>
      </vt:variant>
      <vt:variant>
        <vt:lpwstr>_Toc45175348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 Tools</dc:title>
  <dc:subject/>
  <dc:creator>Brian Smith</dc:creator>
  <cp:keywords/>
  <dc:description/>
  <cp:lastModifiedBy>Brian Smith</cp:lastModifiedBy>
  <cp:revision>130</cp:revision>
  <dcterms:created xsi:type="dcterms:W3CDTF">2024-02-16T15:13:00Z</dcterms:created>
  <dcterms:modified xsi:type="dcterms:W3CDTF">2024-05-14T15:04:00Z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e7c75fe-f914-45f8-9747-40a3f5d4287a_Enabled">
    <vt:lpwstr>true</vt:lpwstr>
  </property>
  <property fmtid="{D5CDD505-2E9C-101B-9397-08002B2CF9AE}" pid="3" name="MSIP_Label_fe7c75fe-f914-45f8-9747-40a3f5d4287a_SetDate">
    <vt:lpwstr>2021-03-23T17:26:51Z</vt:lpwstr>
  </property>
  <property fmtid="{D5CDD505-2E9C-101B-9397-08002B2CF9AE}" pid="4" name="MSIP_Label_fe7c75fe-f914-45f8-9747-40a3f5d4287a_Method">
    <vt:lpwstr>Standard</vt:lpwstr>
  </property>
  <property fmtid="{D5CDD505-2E9C-101B-9397-08002B2CF9AE}" pid="5" name="MSIP_Label_fe7c75fe-f914-45f8-9747-40a3f5d4287a_Name">
    <vt:lpwstr>Without Visual Marking</vt:lpwstr>
  </property>
  <property fmtid="{D5CDD505-2E9C-101B-9397-08002B2CF9AE}" pid="6" name="MSIP_Label_fe7c75fe-f914-45f8-9747-40a3f5d4287a_SiteId">
    <vt:lpwstr>6e51e1ad-c54b-4b39-b598-0ffe9ae68fef</vt:lpwstr>
  </property>
  <property fmtid="{D5CDD505-2E9C-101B-9397-08002B2CF9AE}" pid="7" name="MSIP_Label_fe7c75fe-f914-45f8-9747-40a3f5d4287a_ActionId">
    <vt:lpwstr>14ba2dca-16fd-442c-8387-48b433c2558c</vt:lpwstr>
  </property>
  <property fmtid="{D5CDD505-2E9C-101B-9397-08002B2CF9AE}" pid="8" name="MSIP_Label_fe7c75fe-f914-45f8-9747-40a3f5d4287a_ContentBits">
    <vt:lpwstr>0</vt:lpwstr>
  </property>
</Properties>
</file>